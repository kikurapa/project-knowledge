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ascii="Nokia Pure Headline" w:hAnsi="Nokia Pure Headline"/>
        </w:rPr>
        <w:alias w:val="Title"/>
        <w:tag w:val=""/>
        <w:id w:val="1409503107"/>
        <w:placeholder>
          <w:docPart w:val="835F8748450A470EAF9B2299055C06F0"/>
        </w:placeholder>
        <w:dataBinding w:prefixMappings="xmlns:ns0='http://purl.org/dc/elements/1.1/' xmlns:ns1='http://schemas.openxmlformats.org/package/2006/metadata/core-properties' " w:xpath="/ns1:coreProperties[1]/ns0:title[1]" w:storeItemID="{6C3C8BC8-F283-45AE-878A-BAB7291924A1}"/>
        <w:text/>
      </w:sdtPr>
      <w:sdtEndPr/>
      <w:sdtContent>
        <w:p w:rsidRPr="007C411B" w:rsidR="00607B1E" w:rsidP="007B00D0" w:rsidRDefault="00421467" w14:paraId="66BCE0C2" w14:textId="7EF7E5D7">
          <w:pPr>
            <w:pStyle w:val="Title1"/>
            <w:ind w:firstLine="720"/>
            <w:rPr>
              <w:rFonts w:ascii="Nokia Pure Headline" w:hAnsi="Nokia Pure Headline"/>
            </w:rPr>
          </w:pPr>
          <w:r w:rsidRPr="00421467">
            <w:rPr>
              <w:rFonts w:ascii="Nokia Pure Headline" w:hAnsi="Nokia Pure Headline"/>
            </w:rPr>
            <w:t>WSP-12135 Map Improvements</w:t>
          </w:r>
        </w:p>
      </w:sdtContent>
    </w:sdt>
    <w:sdt>
      <w:sdtPr>
        <w:rPr>
          <w:rFonts w:ascii="Nokia Pure Headline" w:hAnsi="Nokia Pure Headline"/>
          <w:color w:val="2B579A"/>
          <w:shd w:val="clear" w:color="auto" w:fill="E6E6E6"/>
        </w:rPr>
        <w:alias w:val="Subject"/>
        <w:tag w:val=""/>
        <w:id w:val="-1504114905"/>
        <w:placeholder>
          <w:docPart w:val="CA52FAE000F243C28512252461690554"/>
        </w:placeholder>
        <w:dataBinding w:prefixMappings="xmlns:ns0='http://purl.org/dc/elements/1.1/' xmlns:ns1='http://schemas.openxmlformats.org/package/2006/metadata/core-properties' " w:xpath="/ns1:coreProperties[1]/ns0:subject[1]" w:storeItemID="{6C3C8BC8-F283-45AE-878A-BAB7291924A1}"/>
        <w:text/>
      </w:sdtPr>
      <w:sdtEndPr/>
      <w:sdtContent>
        <w:p w:rsidRPr="007C411B" w:rsidR="00D07F58" w:rsidP="53DF29DB" w:rsidRDefault="00A67793" w14:paraId="3B033D85" w14:textId="3DCCCAF9">
          <w:pPr>
            <w:rPr>
              <w:rFonts w:ascii="Nokia Pure Headline" w:hAnsi="Nokia Pure Headline"/>
            </w:rPr>
          </w:pPr>
          <w:r>
            <w:rPr>
              <w:rFonts w:ascii="Nokia Pure Headline" w:hAnsi="Nokia Pure Headline"/>
            </w:rPr>
            <w:t>WS-P</w:t>
          </w:r>
          <w:r w:rsidR="005428FB">
            <w:rPr>
              <w:rFonts w:ascii="Nokia Pure Headline" w:hAnsi="Nokia Pure Headline"/>
            </w:rPr>
            <w:t xml:space="preserve"> </w:t>
          </w:r>
          <w:r>
            <w:rPr>
              <w:rFonts w:ascii="Nokia Pure Headline" w:hAnsi="Nokia Pure Headline"/>
            </w:rPr>
            <w:t>23.</w:t>
          </w:r>
          <w:proofErr w:type="gramStart"/>
          <w:r>
            <w:rPr>
              <w:rFonts w:ascii="Nokia Pure Headline" w:hAnsi="Nokia Pure Headline"/>
            </w:rPr>
            <w:t>1</w:t>
          </w:r>
          <w:r w:rsidR="00E611C8">
            <w:rPr>
              <w:rFonts w:ascii="Nokia Pure Headline" w:hAnsi="Nokia Pure Headline"/>
            </w:rPr>
            <w:t>2.Zanskar</w:t>
          </w:r>
          <w:proofErr w:type="gramEnd"/>
          <w:r>
            <w:rPr>
              <w:rFonts w:ascii="Nokia Pure Headline" w:hAnsi="Nokia Pure Headline"/>
            </w:rPr>
            <w:t xml:space="preserve">: </w:t>
          </w:r>
          <w:r w:rsidRPr="008E182A">
            <w:rPr>
              <w:rFonts w:ascii="Nokia Pure Headline" w:hAnsi="Nokia Pure Headline"/>
            </w:rPr>
            <w:t>To support Map functionality in WS-P</w:t>
          </w:r>
          <w:r>
            <w:rPr>
              <w:rFonts w:ascii="Nokia Pure Headline" w:hAnsi="Nokia Pure Headline"/>
            </w:rPr>
            <w:t>.</w:t>
          </w:r>
        </w:p>
      </w:sdtContent>
    </w:sdt>
    <w:tbl>
      <w:tblPr>
        <w:tblpPr w:leftFromText="181" w:rightFromText="181" w:vertAnchor="page" w:tblpY="5300"/>
        <w:tblW w:w="8856" w:type="dxa"/>
        <w:tblCellMar>
          <w:left w:w="0" w:type="dxa"/>
          <w:right w:w="0" w:type="dxa"/>
        </w:tblCellMar>
        <w:tblLook w:val="04A0" w:firstRow="1" w:lastRow="0" w:firstColumn="1" w:lastColumn="0" w:noHBand="0" w:noVBand="1"/>
      </w:tblPr>
      <w:tblGrid>
        <w:gridCol w:w="3579"/>
        <w:gridCol w:w="5769"/>
        <w:gridCol w:w="6"/>
        <w:gridCol w:w="6"/>
      </w:tblGrid>
      <w:tr w:rsidRPr="007C411B" w:rsidR="000D5C23" w:rsidTr="66F2AE40" w14:paraId="672A6659" w14:textId="77777777">
        <w:trPr>
          <w:trHeight w:val="394"/>
        </w:trPr>
        <w:tc>
          <w:tcPr>
            <w:tcW w:w="8851" w:type="dxa"/>
            <w:gridSpan w:val="3"/>
            <w:tcBorders>
              <w:bottom w:val="single" w:color="001135" w:themeColor="text2" w:sz="4" w:space="0"/>
            </w:tcBorders>
            <w:shd w:val="clear" w:color="auto" w:fill="auto"/>
            <w:vAlign w:val="center"/>
          </w:tcPr>
          <w:p w:rsidRPr="007C411B" w:rsidR="005D1284" w:rsidP="000D5C23" w:rsidRDefault="005D1284" w14:paraId="0A37501D" w14:textId="77777777">
            <w:pPr>
              <w:spacing w:line="240" w:lineRule="auto"/>
              <w:rPr>
                <w:rFonts w:ascii="Nokia Pure Headline" w:hAnsi="Nokia Pure Headline"/>
              </w:rPr>
            </w:pPr>
          </w:p>
        </w:tc>
        <w:tc>
          <w:tcPr>
            <w:tcW w:w="5" w:type="dxa"/>
            <w:tcBorders>
              <w:bottom w:val="single" w:color="001135" w:themeColor="text2" w:sz="4" w:space="0"/>
            </w:tcBorders>
            <w:shd w:val="clear" w:color="auto" w:fill="auto"/>
            <w:vAlign w:val="center"/>
          </w:tcPr>
          <w:p w:rsidRPr="007C411B" w:rsidR="005D1284" w:rsidP="000D5C23" w:rsidRDefault="005D1284" w14:paraId="5DAB6C7B" w14:textId="77777777">
            <w:pPr>
              <w:spacing w:line="240" w:lineRule="auto"/>
              <w:rPr>
                <w:rFonts w:ascii="Nokia Pure Headline" w:hAnsi="Nokia Pure Headline"/>
              </w:rPr>
            </w:pPr>
          </w:p>
        </w:tc>
      </w:tr>
      <w:tr w:rsidRPr="007B00D0" w:rsidR="000D5C23" w:rsidTr="66F2AE40" w14:paraId="7932901A" w14:textId="77777777">
        <w:trPr>
          <w:gridAfter w:val="2"/>
          <w:wAfter w:w="12" w:type="dxa"/>
          <w:trHeight w:val="310"/>
        </w:trPr>
        <w:tc>
          <w:tcPr>
            <w:tcW w:w="2871" w:type="dxa"/>
            <w:tcBorders>
              <w:top w:val="single" w:color="4D5766" w:themeColor="background2" w:sz="4" w:space="0"/>
            </w:tcBorders>
            <w:shd w:val="clear" w:color="auto" w:fill="auto"/>
          </w:tcPr>
          <w:p w:rsidRPr="007C411B" w:rsidR="00146ED9" w:rsidP="53DF29DB" w:rsidRDefault="53DF29DB" w14:paraId="1C7DF0E4" w14:textId="77777777">
            <w:pPr>
              <w:spacing w:line="240" w:lineRule="auto"/>
              <w:rPr>
                <w:rFonts w:ascii="Nokia Pure Headline" w:hAnsi="Nokia Pure Headline"/>
                <w:strike/>
              </w:rPr>
            </w:pPr>
            <w:r w:rsidRPr="53DF29DB">
              <w:rPr>
                <w:rFonts w:ascii="Nokia Pure Headline" w:hAnsi="Nokia Pure Headline"/>
              </w:rPr>
              <w:t>Author</w:t>
            </w:r>
          </w:p>
        </w:tc>
        <w:tc>
          <w:tcPr>
            <w:tcW w:w="5973" w:type="dxa"/>
            <w:tcBorders>
              <w:top w:val="single" w:color="4D5766" w:themeColor="background2" w:sz="4" w:space="0"/>
            </w:tcBorders>
            <w:shd w:val="clear" w:color="auto" w:fill="auto"/>
          </w:tcPr>
          <w:sdt>
            <w:sdtPr>
              <w:rPr>
                <w:rFonts w:ascii="Nokia Pure Headline" w:hAnsi="Nokia Pure Headline"/>
                <w:color w:val="2B579A"/>
                <w:shd w:val="clear" w:color="auto" w:fill="E6E6E6"/>
              </w:rPr>
              <w:alias w:val="Author"/>
              <w:tag w:val=""/>
              <w:id w:val="-1917162727"/>
              <w:placeholder>
                <w:docPart w:val="69F3F19758E645A680AFD85AE51FAE8D"/>
              </w:placeholder>
              <w:dataBinding w:prefixMappings="xmlns:ns0='http://purl.org/dc/elements/1.1/' xmlns:ns1='http://schemas.openxmlformats.org/package/2006/metadata/core-properties' " w:xpath="/ns1:coreProperties[1]/ns0:creator[1]" w:storeItemID="{6C3C8BC8-F283-45AE-878A-BAB7291924A1}"/>
              <w:text/>
            </w:sdtPr>
            <w:sdtEndPr/>
            <w:sdtContent>
              <w:p w:rsidRPr="007B00D0" w:rsidR="000D5C23" w:rsidP="53DF29DB" w:rsidRDefault="00421467" w14:paraId="6A95737C" w14:textId="46896E34">
                <w:pPr>
                  <w:spacing w:line="240" w:lineRule="auto"/>
                  <w:rPr>
                    <w:rFonts w:ascii="Nokia Pure Headline" w:hAnsi="Nokia Pure Headline"/>
                  </w:rPr>
                </w:pPr>
                <w:r>
                  <w:rPr>
                    <w:rFonts w:ascii="Nokia Pure Headline" w:hAnsi="Nokia Pure Headline"/>
                  </w:rPr>
                  <w:t>Gaurav Kumar</w:t>
                </w:r>
              </w:p>
            </w:sdtContent>
          </w:sdt>
          <w:p w:rsidRPr="007B00D0" w:rsidR="27E113E4" w:rsidRDefault="27E113E4" w14:paraId="25767460" w14:textId="77777777"/>
        </w:tc>
      </w:tr>
      <w:tr w:rsidRPr="007C411B" w:rsidR="00E83A44" w:rsidTr="66F2AE40" w14:paraId="4F1D5EED" w14:textId="77777777">
        <w:trPr>
          <w:gridAfter w:val="2"/>
          <w:wAfter w:w="12" w:type="dxa"/>
          <w:trHeight w:val="310"/>
        </w:trPr>
        <w:tc>
          <w:tcPr>
            <w:tcW w:w="2871" w:type="dxa"/>
            <w:shd w:val="clear" w:color="auto" w:fill="auto"/>
          </w:tcPr>
          <w:p w:rsidRPr="007C411B" w:rsidR="00146ED9" w:rsidP="53DF29DB" w:rsidRDefault="53DF29DB" w14:paraId="073501C5" w14:textId="77777777">
            <w:pPr>
              <w:spacing w:line="240" w:lineRule="auto"/>
              <w:rPr>
                <w:rFonts w:ascii="Nokia Pure Headline" w:hAnsi="Nokia Pure Headline"/>
              </w:rPr>
            </w:pPr>
            <w:r w:rsidRPr="53DF29DB">
              <w:rPr>
                <w:rFonts w:ascii="Nokia Pure Headline" w:hAnsi="Nokia Pure Headline"/>
              </w:rPr>
              <w:t>Contributor</w:t>
            </w:r>
          </w:p>
        </w:tc>
        <w:tc>
          <w:tcPr>
            <w:tcW w:w="5973" w:type="dxa"/>
            <w:shd w:val="clear" w:color="auto" w:fill="auto"/>
          </w:tcPr>
          <w:p w:rsidRPr="007C411B" w:rsidR="00146ED9" w:rsidP="000D5C23" w:rsidRDefault="00421467" w14:paraId="02EB378F" w14:textId="506CB4BD">
            <w:pPr>
              <w:spacing w:line="240" w:lineRule="auto"/>
              <w:rPr>
                <w:rFonts w:ascii="Nokia Pure Headline" w:hAnsi="Nokia Pure Headline"/>
              </w:rPr>
            </w:pPr>
            <w:r>
              <w:rPr>
                <w:rFonts w:ascii="Nokia Pure Headline" w:hAnsi="Nokia Pure Headline"/>
              </w:rPr>
              <w:t>Gaurav</w:t>
            </w:r>
            <w:r w:rsidR="009D76E8">
              <w:rPr>
                <w:rFonts w:ascii="Nokia Pure Headline" w:hAnsi="Nokia Pure Headline"/>
              </w:rPr>
              <w:t>, Kiran</w:t>
            </w:r>
          </w:p>
        </w:tc>
      </w:tr>
      <w:tr w:rsidRPr="007C411B" w:rsidR="00E83A44" w:rsidTr="66F2AE40" w14:paraId="548A5D5C" w14:textId="77777777">
        <w:trPr>
          <w:gridAfter w:val="2"/>
          <w:wAfter w:w="12" w:type="dxa"/>
          <w:trHeight w:val="310"/>
        </w:trPr>
        <w:tc>
          <w:tcPr>
            <w:tcW w:w="2871" w:type="dxa"/>
            <w:shd w:val="clear" w:color="auto" w:fill="auto"/>
          </w:tcPr>
          <w:p w:rsidRPr="007C411B" w:rsidR="00146ED9" w:rsidP="53DF29DB" w:rsidRDefault="53DF29DB" w14:paraId="420CF293" w14:textId="77777777">
            <w:pPr>
              <w:spacing w:line="240" w:lineRule="auto"/>
              <w:rPr>
                <w:rFonts w:ascii="Nokia Pure Headline" w:hAnsi="Nokia Pure Headline"/>
              </w:rPr>
            </w:pPr>
            <w:r w:rsidRPr="53DF29DB">
              <w:rPr>
                <w:rFonts w:ascii="Nokia Pure Headline" w:hAnsi="Nokia Pure Headline"/>
              </w:rPr>
              <w:t>Organization</w:t>
            </w:r>
          </w:p>
        </w:tc>
        <w:tc>
          <w:tcPr>
            <w:tcW w:w="5973" w:type="dxa"/>
            <w:shd w:val="clear" w:color="auto" w:fill="auto"/>
          </w:tcPr>
          <w:p w:rsidRPr="007C411B" w:rsidR="00146ED9" w:rsidP="53DF29DB" w:rsidRDefault="000F393E" w14:paraId="42C1449F" w14:textId="3047A6B8">
            <w:pPr>
              <w:spacing w:line="240" w:lineRule="auto"/>
              <w:rPr>
                <w:rFonts w:ascii="Nokia Pure Headline" w:hAnsi="Nokia Pure Headline"/>
              </w:rPr>
            </w:pPr>
            <w:r>
              <w:rPr>
                <w:rFonts w:ascii="Nokia Pure Headline" w:hAnsi="Nokia Pure Headline"/>
              </w:rPr>
              <w:t>Nokia</w:t>
            </w:r>
          </w:p>
        </w:tc>
      </w:tr>
      <w:tr w:rsidRPr="007C411B" w:rsidR="000D5C23" w:rsidTr="66F2AE40" w14:paraId="2ED9235F" w14:textId="77777777">
        <w:trPr>
          <w:gridAfter w:val="1"/>
          <w:wAfter w:w="6" w:type="dxa"/>
          <w:trHeight w:val="310"/>
        </w:trPr>
        <w:tc>
          <w:tcPr>
            <w:tcW w:w="8845" w:type="dxa"/>
            <w:gridSpan w:val="2"/>
            <w:tcBorders>
              <w:top w:val="single" w:color="4D5766" w:themeColor="background2" w:sz="4" w:space="0"/>
            </w:tcBorders>
            <w:shd w:val="clear" w:color="auto" w:fill="auto"/>
          </w:tcPr>
          <w:p w:rsidRPr="007C411B" w:rsidR="000D5C23" w:rsidRDefault="000D5C23" w14:paraId="4DDBEF00" w14:textId="77777777">
            <w:pPr>
              <w:rPr>
                <w:rFonts w:ascii="Nokia Pure Headline" w:hAnsi="Nokia Pure Headline"/>
              </w:rPr>
            </w:pPr>
          </w:p>
          <w:tbl>
            <w:tblPr>
              <w:tblpPr w:leftFromText="181" w:rightFromText="181" w:vertAnchor="text" w:tblpY="1"/>
              <w:tblOverlap w:val="never"/>
              <w:tblW w:w="10113" w:type="dxa"/>
              <w:tblCellMar>
                <w:left w:w="0" w:type="dxa"/>
                <w:right w:w="0" w:type="dxa"/>
              </w:tblCellMar>
              <w:tblLook w:val="04A0" w:firstRow="1" w:lastRow="0" w:firstColumn="1" w:lastColumn="0" w:noHBand="0" w:noVBand="1"/>
            </w:tblPr>
            <w:tblGrid>
              <w:gridCol w:w="10113"/>
            </w:tblGrid>
            <w:tr w:rsidRPr="007C411B" w:rsidR="00236319" w:rsidTr="66F2AE40" w14:paraId="71B69C0C" w14:textId="77777777">
              <w:trPr>
                <w:trHeight w:val="640"/>
              </w:trPr>
              <w:tc>
                <w:tcPr>
                  <w:tcW w:w="10113" w:type="dxa"/>
                  <w:shd w:val="clear" w:color="auto" w:fill="auto"/>
                  <w:vAlign w:val="bottom"/>
                </w:tcPr>
                <w:p w:rsidRPr="000662C1" w:rsidR="00E410AB" w:rsidP="53DF29DB" w:rsidRDefault="53DF29DB" w14:paraId="1D04DBE0" w14:textId="77777777">
                  <w:pPr>
                    <w:spacing w:before="120" w:line="240" w:lineRule="auto"/>
                    <w:rPr>
                      <w:rFonts w:ascii="Nokia Pure Headline" w:hAnsi="Nokia Pure Headline"/>
                      <w:b/>
                      <w:bCs/>
                      <w:sz w:val="28"/>
                      <w:szCs w:val="28"/>
                    </w:rPr>
                  </w:pPr>
                  <w:r w:rsidRPr="53DF29DB">
                    <w:rPr>
                      <w:rFonts w:ascii="Nokia Pure Headline" w:hAnsi="Nokia Pure Headline"/>
                      <w:b/>
                      <w:bCs/>
                      <w:sz w:val="28"/>
                      <w:szCs w:val="28"/>
                    </w:rPr>
                    <w:t>Change History</w:t>
                  </w:r>
                </w:p>
                <w:tbl>
                  <w:tblPr>
                    <w:tblW w:w="0" w:type="auto"/>
                    <w:tblInd w:w="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25"/>
                    <w:gridCol w:w="1417"/>
                    <w:gridCol w:w="1667"/>
                    <w:gridCol w:w="4803"/>
                  </w:tblGrid>
                  <w:tr w:rsidRPr="00B23977" w:rsidR="00B23977" w:rsidTr="041D9DBD" w14:paraId="1104B52B" w14:textId="77777777">
                    <w:trPr>
                      <w:trHeight w:val="83"/>
                    </w:trPr>
                    <w:tc>
                      <w:tcPr>
                        <w:tcW w:w="925" w:type="dxa"/>
                        <w:shd w:val="clear" w:color="auto" w:fill="auto"/>
                      </w:tcPr>
                      <w:p w:rsidRPr="00B23977" w:rsidR="000D5C23" w:rsidP="00741860" w:rsidRDefault="53DF29DB" w14:paraId="6B814A1E" w14:textId="77777777">
                        <w:pPr>
                          <w:framePr w:hSpace="181" w:wrap="around" w:hAnchor="text" w:vAnchor="page" w:y="5300"/>
                          <w:spacing w:before="120" w:line="240" w:lineRule="auto"/>
                          <w:jc w:val="center"/>
                          <w:rPr>
                            <w:rFonts w:ascii="Nokia Pure Headline" w:hAnsi="Nokia Pure Headline"/>
                            <w:b/>
                            <w:bCs/>
                            <w:sz w:val="20"/>
                            <w:szCs w:val="20"/>
                          </w:rPr>
                        </w:pPr>
                        <w:r w:rsidRPr="53DF29DB">
                          <w:rPr>
                            <w:rFonts w:ascii="Nokia Pure Headline" w:hAnsi="Nokia Pure Headline"/>
                            <w:b/>
                            <w:bCs/>
                            <w:sz w:val="20"/>
                            <w:szCs w:val="20"/>
                          </w:rPr>
                          <w:t>Version</w:t>
                        </w:r>
                      </w:p>
                    </w:tc>
                    <w:tc>
                      <w:tcPr>
                        <w:tcW w:w="1417" w:type="dxa"/>
                        <w:shd w:val="clear" w:color="auto" w:fill="auto"/>
                      </w:tcPr>
                      <w:p w:rsidRPr="00B23977" w:rsidR="000D5C23" w:rsidP="00741860" w:rsidRDefault="53DF29DB" w14:paraId="491072FA" w14:textId="77777777">
                        <w:pPr>
                          <w:framePr w:hSpace="181" w:wrap="around" w:hAnchor="text" w:vAnchor="page" w:y="5300"/>
                          <w:spacing w:before="120" w:line="240" w:lineRule="auto"/>
                          <w:jc w:val="center"/>
                          <w:rPr>
                            <w:rFonts w:ascii="Nokia Pure Headline" w:hAnsi="Nokia Pure Headline"/>
                            <w:b/>
                            <w:bCs/>
                            <w:sz w:val="20"/>
                            <w:szCs w:val="20"/>
                          </w:rPr>
                        </w:pPr>
                        <w:r w:rsidRPr="53DF29DB">
                          <w:rPr>
                            <w:rFonts w:ascii="Nokia Pure Headline" w:hAnsi="Nokia Pure Headline"/>
                            <w:b/>
                            <w:bCs/>
                            <w:sz w:val="20"/>
                            <w:szCs w:val="20"/>
                          </w:rPr>
                          <w:t>Date</w:t>
                        </w:r>
                      </w:p>
                    </w:tc>
                    <w:tc>
                      <w:tcPr>
                        <w:tcW w:w="1667" w:type="dxa"/>
                        <w:shd w:val="clear" w:color="auto" w:fill="auto"/>
                      </w:tcPr>
                      <w:p w:rsidRPr="00B23977" w:rsidR="000D5C23" w:rsidP="00741860" w:rsidRDefault="53DF29DB" w14:paraId="41C3E7DB" w14:textId="77777777">
                        <w:pPr>
                          <w:framePr w:hSpace="181" w:wrap="around" w:hAnchor="text" w:vAnchor="page" w:y="5300"/>
                          <w:spacing w:before="120" w:line="240" w:lineRule="auto"/>
                          <w:jc w:val="center"/>
                          <w:rPr>
                            <w:rFonts w:ascii="Nokia Pure Headline" w:hAnsi="Nokia Pure Headline"/>
                            <w:b/>
                            <w:bCs/>
                            <w:sz w:val="20"/>
                            <w:szCs w:val="20"/>
                          </w:rPr>
                        </w:pPr>
                        <w:r w:rsidRPr="53DF29DB">
                          <w:rPr>
                            <w:rFonts w:ascii="Nokia Pure Headline" w:hAnsi="Nokia Pure Headline"/>
                            <w:b/>
                            <w:bCs/>
                            <w:sz w:val="20"/>
                            <w:szCs w:val="20"/>
                          </w:rPr>
                          <w:t>Author</w:t>
                        </w:r>
                      </w:p>
                    </w:tc>
                    <w:tc>
                      <w:tcPr>
                        <w:tcW w:w="4803" w:type="dxa"/>
                        <w:shd w:val="clear" w:color="auto" w:fill="auto"/>
                      </w:tcPr>
                      <w:p w:rsidRPr="00B23977" w:rsidR="000D5C23" w:rsidP="00741860" w:rsidRDefault="53DF29DB" w14:paraId="02AB4410" w14:textId="77777777">
                        <w:pPr>
                          <w:framePr w:hSpace="181" w:wrap="around" w:hAnchor="text" w:vAnchor="page" w:y="5300"/>
                          <w:spacing w:before="120" w:line="240" w:lineRule="auto"/>
                          <w:jc w:val="center"/>
                          <w:rPr>
                            <w:rFonts w:ascii="Nokia Pure Headline" w:hAnsi="Nokia Pure Headline"/>
                            <w:b/>
                            <w:bCs/>
                            <w:sz w:val="20"/>
                            <w:szCs w:val="20"/>
                          </w:rPr>
                        </w:pPr>
                        <w:r w:rsidRPr="53DF29DB">
                          <w:rPr>
                            <w:rFonts w:ascii="Nokia Pure Headline" w:hAnsi="Nokia Pure Headline"/>
                            <w:b/>
                            <w:bCs/>
                            <w:sz w:val="20"/>
                            <w:szCs w:val="20"/>
                          </w:rPr>
                          <w:t>Description of changes</w:t>
                        </w:r>
                      </w:p>
                    </w:tc>
                  </w:tr>
                  <w:tr w:rsidRPr="00B23977" w:rsidR="007B00D0" w:rsidTr="041D9DBD" w14:paraId="206CD79A" w14:textId="77777777">
                    <w:trPr>
                      <w:trHeight w:val="135"/>
                    </w:trPr>
                    <w:tc>
                      <w:tcPr>
                        <w:tcW w:w="925" w:type="dxa"/>
                        <w:shd w:val="clear" w:color="auto" w:fill="auto"/>
                      </w:tcPr>
                      <w:p w:rsidRPr="00B23977" w:rsidR="007B00D0" w:rsidP="00741860" w:rsidRDefault="007B00D0" w14:paraId="6F54A5A7" w14:textId="760FD9EB">
                        <w:pPr>
                          <w:framePr w:hSpace="181" w:wrap="around" w:hAnchor="text" w:vAnchor="page" w:y="5300"/>
                          <w:spacing w:before="120" w:line="240" w:lineRule="auto"/>
                          <w:rPr>
                            <w:rFonts w:ascii="Nokia Pure Headline" w:hAnsi="Nokia Pure Headline"/>
                            <w:sz w:val="20"/>
                            <w:szCs w:val="20"/>
                          </w:rPr>
                        </w:pPr>
                        <w:r>
                          <w:rPr>
                            <w:rFonts w:ascii="Nokia Pure Headline" w:hAnsi="Nokia Pure Headline"/>
                            <w:sz w:val="20"/>
                            <w:szCs w:val="20"/>
                          </w:rPr>
                          <w:t>1</w:t>
                        </w:r>
                        <w:r w:rsidR="007F60F8">
                          <w:rPr>
                            <w:rFonts w:ascii="Nokia Pure Headline" w:hAnsi="Nokia Pure Headline"/>
                            <w:sz w:val="20"/>
                            <w:szCs w:val="20"/>
                          </w:rPr>
                          <w:t>.0</w:t>
                        </w:r>
                      </w:p>
                    </w:tc>
                    <w:tc>
                      <w:tcPr>
                        <w:tcW w:w="1417" w:type="dxa"/>
                        <w:shd w:val="clear" w:color="auto" w:fill="auto"/>
                      </w:tcPr>
                      <w:p w:rsidRPr="00B23977" w:rsidR="007B00D0" w:rsidP="00741860" w:rsidRDefault="00130205" w14:paraId="6714A65E" w14:textId="30FBB712">
                        <w:pPr>
                          <w:framePr w:hSpace="181" w:wrap="around" w:hAnchor="text" w:vAnchor="page" w:y="5300"/>
                          <w:spacing w:before="120" w:line="240" w:lineRule="auto"/>
                          <w:rPr>
                            <w:rFonts w:ascii="Nokia Pure Headline" w:hAnsi="Nokia Pure Headline"/>
                            <w:sz w:val="20"/>
                            <w:szCs w:val="20"/>
                          </w:rPr>
                        </w:pPr>
                        <w:r>
                          <w:rPr>
                            <w:rFonts w:ascii="Nokia Pure Headline" w:hAnsi="Nokia Pure Headline"/>
                            <w:sz w:val="20"/>
                            <w:szCs w:val="20"/>
                          </w:rPr>
                          <w:t>24</w:t>
                        </w:r>
                        <w:r w:rsidR="00CB59A0">
                          <w:rPr>
                            <w:rFonts w:ascii="Nokia Pure Headline" w:hAnsi="Nokia Pure Headline"/>
                            <w:sz w:val="20"/>
                            <w:szCs w:val="20"/>
                          </w:rPr>
                          <w:t>/</w:t>
                        </w:r>
                        <w:r>
                          <w:rPr>
                            <w:rFonts w:ascii="Nokia Pure Headline" w:hAnsi="Nokia Pure Headline"/>
                            <w:sz w:val="20"/>
                            <w:szCs w:val="20"/>
                          </w:rPr>
                          <w:t>07</w:t>
                        </w:r>
                        <w:r w:rsidR="00CB59A0">
                          <w:rPr>
                            <w:rFonts w:ascii="Nokia Pure Headline" w:hAnsi="Nokia Pure Headline"/>
                            <w:sz w:val="20"/>
                            <w:szCs w:val="20"/>
                          </w:rPr>
                          <w:t>/202</w:t>
                        </w:r>
                        <w:r>
                          <w:rPr>
                            <w:rFonts w:ascii="Nokia Pure Headline" w:hAnsi="Nokia Pure Headline"/>
                            <w:sz w:val="20"/>
                            <w:szCs w:val="20"/>
                          </w:rPr>
                          <w:t>3</w:t>
                        </w:r>
                      </w:p>
                    </w:tc>
                    <w:tc>
                      <w:tcPr>
                        <w:tcW w:w="1667" w:type="dxa"/>
                        <w:shd w:val="clear" w:color="auto" w:fill="auto"/>
                      </w:tcPr>
                      <w:p w:rsidRPr="00B23977" w:rsidR="007B00D0" w:rsidP="00741860" w:rsidRDefault="00130205" w14:paraId="60FD6545" w14:textId="4FFE007B">
                        <w:pPr>
                          <w:framePr w:hSpace="181" w:wrap="around" w:hAnchor="text" w:vAnchor="page" w:y="5300"/>
                          <w:spacing w:before="120" w:line="240" w:lineRule="auto"/>
                          <w:rPr>
                            <w:rFonts w:ascii="Nokia Pure Headline" w:hAnsi="Nokia Pure Headline"/>
                            <w:sz w:val="20"/>
                            <w:szCs w:val="20"/>
                          </w:rPr>
                        </w:pPr>
                        <w:r>
                          <w:rPr>
                            <w:rFonts w:ascii="Nokia Pure Headline" w:hAnsi="Nokia Pure Headline"/>
                            <w:sz w:val="20"/>
                            <w:szCs w:val="20"/>
                          </w:rPr>
                          <w:t>Gaurav, Kiran</w:t>
                        </w:r>
                      </w:p>
                    </w:tc>
                    <w:tc>
                      <w:tcPr>
                        <w:tcW w:w="4803" w:type="dxa"/>
                        <w:shd w:val="clear" w:color="auto" w:fill="auto"/>
                      </w:tcPr>
                      <w:p w:rsidRPr="00B23977" w:rsidR="007B00D0" w:rsidP="00741860" w:rsidRDefault="00AB2B7F" w14:paraId="3461D779" w14:textId="49A4C306">
                        <w:pPr>
                          <w:framePr w:hSpace="181" w:wrap="around" w:hAnchor="text" w:vAnchor="page" w:y="5300"/>
                          <w:spacing w:before="120" w:line="240" w:lineRule="auto"/>
                          <w:rPr>
                            <w:rFonts w:ascii="Nokia Pure Headline" w:hAnsi="Nokia Pure Headline"/>
                            <w:sz w:val="20"/>
                            <w:szCs w:val="20"/>
                          </w:rPr>
                        </w:pPr>
                        <w:r>
                          <w:rPr>
                            <w:rFonts w:ascii="Nokia Pure Headline" w:hAnsi="Nokia Pure Headline"/>
                            <w:sz w:val="20"/>
                            <w:szCs w:val="20"/>
                          </w:rPr>
                          <w:t xml:space="preserve">Initial Draft </w:t>
                        </w:r>
                        <w:r w:rsidR="00130205">
                          <w:rPr>
                            <w:rFonts w:ascii="Nokia Pure Headline" w:hAnsi="Nokia Pure Headline"/>
                            <w:sz w:val="20"/>
                            <w:szCs w:val="20"/>
                          </w:rPr>
                          <w:t xml:space="preserve">for map improvement </w:t>
                        </w:r>
                      </w:p>
                    </w:tc>
                  </w:tr>
                </w:tbl>
                <w:p w:rsidRPr="007C411B" w:rsidR="000D5C23" w:rsidP="000D5C23" w:rsidRDefault="000D5C23" w14:paraId="62EBF3C5" w14:textId="77777777">
                  <w:pPr>
                    <w:spacing w:before="120" w:line="240" w:lineRule="auto"/>
                    <w:rPr>
                      <w:rFonts w:ascii="Nokia Pure Headline" w:hAnsi="Nokia Pure Headline"/>
                      <w:b/>
                    </w:rPr>
                  </w:pPr>
                </w:p>
                <w:p w:rsidRPr="007C411B" w:rsidR="000D5C23" w:rsidP="000D5C23" w:rsidRDefault="000D5C23" w14:paraId="6D98A12B" w14:textId="77777777">
                  <w:pPr>
                    <w:spacing w:before="120" w:line="240" w:lineRule="auto"/>
                    <w:rPr>
                      <w:rFonts w:ascii="Nokia Pure Headline" w:hAnsi="Nokia Pure Headline"/>
                      <w:b/>
                    </w:rPr>
                  </w:pPr>
                </w:p>
                <w:p w:rsidRPr="007C411B" w:rsidR="000D5C23" w:rsidP="000D5C23" w:rsidRDefault="000D5C23" w14:paraId="2946DB82" w14:textId="77777777">
                  <w:pPr>
                    <w:spacing w:before="120" w:line="240" w:lineRule="auto"/>
                    <w:rPr>
                      <w:rFonts w:ascii="Nokia Pure Headline" w:hAnsi="Nokia Pure Headline"/>
                      <w:b/>
                      <w:sz w:val="12"/>
                      <w:szCs w:val="18"/>
                    </w:rPr>
                  </w:pPr>
                </w:p>
              </w:tc>
            </w:tr>
            <w:tr w:rsidRPr="007C411B" w:rsidR="007C411B" w:rsidTr="66F2AE40" w14:paraId="5997CC1D" w14:textId="77777777">
              <w:trPr>
                <w:trHeight w:val="640"/>
              </w:trPr>
              <w:tc>
                <w:tcPr>
                  <w:tcW w:w="10113" w:type="dxa"/>
                  <w:shd w:val="clear" w:color="auto" w:fill="auto"/>
                  <w:vAlign w:val="bottom"/>
                </w:tcPr>
                <w:p w:rsidR="007C411B" w:rsidP="000D5C23" w:rsidRDefault="007C411B" w14:paraId="110FFD37" w14:textId="77777777">
                  <w:pPr>
                    <w:spacing w:before="120" w:line="240" w:lineRule="auto"/>
                    <w:rPr>
                      <w:rFonts w:ascii="Nokia Pure Headline" w:hAnsi="Nokia Pure Headline"/>
                      <w:b/>
                    </w:rPr>
                  </w:pPr>
                </w:p>
                <w:p w:rsidR="00D06C3B" w:rsidP="000D5C23" w:rsidRDefault="00D06C3B" w14:paraId="6B699379" w14:textId="77777777">
                  <w:pPr>
                    <w:spacing w:before="120" w:line="240" w:lineRule="auto"/>
                    <w:rPr>
                      <w:rFonts w:ascii="Nokia Pure Headline" w:hAnsi="Nokia Pure Headline"/>
                      <w:b/>
                    </w:rPr>
                  </w:pPr>
                </w:p>
                <w:p w:rsidR="00D06C3B" w:rsidP="000D5C23" w:rsidRDefault="00D06C3B" w14:paraId="3FE9F23F" w14:textId="77777777">
                  <w:pPr>
                    <w:spacing w:before="120" w:line="240" w:lineRule="auto"/>
                    <w:rPr>
                      <w:rFonts w:ascii="Nokia Pure Headline" w:hAnsi="Nokia Pure Headline"/>
                      <w:b/>
                    </w:rPr>
                  </w:pPr>
                </w:p>
                <w:p w:rsidR="00D06C3B" w:rsidP="000D5C23" w:rsidRDefault="00D06C3B" w14:paraId="1F72F646" w14:textId="77777777">
                  <w:pPr>
                    <w:spacing w:before="120" w:line="240" w:lineRule="auto"/>
                    <w:rPr>
                      <w:rFonts w:ascii="Nokia Pure Headline" w:hAnsi="Nokia Pure Headline"/>
                      <w:b/>
                    </w:rPr>
                  </w:pPr>
                </w:p>
                <w:p w:rsidR="00D06C3B" w:rsidP="000D5C23" w:rsidRDefault="00D06C3B" w14:paraId="08CE6F91" w14:textId="77777777">
                  <w:pPr>
                    <w:spacing w:before="120" w:line="240" w:lineRule="auto"/>
                    <w:rPr>
                      <w:rFonts w:ascii="Nokia Pure Headline" w:hAnsi="Nokia Pure Headline"/>
                      <w:b/>
                    </w:rPr>
                  </w:pPr>
                </w:p>
                <w:p w:rsidR="00D06C3B" w:rsidP="000D5C23" w:rsidRDefault="00D06C3B" w14:paraId="61CDCEAD" w14:textId="77777777">
                  <w:pPr>
                    <w:spacing w:before="120" w:line="240" w:lineRule="auto"/>
                    <w:rPr>
                      <w:rFonts w:ascii="Nokia Pure Headline" w:hAnsi="Nokia Pure Headline"/>
                      <w:b/>
                    </w:rPr>
                  </w:pPr>
                </w:p>
                <w:p w:rsidR="00D06C3B" w:rsidP="000D5C23" w:rsidRDefault="00D06C3B" w14:paraId="6BB9E253" w14:textId="77777777">
                  <w:pPr>
                    <w:spacing w:before="120" w:line="240" w:lineRule="auto"/>
                    <w:rPr>
                      <w:rFonts w:ascii="Nokia Pure Headline" w:hAnsi="Nokia Pure Headline"/>
                      <w:b/>
                    </w:rPr>
                  </w:pPr>
                </w:p>
                <w:p w:rsidR="00D06C3B" w:rsidP="000D5C23" w:rsidRDefault="00D06C3B" w14:paraId="23DE523C" w14:textId="77777777">
                  <w:pPr>
                    <w:spacing w:before="120" w:line="240" w:lineRule="auto"/>
                    <w:rPr>
                      <w:rFonts w:ascii="Nokia Pure Headline" w:hAnsi="Nokia Pure Headline"/>
                      <w:b/>
                    </w:rPr>
                  </w:pPr>
                </w:p>
                <w:p w:rsidR="00D06C3B" w:rsidP="000D5C23" w:rsidRDefault="00D06C3B" w14:paraId="52E56223" w14:textId="77777777">
                  <w:pPr>
                    <w:spacing w:before="120" w:line="240" w:lineRule="auto"/>
                    <w:rPr>
                      <w:rFonts w:ascii="Nokia Pure Headline" w:hAnsi="Nokia Pure Headline"/>
                      <w:b/>
                    </w:rPr>
                  </w:pPr>
                </w:p>
                <w:p w:rsidR="00D06C3B" w:rsidP="000D5C23" w:rsidRDefault="00D06C3B" w14:paraId="07547A01" w14:textId="77777777">
                  <w:pPr>
                    <w:spacing w:before="120" w:line="240" w:lineRule="auto"/>
                    <w:rPr>
                      <w:rFonts w:ascii="Nokia Pure Headline" w:hAnsi="Nokia Pure Headline"/>
                      <w:b/>
                    </w:rPr>
                  </w:pPr>
                </w:p>
                <w:p w:rsidRPr="007C411B" w:rsidR="00D06C3B" w:rsidP="000D5C23" w:rsidRDefault="00D06C3B" w14:paraId="5043CB0F" w14:textId="77777777">
                  <w:pPr>
                    <w:spacing w:before="120" w:line="240" w:lineRule="auto"/>
                    <w:rPr>
                      <w:rFonts w:ascii="Nokia Pure Headline" w:hAnsi="Nokia Pure Headline"/>
                      <w:b/>
                    </w:rPr>
                  </w:pPr>
                </w:p>
              </w:tc>
            </w:tr>
            <w:tr w:rsidRPr="007C411B" w:rsidR="007C411B" w:rsidTr="66F2AE40" w14:paraId="07459315" w14:textId="77777777">
              <w:trPr>
                <w:trHeight w:val="640"/>
              </w:trPr>
              <w:tc>
                <w:tcPr>
                  <w:tcW w:w="10113" w:type="dxa"/>
                  <w:shd w:val="clear" w:color="auto" w:fill="auto"/>
                  <w:vAlign w:val="bottom"/>
                </w:tcPr>
                <w:p w:rsidRPr="007C411B" w:rsidR="00130205" w:rsidP="39190637" w:rsidRDefault="00130205" w14:paraId="6537F28F" w14:textId="69605DEE">
                  <w:pPr>
                    <w:spacing w:before="120" w:line="240" w:lineRule="auto"/>
                    <w:rPr>
                      <w:rFonts w:ascii="Nokia Pure Headline" w:hAnsi="Nokia Pure Headline"/>
                      <w:b/>
                      <w:bCs/>
                    </w:rPr>
                  </w:pPr>
                </w:p>
              </w:tc>
            </w:tr>
            <w:tr w:rsidRPr="007C411B" w:rsidR="007C411B" w:rsidTr="66F2AE40" w14:paraId="4DACB4BB" w14:textId="77777777">
              <w:trPr>
                <w:trHeight w:val="640"/>
              </w:trPr>
              <w:tc>
                <w:tcPr>
                  <w:tcW w:w="10113" w:type="dxa"/>
                  <w:shd w:val="clear" w:color="auto" w:fill="auto"/>
                  <w:vAlign w:val="bottom"/>
                </w:tcPr>
                <w:p w:rsidR="000756EC" w:rsidP="39190637" w:rsidRDefault="53DF29DB" w14:paraId="65E3ACB2" w14:textId="77777777">
                  <w:pPr>
                    <w:pStyle w:val="TOCHeading"/>
                  </w:pPr>
                  <w:r>
                    <w:t>Contents</w:t>
                  </w:r>
                </w:p>
                <w:p w:rsidR="0095071A" w:rsidP="39190637" w:rsidRDefault="39190637" w14:paraId="31860098" w14:textId="115F6CDD">
                  <w:pPr>
                    <w:pStyle w:val="TOC1"/>
                    <w:tabs>
                      <w:tab w:val="left" w:pos="435"/>
                      <w:tab w:val="right" w:leader="dot" w:pos="9360"/>
                    </w:tabs>
                    <w:rPr>
                      <w:rFonts w:asciiTheme="minorHAnsi" w:hAnsiTheme="minorHAnsi" w:eastAsiaTheme="minorEastAsia" w:cstheme="minorBidi"/>
                      <w:color w:val="auto"/>
                    </w:rPr>
                  </w:pPr>
                  <w:r>
                    <w:rPr>
                      <w:color w:val="2B579A"/>
                      <w:shd w:val="clear" w:color="auto" w:fill="E6E6E6"/>
                    </w:rPr>
                    <w:fldChar w:fldCharType="begin"/>
                  </w:r>
                  <w:r w:rsidR="041D9DBD">
                    <w:instrText>TOC \o "1-3" \h \z \u</w:instrText>
                  </w:r>
                  <w:r>
                    <w:rPr>
                      <w:color w:val="2B579A"/>
                      <w:shd w:val="clear" w:color="auto" w:fill="E6E6E6"/>
                    </w:rPr>
                    <w:fldChar w:fldCharType="separate"/>
                  </w:r>
                  <w:hyperlink w:anchor="_Toc1317261009">
                    <w:r w:rsidRPr="66F2AE40" w:rsidR="66F2AE40">
                      <w:rPr>
                        <w:rStyle w:val="Hyperlink"/>
                      </w:rPr>
                      <w:t>1</w:t>
                    </w:r>
                    <w:r w:rsidR="041D9DBD">
                      <w:tab/>
                    </w:r>
                    <w:r w:rsidRPr="66F2AE40" w:rsidR="66F2AE40">
                      <w:rPr>
                        <w:rStyle w:val="Hyperlink"/>
                      </w:rPr>
                      <w:t>Feature Overview</w:t>
                    </w:r>
                    <w:r w:rsidR="041D9DBD">
                      <w:tab/>
                    </w:r>
                    <w:r w:rsidR="041D9DBD">
                      <w:rPr>
                        <w:color w:val="2B579A"/>
                        <w:shd w:val="clear" w:color="auto" w:fill="E6E6E6"/>
                      </w:rPr>
                      <w:fldChar w:fldCharType="begin"/>
                    </w:r>
                    <w:r w:rsidR="041D9DBD">
                      <w:instrText>PAGEREF _Toc1317261009 \h</w:instrText>
                    </w:r>
                    <w:r w:rsidR="041D9DBD">
                      <w:rPr>
                        <w:color w:val="2B579A"/>
                        <w:shd w:val="clear" w:color="auto" w:fill="E6E6E6"/>
                      </w:rPr>
                    </w:r>
                    <w:r w:rsidR="041D9DBD">
                      <w:rPr>
                        <w:color w:val="2B579A"/>
                        <w:shd w:val="clear" w:color="auto" w:fill="E6E6E6"/>
                      </w:rPr>
                      <w:fldChar w:fldCharType="separate"/>
                    </w:r>
                    <w:r w:rsidRPr="66F2AE40" w:rsidR="66F2AE40">
                      <w:rPr>
                        <w:rStyle w:val="Hyperlink"/>
                      </w:rPr>
                      <w:t>2</w:t>
                    </w:r>
                    <w:r w:rsidR="041D9DBD">
                      <w:rPr>
                        <w:color w:val="2B579A"/>
                        <w:shd w:val="clear" w:color="auto" w:fill="E6E6E6"/>
                      </w:rPr>
                      <w:fldChar w:fldCharType="end"/>
                    </w:r>
                  </w:hyperlink>
                </w:p>
                <w:p w:rsidR="0095071A" w:rsidP="39190637" w:rsidRDefault="00741860" w14:paraId="7CD18A20" w14:textId="42876985">
                  <w:pPr>
                    <w:pStyle w:val="TOC2"/>
                    <w:tabs>
                      <w:tab w:val="left" w:pos="660"/>
                      <w:tab w:val="right" w:leader="dot" w:pos="9360"/>
                    </w:tabs>
                    <w:rPr>
                      <w:rFonts w:asciiTheme="minorHAnsi" w:hAnsiTheme="minorHAnsi" w:eastAsiaTheme="minorEastAsia" w:cstheme="minorBidi"/>
                      <w:color w:val="auto"/>
                    </w:rPr>
                  </w:pPr>
                  <w:hyperlink w:anchor="_Toc647882841">
                    <w:r w:rsidRPr="66F2AE40" w:rsidR="66F2AE40">
                      <w:rPr>
                        <w:rStyle w:val="Hyperlink"/>
                      </w:rPr>
                      <w:t>1.1</w:t>
                    </w:r>
                    <w:r w:rsidR="00B965D5">
                      <w:tab/>
                    </w:r>
                    <w:r w:rsidRPr="66F2AE40" w:rsidR="66F2AE40">
                      <w:rPr>
                        <w:rStyle w:val="Hyperlink"/>
                      </w:rPr>
                      <w:t>Summary</w:t>
                    </w:r>
                    <w:r w:rsidR="00B965D5">
                      <w:tab/>
                    </w:r>
                    <w:r w:rsidR="00B965D5">
                      <w:rPr>
                        <w:color w:val="2B579A"/>
                        <w:shd w:val="clear" w:color="auto" w:fill="E6E6E6"/>
                      </w:rPr>
                      <w:fldChar w:fldCharType="begin"/>
                    </w:r>
                    <w:r w:rsidR="00B965D5">
                      <w:instrText>PAGEREF _Toc647882841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2</w:t>
                    </w:r>
                    <w:r w:rsidR="00B965D5">
                      <w:rPr>
                        <w:color w:val="2B579A"/>
                        <w:shd w:val="clear" w:color="auto" w:fill="E6E6E6"/>
                      </w:rPr>
                      <w:fldChar w:fldCharType="end"/>
                    </w:r>
                  </w:hyperlink>
                </w:p>
                <w:p w:rsidR="0095071A" w:rsidP="39190637" w:rsidRDefault="00741860" w14:paraId="0DACF5B3" w14:textId="1E8E18B5">
                  <w:pPr>
                    <w:pStyle w:val="TOC2"/>
                    <w:tabs>
                      <w:tab w:val="left" w:pos="660"/>
                      <w:tab w:val="right" w:leader="dot" w:pos="9360"/>
                    </w:tabs>
                    <w:rPr>
                      <w:rFonts w:asciiTheme="minorHAnsi" w:hAnsiTheme="minorHAnsi" w:eastAsiaTheme="minorEastAsia" w:cstheme="minorBidi"/>
                      <w:color w:val="auto"/>
                    </w:rPr>
                  </w:pPr>
                  <w:hyperlink w:anchor="_Toc2050024767">
                    <w:r w:rsidRPr="66F2AE40" w:rsidR="66F2AE40">
                      <w:rPr>
                        <w:rStyle w:val="Hyperlink"/>
                      </w:rPr>
                      <w:t>1.2</w:t>
                    </w:r>
                    <w:r w:rsidR="00B965D5">
                      <w:tab/>
                    </w:r>
                    <w:r w:rsidRPr="66F2AE40" w:rsidR="66F2AE40">
                      <w:rPr>
                        <w:rStyle w:val="Hyperlink"/>
                      </w:rPr>
                      <w:t>Requirements</w:t>
                    </w:r>
                    <w:r w:rsidR="00B965D5">
                      <w:tab/>
                    </w:r>
                    <w:r w:rsidR="00B965D5">
                      <w:rPr>
                        <w:color w:val="2B579A"/>
                        <w:shd w:val="clear" w:color="auto" w:fill="E6E6E6"/>
                      </w:rPr>
                      <w:fldChar w:fldCharType="begin"/>
                    </w:r>
                    <w:r w:rsidR="00B965D5">
                      <w:instrText>PAGEREF _Toc2050024767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3</w:t>
                    </w:r>
                    <w:r w:rsidR="00B965D5">
                      <w:rPr>
                        <w:color w:val="2B579A"/>
                        <w:shd w:val="clear" w:color="auto" w:fill="E6E6E6"/>
                      </w:rPr>
                      <w:fldChar w:fldCharType="end"/>
                    </w:r>
                  </w:hyperlink>
                </w:p>
                <w:p w:rsidR="0095071A" w:rsidP="39190637" w:rsidRDefault="00741860" w14:paraId="3F5A821C" w14:textId="2D4C84EE">
                  <w:pPr>
                    <w:pStyle w:val="TOC2"/>
                    <w:tabs>
                      <w:tab w:val="left" w:pos="660"/>
                      <w:tab w:val="right" w:leader="dot" w:pos="9360"/>
                    </w:tabs>
                    <w:rPr>
                      <w:rFonts w:asciiTheme="minorHAnsi" w:hAnsiTheme="minorHAnsi" w:eastAsiaTheme="minorEastAsia" w:cstheme="minorBidi"/>
                      <w:color w:val="auto"/>
                    </w:rPr>
                  </w:pPr>
                  <w:hyperlink w:anchor="_Toc1727402745">
                    <w:r w:rsidRPr="66F2AE40" w:rsidR="66F2AE40">
                      <w:rPr>
                        <w:rStyle w:val="Hyperlink"/>
                      </w:rPr>
                      <w:t>1.3</w:t>
                    </w:r>
                    <w:r w:rsidR="00B965D5">
                      <w:tab/>
                    </w:r>
                    <w:r w:rsidRPr="66F2AE40" w:rsidR="66F2AE40">
                      <w:rPr>
                        <w:rStyle w:val="Hyperlink"/>
                      </w:rPr>
                      <w:t>Design Considerations</w:t>
                    </w:r>
                    <w:r w:rsidR="00B965D5">
                      <w:tab/>
                    </w:r>
                    <w:r w:rsidR="00B965D5">
                      <w:rPr>
                        <w:color w:val="2B579A"/>
                        <w:shd w:val="clear" w:color="auto" w:fill="E6E6E6"/>
                      </w:rPr>
                      <w:fldChar w:fldCharType="begin"/>
                    </w:r>
                    <w:r w:rsidR="00B965D5">
                      <w:instrText>PAGEREF _Toc1727402745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3</w:t>
                    </w:r>
                    <w:r w:rsidR="00B965D5">
                      <w:rPr>
                        <w:color w:val="2B579A"/>
                        <w:shd w:val="clear" w:color="auto" w:fill="E6E6E6"/>
                      </w:rPr>
                      <w:fldChar w:fldCharType="end"/>
                    </w:r>
                  </w:hyperlink>
                </w:p>
                <w:p w:rsidR="0095071A" w:rsidP="39190637" w:rsidRDefault="00741860" w14:paraId="0E3E3ADA" w14:textId="380D47BF">
                  <w:pPr>
                    <w:pStyle w:val="TOC3"/>
                    <w:tabs>
                      <w:tab w:val="left" w:pos="1095"/>
                      <w:tab w:val="right" w:leader="dot" w:pos="9360"/>
                    </w:tabs>
                    <w:rPr>
                      <w:rFonts w:asciiTheme="minorHAnsi" w:hAnsiTheme="minorHAnsi" w:eastAsiaTheme="minorEastAsia" w:cstheme="minorBidi"/>
                      <w:color w:val="auto"/>
                    </w:rPr>
                  </w:pPr>
                  <w:hyperlink w:anchor="_Toc1767763815">
                    <w:r w:rsidRPr="66F2AE40" w:rsidR="66F2AE40">
                      <w:rPr>
                        <w:rStyle w:val="Hyperlink"/>
                      </w:rPr>
                      <w:t>1.3.1</w:t>
                    </w:r>
                    <w:r w:rsidR="00B965D5">
                      <w:tab/>
                    </w:r>
                    <w:r w:rsidRPr="66F2AE40" w:rsidR="66F2AE40">
                      <w:rPr>
                        <w:rStyle w:val="Hyperlink"/>
                      </w:rPr>
                      <w:t>Impacted areas</w:t>
                    </w:r>
                    <w:r w:rsidR="00B965D5">
                      <w:tab/>
                    </w:r>
                    <w:r w:rsidR="00B965D5">
                      <w:rPr>
                        <w:color w:val="2B579A"/>
                        <w:shd w:val="clear" w:color="auto" w:fill="E6E6E6"/>
                      </w:rPr>
                      <w:fldChar w:fldCharType="begin"/>
                    </w:r>
                    <w:r w:rsidR="00B965D5">
                      <w:instrText>PAGEREF _Toc1767763815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5</w:t>
                    </w:r>
                    <w:r w:rsidR="00B965D5">
                      <w:rPr>
                        <w:color w:val="2B579A"/>
                        <w:shd w:val="clear" w:color="auto" w:fill="E6E6E6"/>
                      </w:rPr>
                      <w:fldChar w:fldCharType="end"/>
                    </w:r>
                  </w:hyperlink>
                </w:p>
                <w:p w:rsidR="0095071A" w:rsidP="39190637" w:rsidRDefault="00741860" w14:paraId="04646609" w14:textId="2A884B15">
                  <w:pPr>
                    <w:pStyle w:val="TOC2"/>
                    <w:tabs>
                      <w:tab w:val="left" w:pos="660"/>
                      <w:tab w:val="right" w:leader="dot" w:pos="9360"/>
                    </w:tabs>
                    <w:rPr>
                      <w:rFonts w:asciiTheme="minorHAnsi" w:hAnsiTheme="minorHAnsi" w:eastAsiaTheme="minorEastAsia" w:cstheme="minorBidi"/>
                      <w:color w:val="auto"/>
                    </w:rPr>
                  </w:pPr>
                  <w:hyperlink w:anchor="_Toc1490413925">
                    <w:r w:rsidRPr="66F2AE40" w:rsidR="66F2AE40">
                      <w:rPr>
                        <w:rStyle w:val="Hyperlink"/>
                      </w:rPr>
                      <w:t>1.4</w:t>
                    </w:r>
                    <w:r w:rsidR="00B965D5">
                      <w:tab/>
                    </w:r>
                    <w:r w:rsidRPr="66F2AE40" w:rsidR="66F2AE40">
                      <w:rPr>
                        <w:rStyle w:val="Hyperlink"/>
                      </w:rPr>
                      <w:t>Configuration Information</w:t>
                    </w:r>
                    <w:r w:rsidR="00B965D5">
                      <w:tab/>
                    </w:r>
                    <w:r w:rsidR="00B965D5">
                      <w:rPr>
                        <w:color w:val="2B579A"/>
                        <w:shd w:val="clear" w:color="auto" w:fill="E6E6E6"/>
                      </w:rPr>
                      <w:fldChar w:fldCharType="begin"/>
                    </w:r>
                    <w:r w:rsidR="00B965D5">
                      <w:instrText>PAGEREF _Toc1490413925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8</w:t>
                    </w:r>
                    <w:r w:rsidR="00B965D5">
                      <w:rPr>
                        <w:color w:val="2B579A"/>
                        <w:shd w:val="clear" w:color="auto" w:fill="E6E6E6"/>
                      </w:rPr>
                      <w:fldChar w:fldCharType="end"/>
                    </w:r>
                  </w:hyperlink>
                </w:p>
                <w:p w:rsidR="0095071A" w:rsidP="39190637" w:rsidRDefault="00741860" w14:paraId="1AAB1A86" w14:textId="4FEAB13D">
                  <w:pPr>
                    <w:pStyle w:val="TOC2"/>
                    <w:tabs>
                      <w:tab w:val="left" w:pos="660"/>
                      <w:tab w:val="right" w:leader="dot" w:pos="9360"/>
                    </w:tabs>
                    <w:rPr>
                      <w:rFonts w:asciiTheme="minorHAnsi" w:hAnsiTheme="minorHAnsi" w:eastAsiaTheme="minorEastAsia" w:cstheme="minorBidi"/>
                      <w:color w:val="auto"/>
                    </w:rPr>
                  </w:pPr>
                  <w:hyperlink w:anchor="_Toc644362100">
                    <w:r w:rsidRPr="66F2AE40" w:rsidR="66F2AE40">
                      <w:rPr>
                        <w:rStyle w:val="Hyperlink"/>
                      </w:rPr>
                      <w:t>1.5</w:t>
                    </w:r>
                    <w:r w:rsidR="00B965D5">
                      <w:tab/>
                    </w:r>
                    <w:r w:rsidRPr="66F2AE40" w:rsidR="66F2AE40">
                      <w:rPr>
                        <w:rStyle w:val="Hyperlink"/>
                      </w:rPr>
                      <w:t>Target Customer and Customer Network (if available)</w:t>
                    </w:r>
                    <w:r w:rsidR="00B965D5">
                      <w:tab/>
                    </w:r>
                    <w:r w:rsidR="00B965D5">
                      <w:rPr>
                        <w:color w:val="2B579A"/>
                        <w:shd w:val="clear" w:color="auto" w:fill="E6E6E6"/>
                      </w:rPr>
                      <w:fldChar w:fldCharType="begin"/>
                    </w:r>
                    <w:r w:rsidR="00B965D5">
                      <w:instrText>PAGEREF _Toc644362100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8</w:t>
                    </w:r>
                    <w:r w:rsidR="00B965D5">
                      <w:rPr>
                        <w:color w:val="2B579A"/>
                        <w:shd w:val="clear" w:color="auto" w:fill="E6E6E6"/>
                      </w:rPr>
                      <w:fldChar w:fldCharType="end"/>
                    </w:r>
                  </w:hyperlink>
                </w:p>
                <w:p w:rsidR="0095071A" w:rsidP="39190637" w:rsidRDefault="00741860" w14:paraId="31254373" w14:textId="402C3C0C">
                  <w:pPr>
                    <w:pStyle w:val="TOC1"/>
                    <w:tabs>
                      <w:tab w:val="left" w:pos="435"/>
                      <w:tab w:val="right" w:leader="dot" w:pos="9360"/>
                    </w:tabs>
                    <w:rPr>
                      <w:rFonts w:asciiTheme="minorHAnsi" w:hAnsiTheme="minorHAnsi" w:eastAsiaTheme="minorEastAsia" w:cstheme="minorBidi"/>
                      <w:color w:val="auto"/>
                    </w:rPr>
                  </w:pPr>
                  <w:hyperlink w:anchor="_Toc1544002878">
                    <w:r w:rsidRPr="66F2AE40" w:rsidR="66F2AE40">
                      <w:rPr>
                        <w:rStyle w:val="Hyperlink"/>
                      </w:rPr>
                      <w:t>2</w:t>
                    </w:r>
                    <w:r w:rsidR="00B965D5">
                      <w:tab/>
                    </w:r>
                    <w:r w:rsidRPr="66F2AE40" w:rsidR="66F2AE40">
                      <w:rPr>
                        <w:rStyle w:val="Hyperlink"/>
                      </w:rPr>
                      <w:t>Design Overview</w:t>
                    </w:r>
                    <w:r w:rsidR="00B965D5">
                      <w:tab/>
                    </w:r>
                    <w:r w:rsidR="00B965D5">
                      <w:rPr>
                        <w:color w:val="2B579A"/>
                        <w:shd w:val="clear" w:color="auto" w:fill="E6E6E6"/>
                      </w:rPr>
                      <w:fldChar w:fldCharType="begin"/>
                    </w:r>
                    <w:r w:rsidR="00B965D5">
                      <w:instrText>PAGEREF _Toc1544002878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8</w:t>
                    </w:r>
                    <w:r w:rsidR="00B965D5">
                      <w:rPr>
                        <w:color w:val="2B579A"/>
                        <w:shd w:val="clear" w:color="auto" w:fill="E6E6E6"/>
                      </w:rPr>
                      <w:fldChar w:fldCharType="end"/>
                    </w:r>
                  </w:hyperlink>
                </w:p>
                <w:p w:rsidR="0095071A" w:rsidP="39190637" w:rsidRDefault="00741860" w14:paraId="7D99522A" w14:textId="37340AEA">
                  <w:pPr>
                    <w:pStyle w:val="TOC2"/>
                    <w:tabs>
                      <w:tab w:val="left" w:pos="660"/>
                      <w:tab w:val="right" w:leader="dot" w:pos="9360"/>
                    </w:tabs>
                    <w:rPr>
                      <w:rFonts w:asciiTheme="minorHAnsi" w:hAnsiTheme="minorHAnsi" w:eastAsiaTheme="minorEastAsia" w:cstheme="minorBidi"/>
                      <w:color w:val="auto"/>
                    </w:rPr>
                  </w:pPr>
                  <w:hyperlink w:anchor="_Toc349818818">
                    <w:r w:rsidRPr="66F2AE40" w:rsidR="66F2AE40">
                      <w:rPr>
                        <w:rStyle w:val="Hyperlink"/>
                      </w:rPr>
                      <w:t>2.1</w:t>
                    </w:r>
                    <w:r w:rsidR="00B965D5">
                      <w:tab/>
                    </w:r>
                    <w:r w:rsidRPr="66F2AE40" w:rsidR="66F2AE40">
                      <w:rPr>
                        <w:rStyle w:val="Hyperlink"/>
                      </w:rPr>
                      <w:t>Assumptions</w:t>
                    </w:r>
                    <w:r w:rsidR="00B965D5">
                      <w:tab/>
                    </w:r>
                    <w:r w:rsidR="00B965D5">
                      <w:rPr>
                        <w:color w:val="2B579A"/>
                        <w:shd w:val="clear" w:color="auto" w:fill="E6E6E6"/>
                      </w:rPr>
                      <w:fldChar w:fldCharType="begin"/>
                    </w:r>
                    <w:r w:rsidR="00B965D5">
                      <w:instrText>PAGEREF _Toc349818818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8</w:t>
                    </w:r>
                    <w:r w:rsidR="00B965D5">
                      <w:rPr>
                        <w:color w:val="2B579A"/>
                        <w:shd w:val="clear" w:color="auto" w:fill="E6E6E6"/>
                      </w:rPr>
                      <w:fldChar w:fldCharType="end"/>
                    </w:r>
                  </w:hyperlink>
                </w:p>
                <w:p w:rsidR="0095071A" w:rsidP="39190637" w:rsidRDefault="00741860" w14:paraId="7DF208B8" w14:textId="3FB812D6">
                  <w:pPr>
                    <w:pStyle w:val="TOC2"/>
                    <w:tabs>
                      <w:tab w:val="left" w:pos="660"/>
                      <w:tab w:val="right" w:leader="dot" w:pos="9360"/>
                    </w:tabs>
                    <w:rPr>
                      <w:rFonts w:asciiTheme="minorHAnsi" w:hAnsiTheme="minorHAnsi" w:eastAsiaTheme="minorEastAsia" w:cstheme="minorBidi"/>
                      <w:color w:val="auto"/>
                    </w:rPr>
                  </w:pPr>
                  <w:hyperlink w:anchor="_Toc1273415266">
                    <w:r w:rsidRPr="66F2AE40" w:rsidR="66F2AE40">
                      <w:rPr>
                        <w:rStyle w:val="Hyperlink"/>
                      </w:rPr>
                      <w:t>2.2</w:t>
                    </w:r>
                    <w:r w:rsidR="00B965D5">
                      <w:tab/>
                    </w:r>
                    <w:r w:rsidRPr="66F2AE40" w:rsidR="66F2AE40">
                      <w:rPr>
                        <w:rStyle w:val="Hyperlink"/>
                      </w:rPr>
                      <w:t>Constraints</w:t>
                    </w:r>
                    <w:r w:rsidR="00B965D5">
                      <w:tab/>
                    </w:r>
                    <w:r w:rsidR="00B965D5">
                      <w:rPr>
                        <w:color w:val="2B579A"/>
                        <w:shd w:val="clear" w:color="auto" w:fill="E6E6E6"/>
                      </w:rPr>
                      <w:fldChar w:fldCharType="begin"/>
                    </w:r>
                    <w:r w:rsidR="00B965D5">
                      <w:instrText>PAGEREF _Toc1273415266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8</w:t>
                    </w:r>
                    <w:r w:rsidR="00B965D5">
                      <w:rPr>
                        <w:color w:val="2B579A"/>
                        <w:shd w:val="clear" w:color="auto" w:fill="E6E6E6"/>
                      </w:rPr>
                      <w:fldChar w:fldCharType="end"/>
                    </w:r>
                  </w:hyperlink>
                </w:p>
                <w:p w:rsidR="0095071A" w:rsidP="39190637" w:rsidRDefault="00741860" w14:paraId="49457799" w14:textId="7E1E3E72">
                  <w:pPr>
                    <w:pStyle w:val="TOC2"/>
                    <w:tabs>
                      <w:tab w:val="left" w:pos="660"/>
                      <w:tab w:val="right" w:leader="dot" w:pos="9360"/>
                    </w:tabs>
                    <w:rPr>
                      <w:rFonts w:asciiTheme="minorHAnsi" w:hAnsiTheme="minorHAnsi" w:eastAsiaTheme="minorEastAsia" w:cstheme="minorBidi"/>
                      <w:color w:val="auto"/>
                    </w:rPr>
                  </w:pPr>
                  <w:hyperlink w:anchor="_Toc1603969904">
                    <w:r w:rsidRPr="66F2AE40" w:rsidR="66F2AE40">
                      <w:rPr>
                        <w:rStyle w:val="Hyperlink"/>
                      </w:rPr>
                      <w:t>2.3</w:t>
                    </w:r>
                    <w:r w:rsidR="00B965D5">
                      <w:tab/>
                    </w:r>
                    <w:r w:rsidRPr="66F2AE40" w:rsidR="66F2AE40">
                      <w:rPr>
                        <w:rStyle w:val="Hyperlink"/>
                      </w:rPr>
                      <w:t>Risks</w:t>
                    </w:r>
                    <w:r w:rsidR="00B965D5">
                      <w:tab/>
                    </w:r>
                    <w:r w:rsidR="00B965D5">
                      <w:rPr>
                        <w:color w:val="2B579A"/>
                        <w:shd w:val="clear" w:color="auto" w:fill="E6E6E6"/>
                      </w:rPr>
                      <w:fldChar w:fldCharType="begin"/>
                    </w:r>
                    <w:r w:rsidR="00B965D5">
                      <w:instrText>PAGEREF _Toc1603969904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9</w:t>
                    </w:r>
                    <w:r w:rsidR="00B965D5">
                      <w:rPr>
                        <w:color w:val="2B579A"/>
                        <w:shd w:val="clear" w:color="auto" w:fill="E6E6E6"/>
                      </w:rPr>
                      <w:fldChar w:fldCharType="end"/>
                    </w:r>
                  </w:hyperlink>
                </w:p>
                <w:p w:rsidR="0095071A" w:rsidP="39190637" w:rsidRDefault="00741860" w14:paraId="090A130F" w14:textId="69FC68B0">
                  <w:pPr>
                    <w:pStyle w:val="TOC2"/>
                    <w:tabs>
                      <w:tab w:val="left" w:pos="660"/>
                      <w:tab w:val="right" w:leader="dot" w:pos="9360"/>
                    </w:tabs>
                    <w:rPr>
                      <w:rFonts w:asciiTheme="minorHAnsi" w:hAnsiTheme="minorHAnsi" w:eastAsiaTheme="minorEastAsia" w:cstheme="minorBidi"/>
                      <w:color w:val="auto"/>
                    </w:rPr>
                  </w:pPr>
                  <w:hyperlink w:anchor="_Toc1570135322">
                    <w:r w:rsidRPr="66F2AE40" w:rsidR="66F2AE40">
                      <w:rPr>
                        <w:rStyle w:val="Hyperlink"/>
                      </w:rPr>
                      <w:t>2.4</w:t>
                    </w:r>
                    <w:r w:rsidR="00B965D5">
                      <w:tab/>
                    </w:r>
                    <w:r w:rsidRPr="66F2AE40" w:rsidR="66F2AE40">
                      <w:rPr>
                        <w:rStyle w:val="Hyperlink"/>
                      </w:rPr>
                      <w:t>Functional Areas covered by the design</w:t>
                    </w:r>
                    <w:r w:rsidR="00B965D5">
                      <w:tab/>
                    </w:r>
                    <w:r w:rsidR="00B965D5">
                      <w:rPr>
                        <w:color w:val="2B579A"/>
                        <w:shd w:val="clear" w:color="auto" w:fill="E6E6E6"/>
                      </w:rPr>
                      <w:fldChar w:fldCharType="begin"/>
                    </w:r>
                    <w:r w:rsidR="00B965D5">
                      <w:instrText>PAGEREF _Toc1570135322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9</w:t>
                    </w:r>
                    <w:r w:rsidR="00B965D5">
                      <w:rPr>
                        <w:color w:val="2B579A"/>
                        <w:shd w:val="clear" w:color="auto" w:fill="E6E6E6"/>
                      </w:rPr>
                      <w:fldChar w:fldCharType="end"/>
                    </w:r>
                  </w:hyperlink>
                </w:p>
                <w:p w:rsidR="0095071A" w:rsidP="39190637" w:rsidRDefault="00741860" w14:paraId="6289DE32" w14:textId="212D52AB">
                  <w:pPr>
                    <w:pStyle w:val="TOC3"/>
                    <w:tabs>
                      <w:tab w:val="left" w:pos="1095"/>
                      <w:tab w:val="right" w:leader="dot" w:pos="9360"/>
                    </w:tabs>
                    <w:rPr>
                      <w:rFonts w:asciiTheme="minorHAnsi" w:hAnsiTheme="minorHAnsi" w:eastAsiaTheme="minorEastAsia" w:cstheme="minorBidi"/>
                      <w:color w:val="auto"/>
                    </w:rPr>
                  </w:pPr>
                  <w:hyperlink w:anchor="_Toc1399112982">
                    <w:r w:rsidRPr="66F2AE40" w:rsidR="66F2AE40">
                      <w:rPr>
                        <w:rStyle w:val="Hyperlink"/>
                      </w:rPr>
                      <w:t>2.4.1</w:t>
                    </w:r>
                    <w:r w:rsidR="00B965D5">
                      <w:tab/>
                    </w:r>
                    <w:r w:rsidRPr="66F2AE40" w:rsidR="66F2AE40">
                      <w:rPr>
                        <w:rStyle w:val="Hyperlink"/>
                      </w:rPr>
                      <w:t>Use Cases</w:t>
                    </w:r>
                    <w:r w:rsidR="00B965D5">
                      <w:tab/>
                    </w:r>
                    <w:r w:rsidR="00B965D5">
                      <w:rPr>
                        <w:color w:val="2B579A"/>
                        <w:shd w:val="clear" w:color="auto" w:fill="E6E6E6"/>
                      </w:rPr>
                      <w:fldChar w:fldCharType="begin"/>
                    </w:r>
                    <w:r w:rsidR="00B965D5">
                      <w:instrText>PAGEREF _Toc1399112982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9</w:t>
                    </w:r>
                    <w:r w:rsidR="00B965D5">
                      <w:rPr>
                        <w:color w:val="2B579A"/>
                        <w:shd w:val="clear" w:color="auto" w:fill="E6E6E6"/>
                      </w:rPr>
                      <w:fldChar w:fldCharType="end"/>
                    </w:r>
                  </w:hyperlink>
                </w:p>
                <w:p w:rsidR="0095071A" w:rsidP="39190637" w:rsidRDefault="00741860" w14:paraId="5E1E0365" w14:textId="400591D1">
                  <w:pPr>
                    <w:pStyle w:val="TOC3"/>
                    <w:tabs>
                      <w:tab w:val="left" w:pos="1095"/>
                      <w:tab w:val="right" w:leader="dot" w:pos="9360"/>
                    </w:tabs>
                    <w:rPr>
                      <w:rFonts w:asciiTheme="minorHAnsi" w:hAnsiTheme="minorHAnsi" w:eastAsiaTheme="minorEastAsia" w:cstheme="minorBidi"/>
                      <w:color w:val="auto"/>
                    </w:rPr>
                  </w:pPr>
                  <w:hyperlink w:anchor="_Toc2103094709">
                    <w:r w:rsidRPr="66F2AE40" w:rsidR="66F2AE40">
                      <w:rPr>
                        <w:rStyle w:val="Hyperlink"/>
                      </w:rPr>
                      <w:t>2.4.2</w:t>
                    </w:r>
                    <w:r w:rsidR="00B965D5">
                      <w:tab/>
                    </w:r>
                    <w:r w:rsidRPr="66F2AE40" w:rsidR="66F2AE40">
                      <w:rPr>
                        <w:rStyle w:val="Hyperlink"/>
                      </w:rPr>
                      <w:t>Feature/Sub-feature Enabling</w:t>
                    </w:r>
                    <w:r w:rsidR="00B965D5">
                      <w:tab/>
                    </w:r>
                    <w:r w:rsidR="00B965D5">
                      <w:rPr>
                        <w:color w:val="2B579A"/>
                        <w:shd w:val="clear" w:color="auto" w:fill="E6E6E6"/>
                      </w:rPr>
                      <w:fldChar w:fldCharType="begin"/>
                    </w:r>
                    <w:r w:rsidR="00B965D5">
                      <w:instrText>PAGEREF _Toc2103094709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9</w:t>
                    </w:r>
                    <w:r w:rsidR="00B965D5">
                      <w:rPr>
                        <w:color w:val="2B579A"/>
                        <w:shd w:val="clear" w:color="auto" w:fill="E6E6E6"/>
                      </w:rPr>
                      <w:fldChar w:fldCharType="end"/>
                    </w:r>
                  </w:hyperlink>
                </w:p>
                <w:p w:rsidR="0095071A" w:rsidP="39190637" w:rsidRDefault="00741860" w14:paraId="407534B9" w14:textId="493DDC2D">
                  <w:pPr>
                    <w:pStyle w:val="TOC3"/>
                    <w:tabs>
                      <w:tab w:val="left" w:pos="1095"/>
                      <w:tab w:val="right" w:leader="dot" w:pos="9360"/>
                    </w:tabs>
                    <w:rPr>
                      <w:rFonts w:asciiTheme="minorHAnsi" w:hAnsiTheme="minorHAnsi" w:eastAsiaTheme="minorEastAsia" w:cstheme="minorBidi"/>
                      <w:color w:val="auto"/>
                    </w:rPr>
                  </w:pPr>
                  <w:hyperlink w:anchor="_Toc1907893032">
                    <w:r w:rsidRPr="66F2AE40" w:rsidR="66F2AE40">
                      <w:rPr>
                        <w:rStyle w:val="Hyperlink"/>
                      </w:rPr>
                      <w:t>2.4.3</w:t>
                    </w:r>
                    <w:r w:rsidR="00B965D5">
                      <w:tab/>
                    </w:r>
                    <w:r w:rsidRPr="66F2AE40" w:rsidR="66F2AE40">
                      <w:rPr>
                        <w:rStyle w:val="Hyperlink"/>
                      </w:rPr>
                      <w:t>Limitations</w:t>
                    </w:r>
                    <w:r w:rsidR="00B965D5">
                      <w:tab/>
                    </w:r>
                    <w:r w:rsidR="00B965D5">
                      <w:rPr>
                        <w:color w:val="2B579A"/>
                        <w:shd w:val="clear" w:color="auto" w:fill="E6E6E6"/>
                      </w:rPr>
                      <w:fldChar w:fldCharType="begin"/>
                    </w:r>
                    <w:r w:rsidR="00B965D5">
                      <w:instrText>PAGEREF _Toc1907893032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9</w:t>
                    </w:r>
                    <w:r w:rsidR="00B965D5">
                      <w:rPr>
                        <w:color w:val="2B579A"/>
                        <w:shd w:val="clear" w:color="auto" w:fill="E6E6E6"/>
                      </w:rPr>
                      <w:fldChar w:fldCharType="end"/>
                    </w:r>
                  </w:hyperlink>
                </w:p>
                <w:p w:rsidR="0095071A" w:rsidP="39190637" w:rsidRDefault="00741860" w14:paraId="6B7480C9" w14:textId="3A6BA5B9">
                  <w:pPr>
                    <w:pStyle w:val="TOC2"/>
                    <w:tabs>
                      <w:tab w:val="left" w:pos="660"/>
                      <w:tab w:val="right" w:leader="dot" w:pos="9360"/>
                    </w:tabs>
                    <w:rPr>
                      <w:rFonts w:asciiTheme="minorHAnsi" w:hAnsiTheme="minorHAnsi" w:eastAsiaTheme="minorEastAsia" w:cstheme="minorBidi"/>
                      <w:color w:val="auto"/>
                    </w:rPr>
                  </w:pPr>
                  <w:hyperlink w:anchor="_Toc669984914">
                    <w:r w:rsidRPr="66F2AE40" w:rsidR="66F2AE40">
                      <w:rPr>
                        <w:rStyle w:val="Hyperlink"/>
                      </w:rPr>
                      <w:t>2.5</w:t>
                    </w:r>
                    <w:r w:rsidR="00B965D5">
                      <w:tab/>
                    </w:r>
                    <w:r w:rsidRPr="66F2AE40" w:rsidR="66F2AE40">
                      <w:rPr>
                        <w:rStyle w:val="Hyperlink"/>
                      </w:rPr>
                      <w:t>Operation Workflow</w:t>
                    </w:r>
                    <w:r w:rsidR="00B965D5">
                      <w:tab/>
                    </w:r>
                    <w:r w:rsidR="00B965D5">
                      <w:rPr>
                        <w:color w:val="2B579A"/>
                        <w:shd w:val="clear" w:color="auto" w:fill="E6E6E6"/>
                      </w:rPr>
                      <w:fldChar w:fldCharType="begin"/>
                    </w:r>
                    <w:r w:rsidR="00B965D5">
                      <w:instrText>PAGEREF _Toc669984914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9</w:t>
                    </w:r>
                    <w:r w:rsidR="00B965D5">
                      <w:rPr>
                        <w:color w:val="2B579A"/>
                        <w:shd w:val="clear" w:color="auto" w:fill="E6E6E6"/>
                      </w:rPr>
                      <w:fldChar w:fldCharType="end"/>
                    </w:r>
                  </w:hyperlink>
                </w:p>
                <w:p w:rsidR="0095071A" w:rsidP="39190637" w:rsidRDefault="00741860" w14:paraId="6F7D8837" w14:textId="43295721">
                  <w:pPr>
                    <w:pStyle w:val="TOC3"/>
                    <w:tabs>
                      <w:tab w:val="left" w:pos="1095"/>
                      <w:tab w:val="right" w:leader="dot" w:pos="9360"/>
                    </w:tabs>
                    <w:rPr>
                      <w:rFonts w:asciiTheme="minorHAnsi" w:hAnsiTheme="minorHAnsi" w:eastAsiaTheme="minorEastAsia" w:cstheme="minorBidi"/>
                      <w:color w:val="auto"/>
                    </w:rPr>
                  </w:pPr>
                  <w:hyperlink w:anchor="_Toc1287239829">
                    <w:r w:rsidRPr="66F2AE40" w:rsidR="66F2AE40">
                      <w:rPr>
                        <w:rStyle w:val="Hyperlink"/>
                      </w:rPr>
                      <w:t>2.5.1</w:t>
                    </w:r>
                    <w:r w:rsidR="00B965D5">
                      <w:tab/>
                    </w:r>
                    <w:r w:rsidRPr="66F2AE40" w:rsidR="66F2AE40">
                      <w:rPr>
                        <w:rStyle w:val="Hyperlink"/>
                      </w:rPr>
                      <w:t>Geo-free improvement</w:t>
                    </w:r>
                    <w:r w:rsidR="00B965D5">
                      <w:tab/>
                    </w:r>
                    <w:r w:rsidR="00B965D5">
                      <w:rPr>
                        <w:color w:val="2B579A"/>
                        <w:shd w:val="clear" w:color="auto" w:fill="E6E6E6"/>
                      </w:rPr>
                      <w:fldChar w:fldCharType="begin"/>
                    </w:r>
                    <w:r w:rsidR="00B965D5">
                      <w:instrText>PAGEREF _Toc1287239829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9</w:t>
                    </w:r>
                    <w:r w:rsidR="00B965D5">
                      <w:rPr>
                        <w:color w:val="2B579A"/>
                        <w:shd w:val="clear" w:color="auto" w:fill="E6E6E6"/>
                      </w:rPr>
                      <w:fldChar w:fldCharType="end"/>
                    </w:r>
                  </w:hyperlink>
                </w:p>
                <w:p w:rsidR="0095071A" w:rsidP="39190637" w:rsidRDefault="00741860" w14:paraId="3DDFA715" w14:textId="35E4FCD5">
                  <w:pPr>
                    <w:pStyle w:val="TOC3"/>
                    <w:tabs>
                      <w:tab w:val="left" w:pos="1095"/>
                      <w:tab w:val="right" w:leader="dot" w:pos="9360"/>
                    </w:tabs>
                    <w:rPr>
                      <w:rFonts w:asciiTheme="minorHAnsi" w:hAnsiTheme="minorHAnsi" w:eastAsiaTheme="minorEastAsia" w:cstheme="minorBidi"/>
                      <w:color w:val="auto"/>
                    </w:rPr>
                  </w:pPr>
                  <w:hyperlink w:anchor="_Toc1732911516">
                    <w:r w:rsidRPr="66F2AE40" w:rsidR="66F2AE40">
                      <w:rPr>
                        <w:rStyle w:val="Hyperlink"/>
                      </w:rPr>
                      <w:t>2.5.2</w:t>
                    </w:r>
                    <w:r w:rsidR="00B965D5">
                      <w:tab/>
                    </w:r>
                    <w:r w:rsidRPr="66F2AE40" w:rsidR="66F2AE40">
                      <w:rPr>
                        <w:rStyle w:val="Hyperlink"/>
                      </w:rPr>
                      <w:t>Geocoding improvement</w:t>
                    </w:r>
                    <w:r w:rsidR="00B965D5">
                      <w:tab/>
                    </w:r>
                    <w:r w:rsidR="00B965D5">
                      <w:rPr>
                        <w:color w:val="2B579A"/>
                        <w:shd w:val="clear" w:color="auto" w:fill="E6E6E6"/>
                      </w:rPr>
                      <w:fldChar w:fldCharType="begin"/>
                    </w:r>
                    <w:r w:rsidR="00B965D5">
                      <w:instrText>PAGEREF _Toc1732911516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9</w:t>
                    </w:r>
                    <w:r w:rsidR="00B965D5">
                      <w:rPr>
                        <w:color w:val="2B579A"/>
                        <w:shd w:val="clear" w:color="auto" w:fill="E6E6E6"/>
                      </w:rPr>
                      <w:fldChar w:fldCharType="end"/>
                    </w:r>
                  </w:hyperlink>
                </w:p>
                <w:p w:rsidR="0095071A" w:rsidP="39190637" w:rsidRDefault="00741860" w14:paraId="4819A945" w14:textId="072F3513">
                  <w:pPr>
                    <w:pStyle w:val="TOC3"/>
                    <w:tabs>
                      <w:tab w:val="left" w:pos="1095"/>
                      <w:tab w:val="right" w:leader="dot" w:pos="9360"/>
                    </w:tabs>
                    <w:rPr>
                      <w:rFonts w:asciiTheme="minorHAnsi" w:hAnsiTheme="minorHAnsi" w:eastAsiaTheme="minorEastAsia" w:cstheme="minorBidi"/>
                      <w:color w:val="auto"/>
                    </w:rPr>
                  </w:pPr>
                  <w:hyperlink w:anchor="_Toc158821600">
                    <w:r w:rsidRPr="66F2AE40" w:rsidR="66F2AE40">
                      <w:rPr>
                        <w:rStyle w:val="Hyperlink"/>
                      </w:rPr>
                      <w:t>2.5.3</w:t>
                    </w:r>
                    <w:r w:rsidR="00B965D5">
                      <w:tab/>
                    </w:r>
                    <w:r w:rsidRPr="66F2AE40" w:rsidR="66F2AE40">
                      <w:rPr>
                        <w:rStyle w:val="Hyperlink"/>
                      </w:rPr>
                      <w:t>Google map improvement</w:t>
                    </w:r>
                    <w:r w:rsidR="00B965D5">
                      <w:tab/>
                    </w:r>
                    <w:r w:rsidR="00B965D5">
                      <w:rPr>
                        <w:color w:val="2B579A"/>
                        <w:shd w:val="clear" w:color="auto" w:fill="E6E6E6"/>
                      </w:rPr>
                      <w:fldChar w:fldCharType="begin"/>
                    </w:r>
                    <w:r w:rsidR="00B965D5">
                      <w:instrText>PAGEREF _Toc158821600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10</w:t>
                    </w:r>
                    <w:r w:rsidR="00B965D5">
                      <w:rPr>
                        <w:color w:val="2B579A"/>
                        <w:shd w:val="clear" w:color="auto" w:fill="E6E6E6"/>
                      </w:rPr>
                      <w:fldChar w:fldCharType="end"/>
                    </w:r>
                  </w:hyperlink>
                </w:p>
                <w:p w:rsidR="0095071A" w:rsidP="39190637" w:rsidRDefault="00741860" w14:paraId="1B7F9156" w14:textId="4F6AA01F">
                  <w:pPr>
                    <w:pStyle w:val="TOC3"/>
                    <w:tabs>
                      <w:tab w:val="left" w:pos="1095"/>
                      <w:tab w:val="right" w:leader="dot" w:pos="9360"/>
                    </w:tabs>
                    <w:rPr>
                      <w:rFonts w:asciiTheme="minorHAnsi" w:hAnsiTheme="minorHAnsi" w:eastAsiaTheme="minorEastAsia" w:cstheme="minorBidi"/>
                      <w:color w:val="auto"/>
                    </w:rPr>
                  </w:pPr>
                  <w:hyperlink w:anchor="_Toc604701611">
                    <w:r w:rsidRPr="66F2AE40" w:rsidR="66F2AE40">
                      <w:rPr>
                        <w:rStyle w:val="Hyperlink"/>
                      </w:rPr>
                      <w:t>2.5.4</w:t>
                    </w:r>
                    <w:r w:rsidR="00B965D5">
                      <w:tab/>
                    </w:r>
                    <w:r w:rsidRPr="66F2AE40" w:rsidR="66F2AE40">
                      <w:rPr>
                        <w:rStyle w:val="Hyperlink"/>
                      </w:rPr>
                      <w:t>Layer View and show route improvement.</w:t>
                    </w:r>
                    <w:r w:rsidR="00B965D5">
                      <w:tab/>
                    </w:r>
                    <w:r w:rsidR="00B965D5">
                      <w:rPr>
                        <w:color w:val="2B579A"/>
                        <w:shd w:val="clear" w:color="auto" w:fill="E6E6E6"/>
                      </w:rPr>
                      <w:fldChar w:fldCharType="begin"/>
                    </w:r>
                    <w:r w:rsidR="00B965D5">
                      <w:instrText>PAGEREF _Toc604701611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10</w:t>
                    </w:r>
                    <w:r w:rsidR="00B965D5">
                      <w:rPr>
                        <w:color w:val="2B579A"/>
                        <w:shd w:val="clear" w:color="auto" w:fill="E6E6E6"/>
                      </w:rPr>
                      <w:fldChar w:fldCharType="end"/>
                    </w:r>
                  </w:hyperlink>
                </w:p>
                <w:p w:rsidR="0095071A" w:rsidP="39190637" w:rsidRDefault="00741860" w14:paraId="07F75ED9" w14:textId="189D3883">
                  <w:pPr>
                    <w:pStyle w:val="TOC2"/>
                    <w:tabs>
                      <w:tab w:val="left" w:pos="660"/>
                      <w:tab w:val="right" w:leader="dot" w:pos="9360"/>
                    </w:tabs>
                    <w:rPr>
                      <w:rFonts w:asciiTheme="minorHAnsi" w:hAnsiTheme="minorHAnsi" w:eastAsiaTheme="minorEastAsia" w:cstheme="minorBidi"/>
                      <w:color w:val="auto"/>
                    </w:rPr>
                  </w:pPr>
                  <w:hyperlink w:anchor="_Toc344240604">
                    <w:r w:rsidRPr="66F2AE40" w:rsidR="66F2AE40">
                      <w:rPr>
                        <w:rStyle w:val="Hyperlink"/>
                      </w:rPr>
                      <w:t>2.6</w:t>
                    </w:r>
                    <w:r w:rsidR="00B965D5">
                      <w:tab/>
                    </w:r>
                    <w:r w:rsidRPr="66F2AE40" w:rsidR="66F2AE40">
                      <w:rPr>
                        <w:rStyle w:val="Hyperlink"/>
                      </w:rPr>
                      <w:t>Process/Functional Flow</w:t>
                    </w:r>
                    <w:r w:rsidR="00B965D5">
                      <w:tab/>
                    </w:r>
                    <w:r w:rsidR="00B965D5">
                      <w:rPr>
                        <w:color w:val="2B579A"/>
                        <w:shd w:val="clear" w:color="auto" w:fill="E6E6E6"/>
                      </w:rPr>
                      <w:fldChar w:fldCharType="begin"/>
                    </w:r>
                    <w:r w:rsidR="00B965D5">
                      <w:instrText>PAGEREF _Toc344240604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10</w:t>
                    </w:r>
                    <w:r w:rsidR="00B965D5">
                      <w:rPr>
                        <w:color w:val="2B579A"/>
                        <w:shd w:val="clear" w:color="auto" w:fill="E6E6E6"/>
                      </w:rPr>
                      <w:fldChar w:fldCharType="end"/>
                    </w:r>
                  </w:hyperlink>
                </w:p>
                <w:p w:rsidR="0095071A" w:rsidP="39190637" w:rsidRDefault="00741860" w14:paraId="37FE4CB3" w14:textId="2F53AFD5">
                  <w:pPr>
                    <w:pStyle w:val="TOC3"/>
                    <w:tabs>
                      <w:tab w:val="left" w:pos="1095"/>
                      <w:tab w:val="right" w:leader="dot" w:pos="9360"/>
                    </w:tabs>
                    <w:rPr>
                      <w:rFonts w:asciiTheme="minorHAnsi" w:hAnsiTheme="minorHAnsi" w:eastAsiaTheme="minorEastAsia" w:cstheme="minorBidi"/>
                      <w:color w:val="auto"/>
                    </w:rPr>
                  </w:pPr>
                  <w:hyperlink w:anchor="_Toc1926113662">
                    <w:r w:rsidRPr="66F2AE40" w:rsidR="66F2AE40">
                      <w:rPr>
                        <w:rStyle w:val="Hyperlink"/>
                      </w:rPr>
                      <w:t>2.6.1</w:t>
                    </w:r>
                    <w:r w:rsidR="00B965D5">
                      <w:tab/>
                    </w:r>
                    <w:r w:rsidRPr="66F2AE40" w:rsidR="66F2AE40">
                      <w:rPr>
                        <w:rStyle w:val="Hyperlink"/>
                      </w:rPr>
                      <w:t>Geocoding improvement</w:t>
                    </w:r>
                    <w:r w:rsidR="00B965D5">
                      <w:tab/>
                    </w:r>
                    <w:r w:rsidR="00B965D5">
                      <w:rPr>
                        <w:color w:val="2B579A"/>
                        <w:shd w:val="clear" w:color="auto" w:fill="E6E6E6"/>
                      </w:rPr>
                      <w:fldChar w:fldCharType="begin"/>
                    </w:r>
                    <w:r w:rsidR="00B965D5">
                      <w:instrText>PAGEREF _Toc1926113662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10</w:t>
                    </w:r>
                    <w:r w:rsidR="00B965D5">
                      <w:rPr>
                        <w:color w:val="2B579A"/>
                        <w:shd w:val="clear" w:color="auto" w:fill="E6E6E6"/>
                      </w:rPr>
                      <w:fldChar w:fldCharType="end"/>
                    </w:r>
                  </w:hyperlink>
                </w:p>
                <w:p w:rsidR="0095071A" w:rsidP="39190637" w:rsidRDefault="00741860" w14:paraId="31D14CC4" w14:textId="389129EC">
                  <w:pPr>
                    <w:pStyle w:val="TOC3"/>
                    <w:tabs>
                      <w:tab w:val="left" w:pos="1095"/>
                      <w:tab w:val="right" w:leader="dot" w:pos="9360"/>
                    </w:tabs>
                    <w:rPr>
                      <w:rFonts w:asciiTheme="minorHAnsi" w:hAnsiTheme="minorHAnsi" w:eastAsiaTheme="minorEastAsia" w:cstheme="minorBidi"/>
                      <w:color w:val="auto"/>
                    </w:rPr>
                  </w:pPr>
                  <w:hyperlink w:anchor="_Toc1905866773">
                    <w:r w:rsidRPr="66F2AE40" w:rsidR="66F2AE40">
                      <w:rPr>
                        <w:rStyle w:val="Hyperlink"/>
                      </w:rPr>
                      <w:t>2.6.2</w:t>
                    </w:r>
                    <w:r w:rsidR="00B965D5">
                      <w:tab/>
                    </w:r>
                    <w:r w:rsidRPr="66F2AE40" w:rsidR="66F2AE40">
                      <w:rPr>
                        <w:rStyle w:val="Hyperlink"/>
                      </w:rPr>
                      <w:t>Enable map setting improvement</w:t>
                    </w:r>
                    <w:r w:rsidR="00B965D5">
                      <w:tab/>
                    </w:r>
                    <w:r w:rsidR="00B965D5">
                      <w:rPr>
                        <w:color w:val="2B579A"/>
                        <w:shd w:val="clear" w:color="auto" w:fill="E6E6E6"/>
                      </w:rPr>
                      <w:fldChar w:fldCharType="begin"/>
                    </w:r>
                    <w:r w:rsidR="00B965D5">
                      <w:instrText>PAGEREF _Toc1905866773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10</w:t>
                    </w:r>
                    <w:r w:rsidR="00B965D5">
                      <w:rPr>
                        <w:color w:val="2B579A"/>
                        <w:shd w:val="clear" w:color="auto" w:fill="E6E6E6"/>
                      </w:rPr>
                      <w:fldChar w:fldCharType="end"/>
                    </w:r>
                  </w:hyperlink>
                </w:p>
                <w:p w:rsidR="0095071A" w:rsidP="39190637" w:rsidRDefault="00741860" w14:paraId="457AB798" w14:textId="58563712">
                  <w:pPr>
                    <w:pStyle w:val="TOC3"/>
                    <w:tabs>
                      <w:tab w:val="left" w:pos="1095"/>
                      <w:tab w:val="right" w:leader="dot" w:pos="9360"/>
                    </w:tabs>
                    <w:rPr>
                      <w:rFonts w:asciiTheme="minorHAnsi" w:hAnsiTheme="minorHAnsi" w:eastAsiaTheme="minorEastAsia" w:cstheme="minorBidi"/>
                      <w:color w:val="auto"/>
                    </w:rPr>
                  </w:pPr>
                  <w:hyperlink w:anchor="_Toc722702418">
                    <w:r w:rsidRPr="66F2AE40" w:rsidR="66F2AE40">
                      <w:rPr>
                        <w:rStyle w:val="Hyperlink"/>
                      </w:rPr>
                      <w:t>2.6.3</w:t>
                    </w:r>
                    <w:r w:rsidR="00B965D5">
                      <w:tab/>
                    </w:r>
                    <w:r w:rsidRPr="66F2AE40" w:rsidR="66F2AE40">
                      <w:rPr>
                        <w:rStyle w:val="Hyperlink"/>
                      </w:rPr>
                      <w:t>Geo-free view improvement</w:t>
                    </w:r>
                    <w:r w:rsidR="00B965D5">
                      <w:tab/>
                    </w:r>
                    <w:r w:rsidR="00B965D5">
                      <w:rPr>
                        <w:color w:val="2B579A"/>
                        <w:shd w:val="clear" w:color="auto" w:fill="E6E6E6"/>
                      </w:rPr>
                      <w:fldChar w:fldCharType="begin"/>
                    </w:r>
                    <w:r w:rsidR="00B965D5">
                      <w:instrText>PAGEREF _Toc722702418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11</w:t>
                    </w:r>
                    <w:r w:rsidR="00B965D5">
                      <w:rPr>
                        <w:color w:val="2B579A"/>
                        <w:shd w:val="clear" w:color="auto" w:fill="E6E6E6"/>
                      </w:rPr>
                      <w:fldChar w:fldCharType="end"/>
                    </w:r>
                  </w:hyperlink>
                </w:p>
                <w:p w:rsidR="0095071A" w:rsidP="39190637" w:rsidRDefault="00741860" w14:paraId="0FE22B7F" w14:textId="4A8F96C6">
                  <w:pPr>
                    <w:pStyle w:val="TOC3"/>
                    <w:tabs>
                      <w:tab w:val="left" w:pos="1095"/>
                      <w:tab w:val="right" w:leader="dot" w:pos="9360"/>
                    </w:tabs>
                    <w:rPr>
                      <w:rFonts w:asciiTheme="minorHAnsi" w:hAnsiTheme="minorHAnsi" w:eastAsiaTheme="minorEastAsia" w:cstheme="minorBidi"/>
                      <w:color w:val="auto"/>
                    </w:rPr>
                  </w:pPr>
                  <w:hyperlink w:anchor="_Toc91351424">
                    <w:r w:rsidRPr="66F2AE40" w:rsidR="66F2AE40">
                      <w:rPr>
                        <w:rStyle w:val="Hyperlink"/>
                      </w:rPr>
                      <w:t>2.6.4</w:t>
                    </w:r>
                    <w:r w:rsidR="00B965D5">
                      <w:tab/>
                    </w:r>
                    <w:r w:rsidRPr="66F2AE40" w:rsidR="66F2AE40">
                      <w:rPr>
                        <w:rStyle w:val="Hyperlink"/>
                      </w:rPr>
                      <w:t>Layer View improvement for cascade configuration</w:t>
                    </w:r>
                    <w:r w:rsidR="00B965D5">
                      <w:tab/>
                    </w:r>
                    <w:r w:rsidR="00B965D5">
                      <w:rPr>
                        <w:color w:val="2B579A"/>
                        <w:shd w:val="clear" w:color="auto" w:fill="E6E6E6"/>
                      </w:rPr>
                      <w:fldChar w:fldCharType="begin"/>
                    </w:r>
                    <w:r w:rsidR="00B965D5">
                      <w:instrText>PAGEREF _Toc91351424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11</w:t>
                    </w:r>
                    <w:r w:rsidR="00B965D5">
                      <w:rPr>
                        <w:color w:val="2B579A"/>
                        <w:shd w:val="clear" w:color="auto" w:fill="E6E6E6"/>
                      </w:rPr>
                      <w:fldChar w:fldCharType="end"/>
                    </w:r>
                  </w:hyperlink>
                </w:p>
                <w:p w:rsidR="0095071A" w:rsidP="39190637" w:rsidRDefault="00741860" w14:paraId="72AB627A" w14:textId="384E7C86">
                  <w:pPr>
                    <w:pStyle w:val="TOC3"/>
                    <w:tabs>
                      <w:tab w:val="left" w:pos="1095"/>
                      <w:tab w:val="right" w:leader="dot" w:pos="9360"/>
                    </w:tabs>
                    <w:rPr>
                      <w:rFonts w:asciiTheme="minorHAnsi" w:hAnsiTheme="minorHAnsi" w:eastAsiaTheme="minorEastAsia" w:cstheme="minorBidi"/>
                      <w:color w:val="auto"/>
                    </w:rPr>
                  </w:pPr>
                  <w:hyperlink w:anchor="_Toc1497989775">
                    <w:r w:rsidRPr="66F2AE40" w:rsidR="66F2AE40">
                      <w:rPr>
                        <w:rStyle w:val="Hyperlink"/>
                      </w:rPr>
                      <w:t>2.6.5</w:t>
                    </w:r>
                    <w:r w:rsidR="00B965D5">
                      <w:tab/>
                    </w:r>
                    <w:r w:rsidRPr="66F2AE40" w:rsidR="66F2AE40">
                      <w:rPr>
                        <w:rStyle w:val="Hyperlink"/>
                      </w:rPr>
                      <w:t>Show Route improvement for cascade configuration</w:t>
                    </w:r>
                    <w:r w:rsidR="00B965D5">
                      <w:tab/>
                    </w:r>
                    <w:r w:rsidR="00B965D5">
                      <w:rPr>
                        <w:color w:val="2B579A"/>
                        <w:shd w:val="clear" w:color="auto" w:fill="E6E6E6"/>
                      </w:rPr>
                      <w:fldChar w:fldCharType="begin"/>
                    </w:r>
                    <w:r w:rsidR="00B965D5">
                      <w:instrText>PAGEREF _Toc1497989775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11</w:t>
                    </w:r>
                    <w:r w:rsidR="00B965D5">
                      <w:rPr>
                        <w:color w:val="2B579A"/>
                        <w:shd w:val="clear" w:color="auto" w:fill="E6E6E6"/>
                      </w:rPr>
                      <w:fldChar w:fldCharType="end"/>
                    </w:r>
                  </w:hyperlink>
                </w:p>
                <w:p w:rsidR="0095071A" w:rsidP="39190637" w:rsidRDefault="00741860" w14:paraId="33EDDD21" w14:textId="2A5A5224">
                  <w:pPr>
                    <w:pStyle w:val="TOC2"/>
                    <w:tabs>
                      <w:tab w:val="left" w:pos="660"/>
                      <w:tab w:val="right" w:leader="dot" w:pos="9360"/>
                    </w:tabs>
                    <w:rPr>
                      <w:rFonts w:asciiTheme="minorHAnsi" w:hAnsiTheme="minorHAnsi" w:eastAsiaTheme="minorEastAsia" w:cstheme="minorBidi"/>
                      <w:color w:val="auto"/>
                    </w:rPr>
                  </w:pPr>
                  <w:hyperlink w:anchor="_Toc1085975166">
                    <w:r w:rsidRPr="66F2AE40" w:rsidR="66F2AE40">
                      <w:rPr>
                        <w:rStyle w:val="Hyperlink"/>
                      </w:rPr>
                      <w:t>2.7</w:t>
                    </w:r>
                    <w:r w:rsidR="00B965D5">
                      <w:tab/>
                    </w:r>
                    <w:r w:rsidRPr="66F2AE40" w:rsidR="66F2AE40">
                      <w:rPr>
                        <w:rStyle w:val="Hyperlink"/>
                      </w:rPr>
                      <w:t>EPT Engine Dependencies</w:t>
                    </w:r>
                    <w:r w:rsidR="00B965D5">
                      <w:tab/>
                    </w:r>
                    <w:r w:rsidR="00B965D5">
                      <w:rPr>
                        <w:color w:val="2B579A"/>
                        <w:shd w:val="clear" w:color="auto" w:fill="E6E6E6"/>
                      </w:rPr>
                      <w:fldChar w:fldCharType="begin"/>
                    </w:r>
                    <w:r w:rsidR="00B965D5">
                      <w:instrText>PAGEREF _Toc1085975166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11</w:t>
                    </w:r>
                    <w:r w:rsidR="00B965D5">
                      <w:rPr>
                        <w:color w:val="2B579A"/>
                        <w:shd w:val="clear" w:color="auto" w:fill="E6E6E6"/>
                      </w:rPr>
                      <w:fldChar w:fldCharType="end"/>
                    </w:r>
                  </w:hyperlink>
                </w:p>
                <w:p w:rsidR="0095071A" w:rsidP="39190637" w:rsidRDefault="00741860" w14:paraId="474909BD" w14:textId="2A8ACF54">
                  <w:pPr>
                    <w:pStyle w:val="TOC2"/>
                    <w:tabs>
                      <w:tab w:val="left" w:pos="660"/>
                      <w:tab w:val="right" w:leader="dot" w:pos="9360"/>
                    </w:tabs>
                    <w:rPr>
                      <w:rFonts w:asciiTheme="minorHAnsi" w:hAnsiTheme="minorHAnsi" w:eastAsiaTheme="minorEastAsia" w:cstheme="minorBidi"/>
                      <w:color w:val="auto"/>
                    </w:rPr>
                  </w:pPr>
                  <w:hyperlink w:anchor="_Toc1346523658">
                    <w:r w:rsidRPr="66F2AE40" w:rsidR="66F2AE40">
                      <w:rPr>
                        <w:rStyle w:val="Hyperlink"/>
                      </w:rPr>
                      <w:t>2.8</w:t>
                    </w:r>
                    <w:r w:rsidR="00B965D5">
                      <w:tab/>
                    </w:r>
                    <w:r w:rsidRPr="66F2AE40" w:rsidR="66F2AE40">
                      <w:rPr>
                        <w:rStyle w:val="Hyperlink"/>
                      </w:rPr>
                      <w:t>Object and Data Model</w:t>
                    </w:r>
                    <w:r w:rsidR="00B965D5">
                      <w:tab/>
                    </w:r>
                    <w:r w:rsidR="00B965D5">
                      <w:rPr>
                        <w:color w:val="2B579A"/>
                        <w:shd w:val="clear" w:color="auto" w:fill="E6E6E6"/>
                      </w:rPr>
                      <w:fldChar w:fldCharType="begin"/>
                    </w:r>
                    <w:r w:rsidR="00B965D5">
                      <w:instrText>PAGEREF _Toc1346523658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11</w:t>
                    </w:r>
                    <w:r w:rsidR="00B965D5">
                      <w:rPr>
                        <w:color w:val="2B579A"/>
                        <w:shd w:val="clear" w:color="auto" w:fill="E6E6E6"/>
                      </w:rPr>
                      <w:fldChar w:fldCharType="end"/>
                    </w:r>
                  </w:hyperlink>
                </w:p>
                <w:p w:rsidR="0095071A" w:rsidP="39190637" w:rsidRDefault="00741860" w14:paraId="58076DD4" w14:textId="3B230756">
                  <w:pPr>
                    <w:pStyle w:val="TOC2"/>
                    <w:tabs>
                      <w:tab w:val="left" w:pos="660"/>
                      <w:tab w:val="right" w:leader="dot" w:pos="9360"/>
                    </w:tabs>
                    <w:rPr>
                      <w:rFonts w:asciiTheme="minorHAnsi" w:hAnsiTheme="minorHAnsi" w:eastAsiaTheme="minorEastAsia" w:cstheme="minorBidi"/>
                      <w:color w:val="auto"/>
                    </w:rPr>
                  </w:pPr>
                  <w:hyperlink w:anchor="_Toc190994770">
                    <w:r w:rsidRPr="66F2AE40" w:rsidR="66F2AE40">
                      <w:rPr>
                        <w:rStyle w:val="Hyperlink"/>
                      </w:rPr>
                      <w:t>2.9</w:t>
                    </w:r>
                    <w:r w:rsidR="00B965D5">
                      <w:tab/>
                    </w:r>
                    <w:r w:rsidRPr="66F2AE40" w:rsidR="66F2AE40">
                      <w:rPr>
                        <w:rStyle w:val="Hyperlink"/>
                      </w:rPr>
                      <w:t>Solution Context/GNP</w:t>
                    </w:r>
                    <w:r w:rsidR="00B965D5">
                      <w:tab/>
                    </w:r>
                    <w:r w:rsidR="00B965D5">
                      <w:rPr>
                        <w:color w:val="2B579A"/>
                        <w:shd w:val="clear" w:color="auto" w:fill="E6E6E6"/>
                      </w:rPr>
                      <w:fldChar w:fldCharType="begin"/>
                    </w:r>
                    <w:r w:rsidR="00B965D5">
                      <w:instrText>PAGEREF _Toc190994770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11</w:t>
                    </w:r>
                    <w:r w:rsidR="00B965D5">
                      <w:rPr>
                        <w:color w:val="2B579A"/>
                        <w:shd w:val="clear" w:color="auto" w:fill="E6E6E6"/>
                      </w:rPr>
                      <w:fldChar w:fldCharType="end"/>
                    </w:r>
                  </w:hyperlink>
                </w:p>
                <w:p w:rsidR="0095071A" w:rsidP="39190637" w:rsidRDefault="00741860" w14:paraId="300D3383" w14:textId="216AA283">
                  <w:pPr>
                    <w:pStyle w:val="TOC2"/>
                    <w:tabs>
                      <w:tab w:val="left" w:pos="660"/>
                      <w:tab w:val="right" w:leader="dot" w:pos="9360"/>
                    </w:tabs>
                    <w:rPr>
                      <w:rFonts w:asciiTheme="minorHAnsi" w:hAnsiTheme="minorHAnsi" w:eastAsiaTheme="minorEastAsia" w:cstheme="minorBidi"/>
                      <w:color w:val="auto"/>
                    </w:rPr>
                  </w:pPr>
                  <w:hyperlink w:anchor="_Toc1398053697">
                    <w:r w:rsidRPr="66F2AE40" w:rsidR="66F2AE40">
                      <w:rPr>
                        <w:rStyle w:val="Hyperlink"/>
                      </w:rPr>
                      <w:t>2.10</w:t>
                    </w:r>
                    <w:r w:rsidR="00B965D5">
                      <w:tab/>
                    </w:r>
                    <w:r w:rsidRPr="66F2AE40" w:rsidR="66F2AE40">
                      <w:rPr>
                        <w:rStyle w:val="Hyperlink"/>
                      </w:rPr>
                      <w:t>Configuration Data</w:t>
                    </w:r>
                    <w:r w:rsidR="00B965D5">
                      <w:tab/>
                    </w:r>
                    <w:r w:rsidR="00B965D5">
                      <w:rPr>
                        <w:color w:val="2B579A"/>
                        <w:shd w:val="clear" w:color="auto" w:fill="E6E6E6"/>
                      </w:rPr>
                      <w:fldChar w:fldCharType="begin"/>
                    </w:r>
                    <w:r w:rsidR="00B965D5">
                      <w:instrText>PAGEREF _Toc1398053697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12</w:t>
                    </w:r>
                    <w:r w:rsidR="00B965D5">
                      <w:rPr>
                        <w:color w:val="2B579A"/>
                        <w:shd w:val="clear" w:color="auto" w:fill="E6E6E6"/>
                      </w:rPr>
                      <w:fldChar w:fldCharType="end"/>
                    </w:r>
                  </w:hyperlink>
                </w:p>
                <w:p w:rsidR="0095071A" w:rsidP="39190637" w:rsidRDefault="00741860" w14:paraId="057DE5BC" w14:textId="2AC0741D">
                  <w:pPr>
                    <w:pStyle w:val="TOC2"/>
                    <w:tabs>
                      <w:tab w:val="left" w:pos="660"/>
                      <w:tab w:val="right" w:leader="dot" w:pos="9360"/>
                    </w:tabs>
                    <w:rPr>
                      <w:rFonts w:asciiTheme="minorHAnsi" w:hAnsiTheme="minorHAnsi" w:eastAsiaTheme="minorEastAsia" w:cstheme="minorBidi"/>
                      <w:color w:val="auto"/>
                    </w:rPr>
                  </w:pPr>
                  <w:hyperlink w:anchor="_Toc1913410191">
                    <w:r w:rsidRPr="66F2AE40" w:rsidR="66F2AE40">
                      <w:rPr>
                        <w:rStyle w:val="Hyperlink"/>
                      </w:rPr>
                      <w:t>2.11</w:t>
                    </w:r>
                    <w:r w:rsidR="00B965D5">
                      <w:tab/>
                    </w:r>
                    <w:r w:rsidRPr="66F2AE40" w:rsidR="66F2AE40">
                      <w:rPr>
                        <w:rStyle w:val="Hyperlink"/>
                      </w:rPr>
                      <w:t>Persistence</w:t>
                    </w:r>
                    <w:r w:rsidR="00B965D5">
                      <w:tab/>
                    </w:r>
                    <w:r w:rsidR="00B965D5">
                      <w:rPr>
                        <w:color w:val="2B579A"/>
                        <w:shd w:val="clear" w:color="auto" w:fill="E6E6E6"/>
                      </w:rPr>
                      <w:fldChar w:fldCharType="begin"/>
                    </w:r>
                    <w:r w:rsidR="00B965D5">
                      <w:instrText>PAGEREF _Toc1913410191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12</w:t>
                    </w:r>
                    <w:r w:rsidR="00B965D5">
                      <w:rPr>
                        <w:color w:val="2B579A"/>
                        <w:shd w:val="clear" w:color="auto" w:fill="E6E6E6"/>
                      </w:rPr>
                      <w:fldChar w:fldCharType="end"/>
                    </w:r>
                  </w:hyperlink>
                </w:p>
                <w:p w:rsidR="0095071A" w:rsidP="39190637" w:rsidRDefault="00741860" w14:paraId="49E3192A" w14:textId="24168EF5">
                  <w:pPr>
                    <w:pStyle w:val="TOC2"/>
                    <w:tabs>
                      <w:tab w:val="left" w:pos="660"/>
                      <w:tab w:val="right" w:leader="dot" w:pos="9360"/>
                    </w:tabs>
                    <w:rPr>
                      <w:rFonts w:asciiTheme="minorHAnsi" w:hAnsiTheme="minorHAnsi" w:eastAsiaTheme="minorEastAsia" w:cstheme="minorBidi"/>
                      <w:color w:val="auto"/>
                    </w:rPr>
                  </w:pPr>
                  <w:hyperlink w:anchor="_Toc603830204">
                    <w:r w:rsidRPr="66F2AE40" w:rsidR="66F2AE40">
                      <w:rPr>
                        <w:rStyle w:val="Hyperlink"/>
                      </w:rPr>
                      <w:t>2.12</w:t>
                    </w:r>
                    <w:r w:rsidR="00B965D5">
                      <w:tab/>
                    </w:r>
                    <w:r w:rsidRPr="66F2AE40" w:rsidR="66F2AE40">
                      <w:rPr>
                        <w:rStyle w:val="Hyperlink"/>
                      </w:rPr>
                      <w:t>Database</w:t>
                    </w:r>
                    <w:r w:rsidR="00B965D5">
                      <w:tab/>
                    </w:r>
                    <w:r w:rsidR="00B965D5">
                      <w:rPr>
                        <w:color w:val="2B579A"/>
                        <w:shd w:val="clear" w:color="auto" w:fill="E6E6E6"/>
                      </w:rPr>
                      <w:fldChar w:fldCharType="begin"/>
                    </w:r>
                    <w:r w:rsidR="00B965D5">
                      <w:instrText>PAGEREF _Toc603830204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12</w:t>
                    </w:r>
                    <w:r w:rsidR="00B965D5">
                      <w:rPr>
                        <w:color w:val="2B579A"/>
                        <w:shd w:val="clear" w:color="auto" w:fill="E6E6E6"/>
                      </w:rPr>
                      <w:fldChar w:fldCharType="end"/>
                    </w:r>
                  </w:hyperlink>
                </w:p>
                <w:p w:rsidR="0095071A" w:rsidP="39190637" w:rsidRDefault="00741860" w14:paraId="28493F1E" w14:textId="49BF3475">
                  <w:pPr>
                    <w:pStyle w:val="TOC2"/>
                    <w:tabs>
                      <w:tab w:val="left" w:pos="660"/>
                      <w:tab w:val="right" w:leader="dot" w:pos="9360"/>
                    </w:tabs>
                    <w:rPr>
                      <w:rFonts w:asciiTheme="minorHAnsi" w:hAnsiTheme="minorHAnsi" w:eastAsiaTheme="minorEastAsia" w:cstheme="minorBidi"/>
                      <w:color w:val="auto"/>
                    </w:rPr>
                  </w:pPr>
                  <w:hyperlink w:anchor="_Toc1649110246">
                    <w:r w:rsidRPr="66F2AE40" w:rsidR="66F2AE40">
                      <w:rPr>
                        <w:rStyle w:val="Hyperlink"/>
                      </w:rPr>
                      <w:t>2.13</w:t>
                    </w:r>
                    <w:r w:rsidR="00B965D5">
                      <w:tab/>
                    </w:r>
                    <w:r w:rsidRPr="66F2AE40" w:rsidR="66F2AE40">
                      <w:rPr>
                        <w:rStyle w:val="Hyperlink"/>
                      </w:rPr>
                      <w:t>Data Migration/Upgrade</w:t>
                    </w:r>
                    <w:r w:rsidR="00B965D5">
                      <w:tab/>
                    </w:r>
                    <w:r w:rsidR="00B965D5">
                      <w:rPr>
                        <w:color w:val="2B579A"/>
                        <w:shd w:val="clear" w:color="auto" w:fill="E6E6E6"/>
                      </w:rPr>
                      <w:fldChar w:fldCharType="begin"/>
                    </w:r>
                    <w:r w:rsidR="00B965D5">
                      <w:instrText>PAGEREF _Toc1649110246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12</w:t>
                    </w:r>
                    <w:r w:rsidR="00B965D5">
                      <w:rPr>
                        <w:color w:val="2B579A"/>
                        <w:shd w:val="clear" w:color="auto" w:fill="E6E6E6"/>
                      </w:rPr>
                      <w:fldChar w:fldCharType="end"/>
                    </w:r>
                  </w:hyperlink>
                </w:p>
                <w:p w:rsidR="0095071A" w:rsidP="39190637" w:rsidRDefault="00741860" w14:paraId="1D073A17" w14:textId="5828EEF8">
                  <w:pPr>
                    <w:pStyle w:val="TOC2"/>
                    <w:tabs>
                      <w:tab w:val="left" w:pos="660"/>
                      <w:tab w:val="right" w:leader="dot" w:pos="9360"/>
                    </w:tabs>
                    <w:rPr>
                      <w:rFonts w:asciiTheme="minorHAnsi" w:hAnsiTheme="minorHAnsi" w:eastAsiaTheme="minorEastAsia" w:cstheme="minorBidi"/>
                      <w:color w:val="auto"/>
                    </w:rPr>
                  </w:pPr>
                  <w:hyperlink w:anchor="_Toc1825143089">
                    <w:r w:rsidRPr="66F2AE40" w:rsidR="66F2AE40">
                      <w:rPr>
                        <w:rStyle w:val="Hyperlink"/>
                      </w:rPr>
                      <w:t>2.14</w:t>
                    </w:r>
                    <w:r w:rsidR="00B965D5">
                      <w:tab/>
                    </w:r>
                    <w:r w:rsidRPr="66F2AE40" w:rsidR="66F2AE40">
                      <w:rPr>
                        <w:rStyle w:val="Hyperlink"/>
                      </w:rPr>
                      <w:t>Design Features</w:t>
                    </w:r>
                    <w:r w:rsidR="00B965D5">
                      <w:tab/>
                    </w:r>
                    <w:r w:rsidR="00B965D5">
                      <w:rPr>
                        <w:color w:val="2B579A"/>
                        <w:shd w:val="clear" w:color="auto" w:fill="E6E6E6"/>
                      </w:rPr>
                      <w:fldChar w:fldCharType="begin"/>
                    </w:r>
                    <w:r w:rsidR="00B965D5">
                      <w:instrText>PAGEREF _Toc1825143089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12</w:t>
                    </w:r>
                    <w:r w:rsidR="00B965D5">
                      <w:rPr>
                        <w:color w:val="2B579A"/>
                        <w:shd w:val="clear" w:color="auto" w:fill="E6E6E6"/>
                      </w:rPr>
                      <w:fldChar w:fldCharType="end"/>
                    </w:r>
                  </w:hyperlink>
                </w:p>
                <w:p w:rsidR="0095071A" w:rsidP="39190637" w:rsidRDefault="00741860" w14:paraId="394C562E" w14:textId="114E0541">
                  <w:pPr>
                    <w:pStyle w:val="TOC3"/>
                    <w:tabs>
                      <w:tab w:val="left" w:pos="1320"/>
                      <w:tab w:val="right" w:leader="dot" w:pos="9360"/>
                    </w:tabs>
                    <w:rPr>
                      <w:rFonts w:asciiTheme="minorHAnsi" w:hAnsiTheme="minorHAnsi" w:eastAsiaTheme="minorEastAsia" w:cstheme="minorBidi"/>
                      <w:color w:val="auto"/>
                    </w:rPr>
                  </w:pPr>
                  <w:hyperlink w:anchor="_Toc1566990311">
                    <w:r w:rsidRPr="66F2AE40" w:rsidR="66F2AE40">
                      <w:rPr>
                        <w:rStyle w:val="Hyperlink"/>
                      </w:rPr>
                      <w:t>2.14.1</w:t>
                    </w:r>
                    <w:r w:rsidR="00B965D5">
                      <w:tab/>
                    </w:r>
                    <w:r w:rsidRPr="66F2AE40" w:rsidR="66F2AE40">
                      <w:rPr>
                        <w:rStyle w:val="Hyperlink"/>
                      </w:rPr>
                      <w:t>Performance</w:t>
                    </w:r>
                    <w:r w:rsidR="00B965D5">
                      <w:tab/>
                    </w:r>
                    <w:r w:rsidR="00B965D5">
                      <w:rPr>
                        <w:color w:val="2B579A"/>
                        <w:shd w:val="clear" w:color="auto" w:fill="E6E6E6"/>
                      </w:rPr>
                      <w:fldChar w:fldCharType="begin"/>
                    </w:r>
                    <w:r w:rsidR="00B965D5">
                      <w:instrText>PAGEREF _Toc1566990311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12</w:t>
                    </w:r>
                    <w:r w:rsidR="00B965D5">
                      <w:rPr>
                        <w:color w:val="2B579A"/>
                        <w:shd w:val="clear" w:color="auto" w:fill="E6E6E6"/>
                      </w:rPr>
                      <w:fldChar w:fldCharType="end"/>
                    </w:r>
                  </w:hyperlink>
                </w:p>
                <w:p w:rsidR="0095071A" w:rsidP="39190637" w:rsidRDefault="00741860" w14:paraId="4092E3AD" w14:textId="767627B8">
                  <w:pPr>
                    <w:pStyle w:val="TOC3"/>
                    <w:tabs>
                      <w:tab w:val="left" w:pos="1320"/>
                      <w:tab w:val="right" w:leader="dot" w:pos="9360"/>
                    </w:tabs>
                    <w:rPr>
                      <w:rFonts w:asciiTheme="minorHAnsi" w:hAnsiTheme="minorHAnsi" w:eastAsiaTheme="minorEastAsia" w:cstheme="minorBidi"/>
                      <w:color w:val="auto"/>
                    </w:rPr>
                  </w:pPr>
                  <w:hyperlink w:anchor="_Toc1692835350">
                    <w:r w:rsidRPr="66F2AE40" w:rsidR="66F2AE40">
                      <w:rPr>
                        <w:rStyle w:val="Hyperlink"/>
                      </w:rPr>
                      <w:t>2.14.2</w:t>
                    </w:r>
                    <w:r w:rsidR="00B965D5">
                      <w:tab/>
                    </w:r>
                    <w:r w:rsidRPr="66F2AE40" w:rsidR="66F2AE40">
                      <w:rPr>
                        <w:rStyle w:val="Hyperlink"/>
                      </w:rPr>
                      <w:t>Scalability</w:t>
                    </w:r>
                    <w:r w:rsidR="00B965D5">
                      <w:tab/>
                    </w:r>
                    <w:r w:rsidR="00B965D5">
                      <w:rPr>
                        <w:color w:val="2B579A"/>
                        <w:shd w:val="clear" w:color="auto" w:fill="E6E6E6"/>
                      </w:rPr>
                      <w:fldChar w:fldCharType="begin"/>
                    </w:r>
                    <w:r w:rsidR="00B965D5">
                      <w:instrText>PAGEREF _Toc1692835350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12</w:t>
                    </w:r>
                    <w:r w:rsidR="00B965D5">
                      <w:rPr>
                        <w:color w:val="2B579A"/>
                        <w:shd w:val="clear" w:color="auto" w:fill="E6E6E6"/>
                      </w:rPr>
                      <w:fldChar w:fldCharType="end"/>
                    </w:r>
                  </w:hyperlink>
                </w:p>
                <w:p w:rsidR="0095071A" w:rsidP="39190637" w:rsidRDefault="00741860" w14:paraId="5E3529D4" w14:textId="3C63B47C">
                  <w:pPr>
                    <w:pStyle w:val="TOC3"/>
                    <w:tabs>
                      <w:tab w:val="left" w:pos="1320"/>
                      <w:tab w:val="right" w:leader="dot" w:pos="9360"/>
                    </w:tabs>
                    <w:rPr>
                      <w:rFonts w:asciiTheme="minorHAnsi" w:hAnsiTheme="minorHAnsi" w:eastAsiaTheme="minorEastAsia" w:cstheme="minorBidi"/>
                      <w:color w:val="auto"/>
                    </w:rPr>
                  </w:pPr>
                  <w:hyperlink w:anchor="_Toc1667619893">
                    <w:r w:rsidRPr="66F2AE40" w:rsidR="66F2AE40">
                      <w:rPr>
                        <w:rStyle w:val="Hyperlink"/>
                      </w:rPr>
                      <w:t>2.14.3</w:t>
                    </w:r>
                    <w:r w:rsidR="00B965D5">
                      <w:tab/>
                    </w:r>
                    <w:r w:rsidRPr="66F2AE40" w:rsidR="66F2AE40">
                      <w:rPr>
                        <w:rStyle w:val="Hyperlink"/>
                      </w:rPr>
                      <w:t>Security</w:t>
                    </w:r>
                    <w:r w:rsidR="00B965D5">
                      <w:tab/>
                    </w:r>
                    <w:r w:rsidR="00B965D5">
                      <w:rPr>
                        <w:color w:val="2B579A"/>
                        <w:shd w:val="clear" w:color="auto" w:fill="E6E6E6"/>
                      </w:rPr>
                      <w:fldChar w:fldCharType="begin"/>
                    </w:r>
                    <w:r w:rsidR="00B965D5">
                      <w:instrText>PAGEREF _Toc1667619893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12</w:t>
                    </w:r>
                    <w:r w:rsidR="00B965D5">
                      <w:rPr>
                        <w:color w:val="2B579A"/>
                        <w:shd w:val="clear" w:color="auto" w:fill="E6E6E6"/>
                      </w:rPr>
                      <w:fldChar w:fldCharType="end"/>
                    </w:r>
                  </w:hyperlink>
                </w:p>
                <w:p w:rsidR="0095071A" w:rsidP="39190637" w:rsidRDefault="00741860" w14:paraId="38929CE2" w14:textId="4839ED5F">
                  <w:pPr>
                    <w:pStyle w:val="TOC3"/>
                    <w:tabs>
                      <w:tab w:val="left" w:pos="1320"/>
                      <w:tab w:val="right" w:leader="dot" w:pos="9360"/>
                    </w:tabs>
                    <w:rPr>
                      <w:rFonts w:asciiTheme="minorHAnsi" w:hAnsiTheme="minorHAnsi" w:eastAsiaTheme="minorEastAsia" w:cstheme="minorBidi"/>
                      <w:color w:val="auto"/>
                    </w:rPr>
                  </w:pPr>
                  <w:hyperlink w:anchor="_Toc701578639">
                    <w:r w:rsidRPr="66F2AE40" w:rsidR="66F2AE40">
                      <w:rPr>
                        <w:rStyle w:val="Hyperlink"/>
                      </w:rPr>
                      <w:t>2.14.4</w:t>
                    </w:r>
                    <w:r w:rsidR="00B965D5">
                      <w:tab/>
                    </w:r>
                    <w:r w:rsidRPr="66F2AE40" w:rsidR="66F2AE40">
                      <w:rPr>
                        <w:rStyle w:val="Hyperlink"/>
                      </w:rPr>
                      <w:t>Concurrency</w:t>
                    </w:r>
                    <w:r w:rsidR="00B965D5">
                      <w:tab/>
                    </w:r>
                    <w:r w:rsidR="00B965D5">
                      <w:rPr>
                        <w:color w:val="2B579A"/>
                        <w:shd w:val="clear" w:color="auto" w:fill="E6E6E6"/>
                      </w:rPr>
                      <w:fldChar w:fldCharType="begin"/>
                    </w:r>
                    <w:r w:rsidR="00B965D5">
                      <w:instrText>PAGEREF _Toc701578639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12</w:t>
                    </w:r>
                    <w:r w:rsidR="00B965D5">
                      <w:rPr>
                        <w:color w:val="2B579A"/>
                        <w:shd w:val="clear" w:color="auto" w:fill="E6E6E6"/>
                      </w:rPr>
                      <w:fldChar w:fldCharType="end"/>
                    </w:r>
                  </w:hyperlink>
                </w:p>
                <w:p w:rsidR="0095071A" w:rsidP="39190637" w:rsidRDefault="00741860" w14:paraId="6B994F09" w14:textId="6E37F6C6">
                  <w:pPr>
                    <w:pStyle w:val="TOC3"/>
                    <w:tabs>
                      <w:tab w:val="left" w:pos="1320"/>
                      <w:tab w:val="right" w:leader="dot" w:pos="9360"/>
                    </w:tabs>
                    <w:rPr>
                      <w:rFonts w:asciiTheme="minorHAnsi" w:hAnsiTheme="minorHAnsi" w:eastAsiaTheme="minorEastAsia" w:cstheme="minorBidi"/>
                      <w:color w:val="auto"/>
                    </w:rPr>
                  </w:pPr>
                  <w:hyperlink w:anchor="_Toc8008893">
                    <w:r w:rsidRPr="66F2AE40" w:rsidR="66F2AE40">
                      <w:rPr>
                        <w:rStyle w:val="Hyperlink"/>
                      </w:rPr>
                      <w:t>2.14.5</w:t>
                    </w:r>
                    <w:r w:rsidR="00B965D5">
                      <w:tab/>
                    </w:r>
                    <w:r w:rsidRPr="66F2AE40" w:rsidR="66F2AE40">
                      <w:rPr>
                        <w:rStyle w:val="Hyperlink"/>
                      </w:rPr>
                      <w:t>Error/Exception Handling</w:t>
                    </w:r>
                    <w:r w:rsidR="00B965D5">
                      <w:tab/>
                    </w:r>
                    <w:r w:rsidR="00B965D5">
                      <w:rPr>
                        <w:color w:val="2B579A"/>
                        <w:shd w:val="clear" w:color="auto" w:fill="E6E6E6"/>
                      </w:rPr>
                      <w:fldChar w:fldCharType="begin"/>
                    </w:r>
                    <w:r w:rsidR="00B965D5">
                      <w:instrText>PAGEREF _Toc8008893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12</w:t>
                    </w:r>
                    <w:r w:rsidR="00B965D5">
                      <w:rPr>
                        <w:color w:val="2B579A"/>
                        <w:shd w:val="clear" w:color="auto" w:fill="E6E6E6"/>
                      </w:rPr>
                      <w:fldChar w:fldCharType="end"/>
                    </w:r>
                  </w:hyperlink>
                </w:p>
                <w:p w:rsidR="0095071A" w:rsidP="39190637" w:rsidRDefault="00741860" w14:paraId="7379EA4D" w14:textId="5EC7A50C">
                  <w:pPr>
                    <w:pStyle w:val="TOC3"/>
                    <w:tabs>
                      <w:tab w:val="left" w:pos="1320"/>
                      <w:tab w:val="right" w:leader="dot" w:pos="9360"/>
                    </w:tabs>
                    <w:rPr>
                      <w:rFonts w:asciiTheme="minorHAnsi" w:hAnsiTheme="minorHAnsi" w:eastAsiaTheme="minorEastAsia" w:cstheme="minorBidi"/>
                      <w:color w:val="auto"/>
                    </w:rPr>
                  </w:pPr>
                  <w:hyperlink w:anchor="_Toc2076434016">
                    <w:r w:rsidRPr="66F2AE40" w:rsidR="66F2AE40">
                      <w:rPr>
                        <w:rStyle w:val="Hyperlink"/>
                      </w:rPr>
                      <w:t>2.14.6</w:t>
                    </w:r>
                    <w:r w:rsidR="00B965D5">
                      <w:tab/>
                    </w:r>
                    <w:r w:rsidRPr="66F2AE40" w:rsidR="66F2AE40">
                      <w:rPr>
                        <w:rStyle w:val="Hyperlink"/>
                      </w:rPr>
                      <w:t>Disaster Recovery</w:t>
                    </w:r>
                    <w:r w:rsidR="00B965D5">
                      <w:tab/>
                    </w:r>
                    <w:r w:rsidR="00B965D5">
                      <w:rPr>
                        <w:color w:val="2B579A"/>
                        <w:shd w:val="clear" w:color="auto" w:fill="E6E6E6"/>
                      </w:rPr>
                      <w:fldChar w:fldCharType="begin"/>
                    </w:r>
                    <w:r w:rsidR="00B965D5">
                      <w:instrText>PAGEREF _Toc2076434016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12</w:t>
                    </w:r>
                    <w:r w:rsidR="00B965D5">
                      <w:rPr>
                        <w:color w:val="2B579A"/>
                        <w:shd w:val="clear" w:color="auto" w:fill="E6E6E6"/>
                      </w:rPr>
                      <w:fldChar w:fldCharType="end"/>
                    </w:r>
                  </w:hyperlink>
                </w:p>
                <w:p w:rsidR="0095071A" w:rsidP="39190637" w:rsidRDefault="00741860" w14:paraId="271E8AAE" w14:textId="1B9867F8">
                  <w:pPr>
                    <w:pStyle w:val="TOC3"/>
                    <w:tabs>
                      <w:tab w:val="left" w:pos="1320"/>
                      <w:tab w:val="right" w:leader="dot" w:pos="9360"/>
                    </w:tabs>
                    <w:rPr>
                      <w:rFonts w:asciiTheme="minorHAnsi" w:hAnsiTheme="minorHAnsi" w:eastAsiaTheme="minorEastAsia" w:cstheme="minorBidi"/>
                      <w:color w:val="auto"/>
                    </w:rPr>
                  </w:pPr>
                  <w:hyperlink w:anchor="_Toc1608025112">
                    <w:r w:rsidRPr="66F2AE40" w:rsidR="66F2AE40">
                      <w:rPr>
                        <w:rStyle w:val="Hyperlink"/>
                      </w:rPr>
                      <w:t>2.14.7</w:t>
                    </w:r>
                    <w:r w:rsidR="00B965D5">
                      <w:tab/>
                    </w:r>
                    <w:r w:rsidRPr="66F2AE40" w:rsidR="66F2AE40">
                      <w:rPr>
                        <w:rStyle w:val="Hyperlink"/>
                      </w:rPr>
                      <w:t>Transaction Strategy</w:t>
                    </w:r>
                    <w:r w:rsidR="00B965D5">
                      <w:tab/>
                    </w:r>
                    <w:r w:rsidR="00B965D5">
                      <w:rPr>
                        <w:color w:val="2B579A"/>
                        <w:shd w:val="clear" w:color="auto" w:fill="E6E6E6"/>
                      </w:rPr>
                      <w:fldChar w:fldCharType="begin"/>
                    </w:r>
                    <w:r w:rsidR="00B965D5">
                      <w:instrText>PAGEREF _Toc1608025112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13</w:t>
                    </w:r>
                    <w:r w:rsidR="00B965D5">
                      <w:rPr>
                        <w:color w:val="2B579A"/>
                        <w:shd w:val="clear" w:color="auto" w:fill="E6E6E6"/>
                      </w:rPr>
                      <w:fldChar w:fldCharType="end"/>
                    </w:r>
                  </w:hyperlink>
                </w:p>
                <w:p w:rsidR="0095071A" w:rsidP="39190637" w:rsidRDefault="00741860" w14:paraId="59BAEEAE" w14:textId="7A812DF9">
                  <w:pPr>
                    <w:pStyle w:val="TOC1"/>
                    <w:tabs>
                      <w:tab w:val="left" w:pos="435"/>
                      <w:tab w:val="right" w:leader="dot" w:pos="9360"/>
                    </w:tabs>
                    <w:rPr>
                      <w:rFonts w:asciiTheme="minorHAnsi" w:hAnsiTheme="minorHAnsi" w:eastAsiaTheme="minorEastAsia" w:cstheme="minorBidi"/>
                      <w:color w:val="auto"/>
                    </w:rPr>
                  </w:pPr>
                  <w:hyperlink w:anchor="_Toc283416301">
                    <w:r w:rsidRPr="66F2AE40" w:rsidR="66F2AE40">
                      <w:rPr>
                        <w:rStyle w:val="Hyperlink"/>
                      </w:rPr>
                      <w:t>3</w:t>
                    </w:r>
                    <w:r w:rsidR="00B965D5">
                      <w:tab/>
                    </w:r>
                    <w:r w:rsidRPr="66F2AE40" w:rsidR="66F2AE40">
                      <w:rPr>
                        <w:rStyle w:val="Hyperlink"/>
                      </w:rPr>
                      <w:t>User Interface Design</w:t>
                    </w:r>
                    <w:r w:rsidR="00B965D5">
                      <w:tab/>
                    </w:r>
                    <w:r w:rsidR="00B965D5">
                      <w:rPr>
                        <w:color w:val="2B579A"/>
                        <w:shd w:val="clear" w:color="auto" w:fill="E6E6E6"/>
                      </w:rPr>
                      <w:fldChar w:fldCharType="begin"/>
                    </w:r>
                    <w:r w:rsidR="00B965D5">
                      <w:instrText>PAGEREF _Toc283416301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13</w:t>
                    </w:r>
                    <w:r w:rsidR="00B965D5">
                      <w:rPr>
                        <w:color w:val="2B579A"/>
                        <w:shd w:val="clear" w:color="auto" w:fill="E6E6E6"/>
                      </w:rPr>
                      <w:fldChar w:fldCharType="end"/>
                    </w:r>
                  </w:hyperlink>
                </w:p>
                <w:p w:rsidR="0095071A" w:rsidP="39190637" w:rsidRDefault="00741860" w14:paraId="73636F43" w14:textId="4C988E0E">
                  <w:pPr>
                    <w:pStyle w:val="TOC2"/>
                    <w:tabs>
                      <w:tab w:val="left" w:pos="660"/>
                      <w:tab w:val="right" w:leader="dot" w:pos="9360"/>
                    </w:tabs>
                    <w:rPr>
                      <w:rFonts w:asciiTheme="minorHAnsi" w:hAnsiTheme="minorHAnsi" w:eastAsiaTheme="minorEastAsia" w:cstheme="minorBidi"/>
                      <w:color w:val="auto"/>
                    </w:rPr>
                  </w:pPr>
                  <w:hyperlink w:anchor="_Toc1054748144">
                    <w:r w:rsidRPr="66F2AE40" w:rsidR="66F2AE40">
                      <w:rPr>
                        <w:rStyle w:val="Hyperlink"/>
                      </w:rPr>
                      <w:t>3.1</w:t>
                    </w:r>
                    <w:r w:rsidR="00B965D5">
                      <w:tab/>
                    </w:r>
                    <w:r w:rsidRPr="66F2AE40" w:rsidR="66F2AE40">
                      <w:rPr>
                        <w:rStyle w:val="Hyperlink"/>
                      </w:rPr>
                      <w:t>Geo-free view improvement:</w:t>
                    </w:r>
                    <w:r w:rsidR="00B965D5">
                      <w:tab/>
                    </w:r>
                    <w:r w:rsidR="00B965D5">
                      <w:rPr>
                        <w:color w:val="2B579A"/>
                        <w:shd w:val="clear" w:color="auto" w:fill="E6E6E6"/>
                      </w:rPr>
                      <w:fldChar w:fldCharType="begin"/>
                    </w:r>
                    <w:r w:rsidR="00B965D5">
                      <w:instrText>PAGEREF _Toc1054748144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13</w:t>
                    </w:r>
                    <w:r w:rsidR="00B965D5">
                      <w:rPr>
                        <w:color w:val="2B579A"/>
                        <w:shd w:val="clear" w:color="auto" w:fill="E6E6E6"/>
                      </w:rPr>
                      <w:fldChar w:fldCharType="end"/>
                    </w:r>
                  </w:hyperlink>
                </w:p>
                <w:p w:rsidR="0095071A" w:rsidP="39190637" w:rsidRDefault="00741860" w14:paraId="48B04650" w14:textId="4E6A0485">
                  <w:pPr>
                    <w:pStyle w:val="TOC2"/>
                    <w:tabs>
                      <w:tab w:val="left" w:pos="660"/>
                      <w:tab w:val="right" w:leader="dot" w:pos="9360"/>
                    </w:tabs>
                    <w:rPr>
                      <w:rFonts w:asciiTheme="minorHAnsi" w:hAnsiTheme="minorHAnsi" w:eastAsiaTheme="minorEastAsia" w:cstheme="minorBidi"/>
                      <w:color w:val="auto"/>
                    </w:rPr>
                  </w:pPr>
                  <w:hyperlink w:anchor="_Toc1980109112">
                    <w:r w:rsidRPr="66F2AE40" w:rsidR="66F2AE40">
                      <w:rPr>
                        <w:rStyle w:val="Hyperlink"/>
                      </w:rPr>
                      <w:t>3.2</w:t>
                    </w:r>
                    <w:r w:rsidR="00B965D5">
                      <w:tab/>
                    </w:r>
                    <w:r w:rsidRPr="66F2AE40" w:rsidR="66F2AE40">
                      <w:rPr>
                        <w:rStyle w:val="Hyperlink"/>
                      </w:rPr>
                      <w:t>Layer View and Show Route for cascading configuration</w:t>
                    </w:r>
                    <w:r w:rsidR="00B965D5">
                      <w:tab/>
                    </w:r>
                    <w:r w:rsidR="00B965D5">
                      <w:rPr>
                        <w:color w:val="2B579A"/>
                        <w:shd w:val="clear" w:color="auto" w:fill="E6E6E6"/>
                      </w:rPr>
                      <w:fldChar w:fldCharType="begin"/>
                    </w:r>
                    <w:r w:rsidR="00B965D5">
                      <w:instrText>PAGEREF _Toc1980109112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13</w:t>
                    </w:r>
                    <w:r w:rsidR="00B965D5">
                      <w:rPr>
                        <w:color w:val="2B579A"/>
                        <w:shd w:val="clear" w:color="auto" w:fill="E6E6E6"/>
                      </w:rPr>
                      <w:fldChar w:fldCharType="end"/>
                    </w:r>
                  </w:hyperlink>
                </w:p>
                <w:p w:rsidR="0095071A" w:rsidP="39190637" w:rsidRDefault="00741860" w14:paraId="2D865756" w14:textId="3F43FFB5">
                  <w:pPr>
                    <w:pStyle w:val="TOC2"/>
                    <w:tabs>
                      <w:tab w:val="left" w:pos="660"/>
                      <w:tab w:val="right" w:leader="dot" w:pos="9360"/>
                    </w:tabs>
                    <w:rPr>
                      <w:rFonts w:asciiTheme="minorHAnsi" w:hAnsiTheme="minorHAnsi" w:eastAsiaTheme="minorEastAsia" w:cstheme="minorBidi"/>
                      <w:color w:val="auto"/>
                    </w:rPr>
                  </w:pPr>
                  <w:hyperlink w:anchor="_Toc1420329305">
                    <w:r w:rsidRPr="66F2AE40" w:rsidR="66F2AE40">
                      <w:rPr>
                        <w:rStyle w:val="Hyperlink"/>
                      </w:rPr>
                      <w:t>3.3</w:t>
                    </w:r>
                    <w:r w:rsidR="00B965D5">
                      <w:tab/>
                    </w:r>
                    <w:r w:rsidRPr="66F2AE40" w:rsidR="66F2AE40">
                      <w:rPr>
                        <w:rStyle w:val="Hyperlink"/>
                      </w:rPr>
                      <w:t>Geo map improvement</w:t>
                    </w:r>
                    <w:r w:rsidR="00B965D5">
                      <w:tab/>
                    </w:r>
                    <w:r w:rsidR="00B965D5">
                      <w:rPr>
                        <w:color w:val="2B579A"/>
                        <w:shd w:val="clear" w:color="auto" w:fill="E6E6E6"/>
                      </w:rPr>
                      <w:fldChar w:fldCharType="begin"/>
                    </w:r>
                    <w:r w:rsidR="00B965D5">
                      <w:instrText>PAGEREF _Toc1420329305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14</w:t>
                    </w:r>
                    <w:r w:rsidR="00B965D5">
                      <w:rPr>
                        <w:color w:val="2B579A"/>
                        <w:shd w:val="clear" w:color="auto" w:fill="E6E6E6"/>
                      </w:rPr>
                      <w:fldChar w:fldCharType="end"/>
                    </w:r>
                  </w:hyperlink>
                </w:p>
                <w:p w:rsidR="0095071A" w:rsidP="39190637" w:rsidRDefault="00741860" w14:paraId="15D143C7" w14:textId="2CB8DAA6">
                  <w:pPr>
                    <w:pStyle w:val="TOC2"/>
                    <w:tabs>
                      <w:tab w:val="left" w:pos="660"/>
                      <w:tab w:val="right" w:leader="dot" w:pos="9360"/>
                    </w:tabs>
                    <w:rPr>
                      <w:rFonts w:asciiTheme="minorHAnsi" w:hAnsiTheme="minorHAnsi" w:eastAsiaTheme="minorEastAsia" w:cstheme="minorBidi"/>
                      <w:color w:val="auto"/>
                    </w:rPr>
                  </w:pPr>
                  <w:hyperlink w:anchor="_Toc437863070">
                    <w:r w:rsidRPr="66F2AE40" w:rsidR="66F2AE40">
                      <w:rPr>
                        <w:rStyle w:val="Hyperlink"/>
                      </w:rPr>
                      <w:t>3.4</w:t>
                    </w:r>
                    <w:r w:rsidR="00B965D5">
                      <w:tab/>
                    </w:r>
                    <w:r w:rsidRPr="66F2AE40" w:rsidR="66F2AE40">
                      <w:rPr>
                        <w:rStyle w:val="Hyperlink"/>
                      </w:rPr>
                      <w:t>Geocoding improvement</w:t>
                    </w:r>
                    <w:r w:rsidR="00B965D5">
                      <w:tab/>
                    </w:r>
                    <w:r w:rsidR="00B965D5">
                      <w:rPr>
                        <w:color w:val="2B579A"/>
                        <w:shd w:val="clear" w:color="auto" w:fill="E6E6E6"/>
                      </w:rPr>
                      <w:fldChar w:fldCharType="begin"/>
                    </w:r>
                    <w:r w:rsidR="00B965D5">
                      <w:instrText>PAGEREF _Toc437863070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15</w:t>
                    </w:r>
                    <w:r w:rsidR="00B965D5">
                      <w:rPr>
                        <w:color w:val="2B579A"/>
                        <w:shd w:val="clear" w:color="auto" w:fill="E6E6E6"/>
                      </w:rPr>
                      <w:fldChar w:fldCharType="end"/>
                    </w:r>
                  </w:hyperlink>
                </w:p>
                <w:p w:rsidR="0095071A" w:rsidP="39190637" w:rsidRDefault="00741860" w14:paraId="1821F25A" w14:textId="10AB595E">
                  <w:pPr>
                    <w:pStyle w:val="TOC1"/>
                    <w:tabs>
                      <w:tab w:val="left" w:pos="435"/>
                      <w:tab w:val="right" w:leader="dot" w:pos="9360"/>
                    </w:tabs>
                    <w:rPr>
                      <w:rFonts w:asciiTheme="minorHAnsi" w:hAnsiTheme="minorHAnsi" w:eastAsiaTheme="minorEastAsia" w:cstheme="minorBidi"/>
                      <w:color w:val="auto"/>
                    </w:rPr>
                  </w:pPr>
                  <w:hyperlink w:anchor="_Toc943801028">
                    <w:r w:rsidRPr="66F2AE40" w:rsidR="66F2AE40">
                      <w:rPr>
                        <w:rStyle w:val="Hyperlink"/>
                      </w:rPr>
                      <w:t>4</w:t>
                    </w:r>
                    <w:r w:rsidR="00B965D5">
                      <w:tab/>
                    </w:r>
                    <w:r w:rsidRPr="66F2AE40" w:rsidR="66F2AE40">
                      <w:rPr>
                        <w:rStyle w:val="Hyperlink"/>
                      </w:rPr>
                      <w:t>REST Interface</w:t>
                    </w:r>
                    <w:r w:rsidR="00B965D5">
                      <w:tab/>
                    </w:r>
                    <w:r w:rsidR="00B965D5">
                      <w:rPr>
                        <w:color w:val="2B579A"/>
                        <w:shd w:val="clear" w:color="auto" w:fill="E6E6E6"/>
                      </w:rPr>
                      <w:fldChar w:fldCharType="begin"/>
                    </w:r>
                    <w:r w:rsidR="00B965D5">
                      <w:instrText>PAGEREF _Toc943801028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16</w:t>
                    </w:r>
                    <w:r w:rsidR="00B965D5">
                      <w:rPr>
                        <w:color w:val="2B579A"/>
                        <w:shd w:val="clear" w:color="auto" w:fill="E6E6E6"/>
                      </w:rPr>
                      <w:fldChar w:fldCharType="end"/>
                    </w:r>
                  </w:hyperlink>
                </w:p>
                <w:p w:rsidR="0095071A" w:rsidP="39190637" w:rsidRDefault="00741860" w14:paraId="695B1DFD" w14:textId="0380224E">
                  <w:pPr>
                    <w:pStyle w:val="TOC2"/>
                    <w:tabs>
                      <w:tab w:val="left" w:pos="660"/>
                      <w:tab w:val="right" w:leader="dot" w:pos="9360"/>
                    </w:tabs>
                    <w:rPr>
                      <w:rFonts w:asciiTheme="minorHAnsi" w:hAnsiTheme="minorHAnsi" w:eastAsiaTheme="minorEastAsia" w:cstheme="minorBidi"/>
                      <w:color w:val="auto"/>
                    </w:rPr>
                  </w:pPr>
                  <w:hyperlink w:anchor="_Toc158574898">
                    <w:r w:rsidRPr="66F2AE40" w:rsidR="66F2AE40">
                      <w:rPr>
                        <w:rStyle w:val="Hyperlink"/>
                      </w:rPr>
                      <w:t>4.1</w:t>
                    </w:r>
                    <w:r w:rsidR="00B965D5">
                      <w:tab/>
                    </w:r>
                    <w:r w:rsidRPr="66F2AE40" w:rsidR="66F2AE40">
                      <w:rPr>
                        <w:rStyle w:val="Hyperlink"/>
                      </w:rPr>
                      <w:t>Enable map setting improvement</w:t>
                    </w:r>
                    <w:r w:rsidR="00B965D5">
                      <w:tab/>
                    </w:r>
                    <w:r w:rsidR="00B965D5">
                      <w:rPr>
                        <w:color w:val="2B579A"/>
                        <w:shd w:val="clear" w:color="auto" w:fill="E6E6E6"/>
                      </w:rPr>
                      <w:fldChar w:fldCharType="begin"/>
                    </w:r>
                    <w:r w:rsidR="00B965D5">
                      <w:instrText>PAGEREF _Toc158574898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16</w:t>
                    </w:r>
                    <w:r w:rsidR="00B965D5">
                      <w:rPr>
                        <w:color w:val="2B579A"/>
                        <w:shd w:val="clear" w:color="auto" w:fill="E6E6E6"/>
                      </w:rPr>
                      <w:fldChar w:fldCharType="end"/>
                    </w:r>
                  </w:hyperlink>
                </w:p>
                <w:p w:rsidR="0095071A" w:rsidP="39190637" w:rsidRDefault="00741860" w14:paraId="679A750F" w14:textId="541AE343">
                  <w:pPr>
                    <w:pStyle w:val="TOC2"/>
                    <w:tabs>
                      <w:tab w:val="left" w:pos="660"/>
                      <w:tab w:val="right" w:leader="dot" w:pos="9360"/>
                    </w:tabs>
                    <w:rPr>
                      <w:rFonts w:asciiTheme="minorHAnsi" w:hAnsiTheme="minorHAnsi" w:eastAsiaTheme="minorEastAsia" w:cstheme="minorBidi"/>
                      <w:color w:val="auto"/>
                    </w:rPr>
                  </w:pPr>
                  <w:hyperlink w:anchor="_Toc403669963">
                    <w:r w:rsidRPr="66F2AE40" w:rsidR="66F2AE40">
                      <w:rPr>
                        <w:rStyle w:val="Hyperlink"/>
                      </w:rPr>
                      <w:t>4.2</w:t>
                    </w:r>
                    <w:r w:rsidR="00B965D5">
                      <w:tab/>
                    </w:r>
                    <w:r w:rsidRPr="66F2AE40" w:rsidR="66F2AE40">
                      <w:rPr>
                        <w:rStyle w:val="Hyperlink"/>
                      </w:rPr>
                      <w:t>Geo free view improvement</w:t>
                    </w:r>
                    <w:r w:rsidR="00B965D5">
                      <w:tab/>
                    </w:r>
                    <w:r w:rsidR="00B965D5">
                      <w:rPr>
                        <w:color w:val="2B579A"/>
                        <w:shd w:val="clear" w:color="auto" w:fill="E6E6E6"/>
                      </w:rPr>
                      <w:fldChar w:fldCharType="begin"/>
                    </w:r>
                    <w:r w:rsidR="00B965D5">
                      <w:instrText>PAGEREF _Toc403669963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16</w:t>
                    </w:r>
                    <w:r w:rsidR="00B965D5">
                      <w:rPr>
                        <w:color w:val="2B579A"/>
                        <w:shd w:val="clear" w:color="auto" w:fill="E6E6E6"/>
                      </w:rPr>
                      <w:fldChar w:fldCharType="end"/>
                    </w:r>
                  </w:hyperlink>
                </w:p>
                <w:p w:rsidR="0095071A" w:rsidP="39190637" w:rsidRDefault="00741860" w14:paraId="2B89ADD9" w14:textId="6E3F5EEE">
                  <w:pPr>
                    <w:pStyle w:val="TOC2"/>
                    <w:tabs>
                      <w:tab w:val="left" w:pos="660"/>
                      <w:tab w:val="right" w:leader="dot" w:pos="9360"/>
                    </w:tabs>
                    <w:rPr>
                      <w:rFonts w:asciiTheme="minorHAnsi" w:hAnsiTheme="minorHAnsi" w:eastAsiaTheme="minorEastAsia" w:cstheme="minorBidi"/>
                      <w:color w:val="auto"/>
                    </w:rPr>
                  </w:pPr>
                  <w:hyperlink w:anchor="_Toc911886065">
                    <w:r w:rsidRPr="66F2AE40" w:rsidR="66F2AE40">
                      <w:rPr>
                        <w:rStyle w:val="Hyperlink"/>
                      </w:rPr>
                      <w:t>4.3</w:t>
                    </w:r>
                    <w:r w:rsidR="00B965D5">
                      <w:tab/>
                    </w:r>
                    <w:r w:rsidRPr="66F2AE40" w:rsidR="66F2AE40">
                      <w:rPr>
                        <w:rStyle w:val="Hyperlink"/>
                      </w:rPr>
                      <w:t>Geocoding improvement</w:t>
                    </w:r>
                    <w:r w:rsidR="00B965D5">
                      <w:tab/>
                    </w:r>
                    <w:r w:rsidR="00B965D5">
                      <w:rPr>
                        <w:color w:val="2B579A"/>
                        <w:shd w:val="clear" w:color="auto" w:fill="E6E6E6"/>
                      </w:rPr>
                      <w:fldChar w:fldCharType="begin"/>
                    </w:r>
                    <w:r w:rsidR="00B965D5">
                      <w:instrText>PAGEREF _Toc911886065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16</w:t>
                    </w:r>
                    <w:r w:rsidR="00B965D5">
                      <w:rPr>
                        <w:color w:val="2B579A"/>
                        <w:shd w:val="clear" w:color="auto" w:fill="E6E6E6"/>
                      </w:rPr>
                      <w:fldChar w:fldCharType="end"/>
                    </w:r>
                  </w:hyperlink>
                </w:p>
                <w:p w:rsidR="0095071A" w:rsidP="39190637" w:rsidRDefault="00741860" w14:paraId="5BDF18CD" w14:textId="4879FD44">
                  <w:pPr>
                    <w:pStyle w:val="TOC2"/>
                    <w:tabs>
                      <w:tab w:val="left" w:pos="660"/>
                      <w:tab w:val="right" w:leader="dot" w:pos="9360"/>
                    </w:tabs>
                    <w:rPr>
                      <w:rFonts w:asciiTheme="minorHAnsi" w:hAnsiTheme="minorHAnsi" w:eastAsiaTheme="minorEastAsia" w:cstheme="minorBidi"/>
                      <w:color w:val="auto"/>
                    </w:rPr>
                  </w:pPr>
                  <w:hyperlink w:anchor="_Toc1492549240">
                    <w:r w:rsidRPr="66F2AE40" w:rsidR="66F2AE40">
                      <w:rPr>
                        <w:rStyle w:val="Hyperlink"/>
                      </w:rPr>
                      <w:t>4.4</w:t>
                    </w:r>
                    <w:r w:rsidR="00B965D5">
                      <w:tab/>
                    </w:r>
                    <w:r w:rsidRPr="66F2AE40" w:rsidR="66F2AE40">
                      <w:rPr>
                        <w:rStyle w:val="Hyperlink"/>
                      </w:rPr>
                      <w:t>Layer View and Show Route for cascade configuration</w:t>
                    </w:r>
                    <w:r w:rsidR="00B965D5">
                      <w:tab/>
                    </w:r>
                    <w:r w:rsidR="00B965D5">
                      <w:rPr>
                        <w:color w:val="2B579A"/>
                        <w:shd w:val="clear" w:color="auto" w:fill="E6E6E6"/>
                      </w:rPr>
                      <w:fldChar w:fldCharType="begin"/>
                    </w:r>
                    <w:r w:rsidR="00B965D5">
                      <w:instrText>PAGEREF _Toc1492549240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16</w:t>
                    </w:r>
                    <w:r w:rsidR="00B965D5">
                      <w:rPr>
                        <w:color w:val="2B579A"/>
                        <w:shd w:val="clear" w:color="auto" w:fill="E6E6E6"/>
                      </w:rPr>
                      <w:fldChar w:fldCharType="end"/>
                    </w:r>
                  </w:hyperlink>
                </w:p>
                <w:p w:rsidR="0095071A" w:rsidP="39190637" w:rsidRDefault="00741860" w14:paraId="18C74871" w14:textId="2D45944B">
                  <w:pPr>
                    <w:pStyle w:val="TOC1"/>
                    <w:tabs>
                      <w:tab w:val="left" w:pos="435"/>
                      <w:tab w:val="right" w:leader="dot" w:pos="9360"/>
                    </w:tabs>
                    <w:rPr>
                      <w:rFonts w:asciiTheme="minorHAnsi" w:hAnsiTheme="minorHAnsi" w:eastAsiaTheme="minorEastAsia" w:cstheme="minorBidi"/>
                      <w:color w:val="auto"/>
                    </w:rPr>
                  </w:pPr>
                  <w:hyperlink w:anchor="_Toc531786735">
                    <w:r w:rsidRPr="66F2AE40" w:rsidR="66F2AE40">
                      <w:rPr>
                        <w:rStyle w:val="Hyperlink"/>
                      </w:rPr>
                      <w:t>5</w:t>
                    </w:r>
                    <w:r w:rsidR="00B965D5">
                      <w:tab/>
                    </w:r>
                    <w:r w:rsidRPr="66F2AE40" w:rsidR="66F2AE40">
                      <w:rPr>
                        <w:rStyle w:val="Hyperlink"/>
                      </w:rPr>
                      <w:t>Test Strategy</w:t>
                    </w:r>
                    <w:r w:rsidR="00B965D5">
                      <w:tab/>
                    </w:r>
                    <w:r w:rsidR="00B965D5">
                      <w:rPr>
                        <w:color w:val="2B579A"/>
                        <w:shd w:val="clear" w:color="auto" w:fill="E6E6E6"/>
                      </w:rPr>
                      <w:fldChar w:fldCharType="begin"/>
                    </w:r>
                    <w:r w:rsidR="00B965D5">
                      <w:instrText>PAGEREF _Toc531786735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16</w:t>
                    </w:r>
                    <w:r w:rsidR="00B965D5">
                      <w:rPr>
                        <w:color w:val="2B579A"/>
                        <w:shd w:val="clear" w:color="auto" w:fill="E6E6E6"/>
                      </w:rPr>
                      <w:fldChar w:fldCharType="end"/>
                    </w:r>
                  </w:hyperlink>
                </w:p>
                <w:p w:rsidR="0095071A" w:rsidP="39190637" w:rsidRDefault="00741860" w14:paraId="3032D3F8" w14:textId="144042DD">
                  <w:pPr>
                    <w:pStyle w:val="TOC1"/>
                    <w:tabs>
                      <w:tab w:val="left" w:pos="435"/>
                      <w:tab w:val="right" w:leader="dot" w:pos="9360"/>
                    </w:tabs>
                    <w:rPr>
                      <w:rFonts w:asciiTheme="minorHAnsi" w:hAnsiTheme="minorHAnsi" w:eastAsiaTheme="minorEastAsia" w:cstheme="minorBidi"/>
                      <w:color w:val="auto"/>
                    </w:rPr>
                  </w:pPr>
                  <w:hyperlink w:anchor="_Toc472423603">
                    <w:r w:rsidRPr="66F2AE40" w:rsidR="66F2AE40">
                      <w:rPr>
                        <w:rStyle w:val="Hyperlink"/>
                      </w:rPr>
                      <w:t>6</w:t>
                    </w:r>
                    <w:r w:rsidR="00B965D5">
                      <w:tab/>
                    </w:r>
                    <w:r w:rsidRPr="66F2AE40" w:rsidR="66F2AE40">
                      <w:rPr>
                        <w:rStyle w:val="Hyperlink"/>
                      </w:rPr>
                      <w:t>Open Issues</w:t>
                    </w:r>
                    <w:r w:rsidR="00B965D5">
                      <w:tab/>
                    </w:r>
                    <w:r w:rsidR="00B965D5">
                      <w:rPr>
                        <w:color w:val="2B579A"/>
                        <w:shd w:val="clear" w:color="auto" w:fill="E6E6E6"/>
                      </w:rPr>
                      <w:fldChar w:fldCharType="begin"/>
                    </w:r>
                    <w:r w:rsidR="00B965D5">
                      <w:instrText>PAGEREF _Toc472423603 \h</w:instrText>
                    </w:r>
                    <w:r w:rsidR="00B965D5">
                      <w:rPr>
                        <w:color w:val="2B579A"/>
                        <w:shd w:val="clear" w:color="auto" w:fill="E6E6E6"/>
                      </w:rPr>
                    </w:r>
                    <w:r w:rsidR="00B965D5">
                      <w:rPr>
                        <w:color w:val="2B579A"/>
                        <w:shd w:val="clear" w:color="auto" w:fill="E6E6E6"/>
                      </w:rPr>
                      <w:fldChar w:fldCharType="separate"/>
                    </w:r>
                    <w:r w:rsidRPr="66F2AE40" w:rsidR="66F2AE40">
                      <w:rPr>
                        <w:rStyle w:val="Hyperlink"/>
                      </w:rPr>
                      <w:t>17</w:t>
                    </w:r>
                    <w:r w:rsidR="00B965D5">
                      <w:rPr>
                        <w:color w:val="2B579A"/>
                        <w:shd w:val="clear" w:color="auto" w:fill="E6E6E6"/>
                      </w:rPr>
                      <w:fldChar w:fldCharType="end"/>
                    </w:r>
                  </w:hyperlink>
                </w:p>
                <w:p w:rsidR="39190637" w:rsidP="39190637" w:rsidRDefault="00741860" w14:paraId="65C7BC8C" w14:textId="45B86C80">
                  <w:pPr>
                    <w:pStyle w:val="TOC1"/>
                    <w:tabs>
                      <w:tab w:val="left" w:pos="435"/>
                      <w:tab w:val="right" w:leader="dot" w:pos="9360"/>
                    </w:tabs>
                  </w:pPr>
                  <w:hyperlink w:anchor="_Toc729009128">
                    <w:r w:rsidRPr="66F2AE40" w:rsidR="66F2AE40">
                      <w:rPr>
                        <w:rStyle w:val="Hyperlink"/>
                      </w:rPr>
                      <w:t>7</w:t>
                    </w:r>
                    <w:r w:rsidR="39190637">
                      <w:tab/>
                    </w:r>
                    <w:r w:rsidRPr="66F2AE40" w:rsidR="66F2AE40">
                      <w:rPr>
                        <w:rStyle w:val="Hyperlink"/>
                      </w:rPr>
                      <w:t>Appendix</w:t>
                    </w:r>
                    <w:r w:rsidR="39190637">
                      <w:tab/>
                    </w:r>
                    <w:r w:rsidR="39190637">
                      <w:rPr>
                        <w:color w:val="2B579A"/>
                        <w:shd w:val="clear" w:color="auto" w:fill="E6E6E6"/>
                      </w:rPr>
                      <w:fldChar w:fldCharType="begin"/>
                    </w:r>
                    <w:r w:rsidR="39190637">
                      <w:instrText>PAGEREF _Toc729009128 \h</w:instrText>
                    </w:r>
                    <w:r w:rsidR="39190637">
                      <w:rPr>
                        <w:color w:val="2B579A"/>
                        <w:shd w:val="clear" w:color="auto" w:fill="E6E6E6"/>
                      </w:rPr>
                    </w:r>
                    <w:r w:rsidR="39190637">
                      <w:rPr>
                        <w:color w:val="2B579A"/>
                        <w:shd w:val="clear" w:color="auto" w:fill="E6E6E6"/>
                      </w:rPr>
                      <w:fldChar w:fldCharType="separate"/>
                    </w:r>
                    <w:r w:rsidRPr="66F2AE40" w:rsidR="66F2AE40">
                      <w:rPr>
                        <w:rStyle w:val="Hyperlink"/>
                      </w:rPr>
                      <w:t>17</w:t>
                    </w:r>
                    <w:r w:rsidR="39190637">
                      <w:rPr>
                        <w:color w:val="2B579A"/>
                        <w:shd w:val="clear" w:color="auto" w:fill="E6E6E6"/>
                      </w:rPr>
                      <w:fldChar w:fldCharType="end"/>
                    </w:r>
                  </w:hyperlink>
                </w:p>
                <w:p w:rsidR="39190637" w:rsidP="39190637" w:rsidRDefault="00741860" w14:paraId="27D20578" w14:textId="1DB503B7">
                  <w:pPr>
                    <w:pStyle w:val="TOC1"/>
                    <w:tabs>
                      <w:tab w:val="left" w:pos="435"/>
                      <w:tab w:val="right" w:leader="dot" w:pos="9360"/>
                    </w:tabs>
                  </w:pPr>
                  <w:hyperlink w:anchor="_Toc1052102150">
                    <w:r w:rsidRPr="66F2AE40" w:rsidR="66F2AE40">
                      <w:rPr>
                        <w:rStyle w:val="Hyperlink"/>
                      </w:rPr>
                      <w:t>8</w:t>
                    </w:r>
                    <w:r w:rsidR="39190637">
                      <w:tab/>
                    </w:r>
                    <w:r w:rsidRPr="66F2AE40" w:rsidR="66F2AE40">
                      <w:rPr>
                        <w:rStyle w:val="Hyperlink"/>
                      </w:rPr>
                      <w:t>Review Comments</w:t>
                    </w:r>
                    <w:r w:rsidR="39190637">
                      <w:tab/>
                    </w:r>
                    <w:r w:rsidR="39190637">
                      <w:rPr>
                        <w:color w:val="2B579A"/>
                        <w:shd w:val="clear" w:color="auto" w:fill="E6E6E6"/>
                      </w:rPr>
                      <w:fldChar w:fldCharType="begin"/>
                    </w:r>
                    <w:r w:rsidR="39190637">
                      <w:instrText>PAGEREF _Toc1052102150 \h</w:instrText>
                    </w:r>
                    <w:r w:rsidR="39190637">
                      <w:rPr>
                        <w:color w:val="2B579A"/>
                        <w:shd w:val="clear" w:color="auto" w:fill="E6E6E6"/>
                      </w:rPr>
                    </w:r>
                    <w:r w:rsidR="39190637">
                      <w:rPr>
                        <w:color w:val="2B579A"/>
                        <w:shd w:val="clear" w:color="auto" w:fill="E6E6E6"/>
                      </w:rPr>
                      <w:fldChar w:fldCharType="separate"/>
                    </w:r>
                    <w:r w:rsidRPr="66F2AE40" w:rsidR="66F2AE40">
                      <w:rPr>
                        <w:rStyle w:val="Hyperlink"/>
                      </w:rPr>
                      <w:t>17</w:t>
                    </w:r>
                    <w:r w:rsidR="39190637">
                      <w:rPr>
                        <w:color w:val="2B579A"/>
                        <w:shd w:val="clear" w:color="auto" w:fill="E6E6E6"/>
                      </w:rPr>
                      <w:fldChar w:fldCharType="end"/>
                    </w:r>
                  </w:hyperlink>
                  <w:r w:rsidR="39190637">
                    <w:rPr>
                      <w:color w:val="2B579A"/>
                      <w:shd w:val="clear" w:color="auto" w:fill="E6E6E6"/>
                    </w:rPr>
                    <w:fldChar w:fldCharType="end"/>
                  </w:r>
                </w:p>
                <w:p w:rsidR="041D9DBD" w:rsidP="041D9DBD" w:rsidRDefault="041D9DBD" w14:paraId="039335A2" w14:textId="28FA9E6C">
                  <w:pPr>
                    <w:pStyle w:val="TOC1"/>
                    <w:tabs>
                      <w:tab w:val="left" w:pos="435"/>
                      <w:tab w:val="right" w:leader="dot" w:pos="9360"/>
                    </w:tabs>
                  </w:pPr>
                </w:p>
                <w:p w:rsidR="008632BA" w:rsidP="00244872" w:rsidRDefault="008632BA" w14:paraId="7D89410A" w14:textId="42E42D61"/>
                <w:p w:rsidR="00651E9F" w:rsidP="5FF476C0" w:rsidRDefault="00651E9F" w14:paraId="790FF886" w14:textId="77777777">
                  <w:pPr>
                    <w:pStyle w:val="TOCHeading"/>
                    <w:rPr>
                      <w:rFonts w:eastAsia="Arial" w:cs="Arial"/>
                      <w:color w:val="001135"/>
                      <w:sz w:val="22"/>
                      <w:szCs w:val="22"/>
                    </w:rPr>
                  </w:pPr>
                </w:p>
                <w:p w:rsidR="09AEFFAF" w:rsidRDefault="09AEFFAF" w14:paraId="3C12D32E" w14:textId="77777777"/>
              </w:tc>
            </w:tr>
          </w:tbl>
          <w:p w:rsidRPr="007C411B" w:rsidR="00146ED9" w:rsidP="000D5C23" w:rsidRDefault="00146ED9" w14:paraId="44E871BC" w14:textId="77777777">
            <w:pPr>
              <w:spacing w:line="240" w:lineRule="auto"/>
              <w:rPr>
                <w:rFonts w:ascii="Nokia Pure Headline" w:hAnsi="Nokia Pure Headline"/>
              </w:rPr>
            </w:pPr>
          </w:p>
        </w:tc>
        <w:tc>
          <w:tcPr>
            <w:tcW w:w="5" w:type="dxa"/>
            <w:shd w:val="clear" w:color="auto" w:fill="auto"/>
          </w:tcPr>
          <w:p w:rsidRPr="007C411B" w:rsidR="00146ED9" w:rsidP="000D5C23" w:rsidRDefault="00146ED9" w14:paraId="144A5D23" w14:textId="77777777">
            <w:pPr>
              <w:pStyle w:val="Footer"/>
              <w:rPr>
                <w:rFonts w:ascii="Nokia Pure Headline" w:hAnsi="Nokia Pure Headline"/>
              </w:rPr>
            </w:pPr>
          </w:p>
        </w:tc>
      </w:tr>
      <w:tr w:rsidRPr="007C411B" w:rsidR="000D5C23" w:rsidTr="66F2AE40" w14:paraId="738610EB" w14:textId="77777777">
        <w:trPr>
          <w:trHeight w:val="345"/>
        </w:trPr>
        <w:tc>
          <w:tcPr>
            <w:tcW w:w="8851" w:type="dxa"/>
            <w:gridSpan w:val="3"/>
            <w:shd w:val="clear" w:color="auto" w:fill="auto"/>
            <w:vAlign w:val="center"/>
          </w:tcPr>
          <w:p w:rsidRPr="007C411B" w:rsidR="00146ED9" w:rsidP="000D5C23" w:rsidRDefault="00146ED9" w14:paraId="637805D2" w14:textId="77777777">
            <w:pPr>
              <w:spacing w:line="240" w:lineRule="auto"/>
              <w:rPr>
                <w:rFonts w:ascii="Nokia Pure Headline" w:hAnsi="Nokia Pure Headline"/>
              </w:rPr>
            </w:pPr>
          </w:p>
        </w:tc>
        <w:tc>
          <w:tcPr>
            <w:tcW w:w="5" w:type="dxa"/>
            <w:tcBorders>
              <w:bottom w:val="single" w:color="001135" w:themeColor="text2" w:sz="4" w:space="0"/>
            </w:tcBorders>
            <w:shd w:val="clear" w:color="auto" w:fill="auto"/>
            <w:vAlign w:val="center"/>
          </w:tcPr>
          <w:p w:rsidRPr="007C411B" w:rsidR="00146ED9" w:rsidP="000D5C23" w:rsidRDefault="00146ED9" w14:paraId="463F29E8" w14:textId="77777777">
            <w:pPr>
              <w:spacing w:line="240" w:lineRule="auto"/>
              <w:rPr>
                <w:rFonts w:ascii="Nokia Pure Headline" w:hAnsi="Nokia Pure Headline"/>
              </w:rPr>
            </w:pPr>
          </w:p>
        </w:tc>
      </w:tr>
    </w:tbl>
    <w:p w:rsidR="00216C4E" w:rsidP="00A90068" w:rsidRDefault="00E23784" w14:paraId="57338A7F" w14:textId="6A783878">
      <w:pPr>
        <w:rPr>
          <w:rFonts w:ascii="Nokia Pure Headline" w:hAnsi="Nokia Pure Headline"/>
          <w:sz w:val="36"/>
          <w:szCs w:val="36"/>
        </w:rPr>
      </w:pPr>
      <w:r w:rsidRPr="007C411B">
        <w:rPr>
          <w:rFonts w:ascii="Nokia Pure Headline" w:hAnsi="Nokia Pure Headline"/>
          <w:color w:val="2B579A"/>
          <w:shd w:val="clear" w:color="auto" w:fill="E6E6E6"/>
          <w:lang w:val="en-GB"/>
        </w:rPr>
        <w:fldChar w:fldCharType="begin"/>
      </w:r>
      <w:r w:rsidRPr="007C411B">
        <w:rPr>
          <w:rFonts w:ascii="Nokia Pure Headline" w:hAnsi="Nokia Pure Headline"/>
          <w:lang w:val="en-GB"/>
        </w:rPr>
        <w:instrText xml:space="preserve"> TOC \o "1-5" \h \z \u </w:instrText>
      </w:r>
      <w:r w:rsidRPr="007C411B">
        <w:rPr>
          <w:rFonts w:ascii="Nokia Pure Headline" w:hAnsi="Nokia Pure Headline"/>
          <w:color w:val="2B579A"/>
          <w:shd w:val="clear" w:color="auto" w:fill="E6E6E6"/>
          <w:lang w:val="en-GB"/>
        </w:rPr>
        <w:fldChar w:fldCharType="end"/>
      </w:r>
      <w:r w:rsidR="00216C4E">
        <w:rPr>
          <w:rFonts w:ascii="Nokia Pure Headline" w:hAnsi="Nokia Pure Headline"/>
          <w:sz w:val="36"/>
          <w:szCs w:val="36"/>
        </w:rPr>
        <w:t>General Instructions</w:t>
      </w:r>
    </w:p>
    <w:p w:rsidRPr="00216C4E" w:rsidR="00216C4E" w:rsidP="00216C4E" w:rsidRDefault="00216C4E" w14:paraId="124F7458" w14:textId="6C5588DA">
      <w:pPr>
        <w:pStyle w:val="CommentText"/>
        <w:rPr>
          <w:sz w:val="22"/>
          <w:szCs w:val="22"/>
        </w:rPr>
      </w:pPr>
      <w:r w:rsidRPr="00216C4E">
        <w:rPr>
          <w:sz w:val="22"/>
          <w:szCs w:val="22"/>
        </w:rPr>
        <w:t xml:space="preserve">Basic </w:t>
      </w:r>
      <w:r>
        <w:rPr>
          <w:sz w:val="22"/>
          <w:szCs w:val="22"/>
        </w:rPr>
        <w:t>R</w:t>
      </w:r>
      <w:r w:rsidRPr="00216C4E">
        <w:rPr>
          <w:sz w:val="22"/>
          <w:szCs w:val="22"/>
        </w:rPr>
        <w:t>equirements:</w:t>
      </w:r>
    </w:p>
    <w:p w:rsidR="0058257A" w:rsidP="006D6D14" w:rsidRDefault="0058257A" w14:paraId="51CCDE01" w14:textId="77777777">
      <w:pPr>
        <w:pStyle w:val="CommentText"/>
        <w:numPr>
          <w:ilvl w:val="0"/>
          <w:numId w:val="22"/>
        </w:numPr>
        <w:rPr>
          <w:sz w:val="22"/>
          <w:szCs w:val="22"/>
        </w:rPr>
      </w:pPr>
      <w:r>
        <w:rPr>
          <w:sz w:val="22"/>
          <w:szCs w:val="22"/>
        </w:rPr>
        <w:t>Include a Table of Contents</w:t>
      </w:r>
    </w:p>
    <w:p w:rsidRPr="00216C4E" w:rsidR="00216C4E" w:rsidP="006D6D14" w:rsidRDefault="00A90068" w14:paraId="0D2F0DE4" w14:textId="3A7C68CA">
      <w:pPr>
        <w:pStyle w:val="CommentText"/>
        <w:numPr>
          <w:ilvl w:val="0"/>
          <w:numId w:val="22"/>
        </w:numPr>
        <w:rPr>
          <w:sz w:val="22"/>
          <w:szCs w:val="22"/>
        </w:rPr>
      </w:pPr>
      <w:r>
        <w:rPr>
          <w:sz w:val="22"/>
          <w:szCs w:val="22"/>
        </w:rPr>
        <w:t>All sections, including headings, subheadings, and tables, must be included, and filled in.</w:t>
      </w:r>
    </w:p>
    <w:p w:rsidR="00216C4E" w:rsidP="006D6D14" w:rsidRDefault="00216C4E" w14:paraId="6134A6F6" w14:textId="5A449A27">
      <w:pPr>
        <w:pStyle w:val="CommentText"/>
        <w:numPr>
          <w:ilvl w:val="0"/>
          <w:numId w:val="22"/>
        </w:numPr>
        <w:rPr>
          <w:sz w:val="22"/>
          <w:szCs w:val="22"/>
        </w:rPr>
      </w:pPr>
      <w:r w:rsidRPr="00216C4E">
        <w:rPr>
          <w:sz w:val="22"/>
          <w:szCs w:val="22"/>
        </w:rPr>
        <w:t xml:space="preserve">If </w:t>
      </w:r>
      <w:r w:rsidR="00A90068">
        <w:rPr>
          <w:sz w:val="22"/>
          <w:szCs w:val="22"/>
        </w:rPr>
        <w:t xml:space="preserve">some section </w:t>
      </w:r>
      <w:r w:rsidRPr="00216C4E">
        <w:rPr>
          <w:sz w:val="22"/>
          <w:szCs w:val="22"/>
        </w:rPr>
        <w:t xml:space="preserve">is not applicable, explicitly </w:t>
      </w:r>
      <w:r>
        <w:rPr>
          <w:sz w:val="22"/>
          <w:szCs w:val="22"/>
        </w:rPr>
        <w:t>identify that</w:t>
      </w:r>
      <w:r w:rsidR="007B00D0">
        <w:rPr>
          <w:sz w:val="22"/>
          <w:szCs w:val="22"/>
        </w:rPr>
        <w:t xml:space="preserve"> with “Not Applicable”</w:t>
      </w:r>
      <w:r w:rsidRPr="00216C4E">
        <w:rPr>
          <w:sz w:val="22"/>
          <w:szCs w:val="22"/>
        </w:rPr>
        <w:t>.</w:t>
      </w:r>
    </w:p>
    <w:p w:rsidR="00A90068" w:rsidP="006D6D14" w:rsidRDefault="00A90068" w14:paraId="549BA963" w14:textId="416579C5">
      <w:pPr>
        <w:pStyle w:val="CommentText"/>
        <w:numPr>
          <w:ilvl w:val="0"/>
          <w:numId w:val="22"/>
        </w:numPr>
        <w:rPr>
          <w:sz w:val="22"/>
          <w:szCs w:val="22"/>
        </w:rPr>
      </w:pPr>
      <w:r>
        <w:rPr>
          <w:sz w:val="22"/>
          <w:szCs w:val="22"/>
        </w:rPr>
        <w:t>If something is yet to be determined or otherwise under investigation, indicate that and reference the Jira ticket under which this will be determined with the ticket key as a hyperlink and the ticket title/summary indicated. If there is no Jira ticket explicitly covering the open item, create one (likely a sub-task under a story).</w:t>
      </w:r>
    </w:p>
    <w:p w:rsidRPr="00216C4E" w:rsidR="00216C4E" w:rsidP="006D6D14" w:rsidRDefault="00216C4E" w14:paraId="4BAB4921" w14:textId="4386FFBE">
      <w:pPr>
        <w:pStyle w:val="CommentText"/>
        <w:numPr>
          <w:ilvl w:val="0"/>
          <w:numId w:val="22"/>
        </w:numPr>
        <w:rPr>
          <w:sz w:val="22"/>
          <w:szCs w:val="22"/>
        </w:rPr>
      </w:pPr>
      <w:r>
        <w:rPr>
          <w:sz w:val="22"/>
          <w:szCs w:val="22"/>
        </w:rPr>
        <w:t>Make sure to verify all the checklists for use</w:t>
      </w:r>
      <w:r w:rsidR="007B00D0">
        <w:rPr>
          <w:sz w:val="22"/>
          <w:szCs w:val="22"/>
        </w:rPr>
        <w:t>-</w:t>
      </w:r>
      <w:r>
        <w:rPr>
          <w:sz w:val="22"/>
          <w:szCs w:val="22"/>
        </w:rPr>
        <w:t xml:space="preserve">cases, </w:t>
      </w:r>
      <w:r w:rsidR="00A90068">
        <w:rPr>
          <w:sz w:val="22"/>
          <w:szCs w:val="22"/>
        </w:rPr>
        <w:t>components,</w:t>
      </w:r>
      <w:r>
        <w:rPr>
          <w:sz w:val="22"/>
          <w:szCs w:val="22"/>
        </w:rPr>
        <w:t xml:space="preserve"> and network configurations.</w:t>
      </w:r>
    </w:p>
    <w:p w:rsidR="00216C4E" w:rsidP="00216C4E" w:rsidRDefault="00A90068" w14:paraId="3590E289" w14:textId="2C9E8A7B">
      <w:r>
        <w:t xml:space="preserve">Proofread for </w:t>
      </w:r>
      <w:r w:rsidR="007B00D0">
        <w:t>t</w:t>
      </w:r>
      <w:r w:rsidR="00216C4E">
        <w:t>ypos</w:t>
      </w:r>
      <w:r w:rsidR="007B00D0">
        <w:t xml:space="preserve"> and</w:t>
      </w:r>
      <w:r w:rsidR="00216C4E">
        <w:t xml:space="preserve"> grammatical </w:t>
      </w:r>
      <w:r w:rsidR="007B00D0">
        <w:t>errors</w:t>
      </w:r>
      <w:r>
        <w:t xml:space="preserve"> before review</w:t>
      </w:r>
      <w:r w:rsidR="007B00D0">
        <w:t>.</w:t>
      </w:r>
    </w:p>
    <w:p w:rsidR="00A90068" w:rsidP="00A90068" w:rsidRDefault="00A90068" w14:paraId="215D6C7A" w14:textId="77777777">
      <w:r>
        <w:t>Note format for Jira ticket references: &lt;hyperlinked key&gt;: &lt;</w:t>
      </w:r>
      <w:r w:rsidRPr="00A90068">
        <w:rPr>
          <w:i/>
          <w:iCs/>
        </w:rPr>
        <w:t>Jira Summary</w:t>
      </w:r>
      <w:r>
        <w:t>&gt;</w:t>
      </w:r>
    </w:p>
    <w:p w:rsidRPr="00216C4E" w:rsidR="00A90068" w:rsidP="00A90068" w:rsidRDefault="00A90068" w14:paraId="1D05F119" w14:textId="2D0DE455">
      <w:pPr>
        <w:ind w:firstLine="720"/>
      </w:pPr>
      <w:r>
        <w:t xml:space="preserve">For example, </w:t>
      </w:r>
      <w:hyperlink w:history="1" r:id="rId13">
        <w:r w:rsidRPr="00A90068">
          <w:rPr>
            <w:rStyle w:val="Hyperlink"/>
          </w:rPr>
          <w:t>WSP-508</w:t>
        </w:r>
      </w:hyperlink>
      <w:r>
        <w:t xml:space="preserve">: </w:t>
      </w:r>
      <w:r w:rsidRPr="00A90068">
        <w:rPr>
          <w:i/>
          <w:iCs/>
        </w:rPr>
        <w:t>Infrastructure</w:t>
      </w:r>
    </w:p>
    <w:p w:rsidRPr="007643AA" w:rsidR="001B19DB" w:rsidP="53DF29DB" w:rsidRDefault="00854029" w14:paraId="3E7A9F1C" w14:textId="432F5B18">
      <w:pPr>
        <w:pStyle w:val="Heading1"/>
        <w:rPr>
          <w:rFonts w:ascii="Nokia Pure Headline" w:hAnsi="Nokia Pure Headline"/>
          <w:sz w:val="36"/>
          <w:szCs w:val="36"/>
        </w:rPr>
      </w:pPr>
      <w:bookmarkStart w:name="_Toc1317261009" w:id="0"/>
      <w:r w:rsidRPr="66F2AE40">
        <w:rPr>
          <w:rFonts w:ascii="Nokia Pure Headline" w:hAnsi="Nokia Pure Headline"/>
          <w:sz w:val="36"/>
          <w:szCs w:val="36"/>
        </w:rPr>
        <w:t xml:space="preserve">Feature </w:t>
      </w:r>
      <w:r w:rsidRPr="66F2AE40" w:rsidR="00A90068">
        <w:rPr>
          <w:rFonts w:ascii="Nokia Pure Headline" w:hAnsi="Nokia Pure Headline"/>
          <w:sz w:val="36"/>
          <w:szCs w:val="36"/>
        </w:rPr>
        <w:t>Overview</w:t>
      </w:r>
      <w:bookmarkEnd w:id="0"/>
    </w:p>
    <w:p w:rsidR="00854029" w:rsidP="00854029" w:rsidRDefault="00C50CF4" w14:paraId="5ED22F1F" w14:textId="6C196AC3">
      <w:r>
        <w:t xml:space="preserve">This Epic </w:t>
      </w:r>
      <w:hyperlink w:history="1" r:id="rId14">
        <w:r w:rsidRPr="002D4163" w:rsidR="002D4163">
          <w:rPr>
            <w:rStyle w:val="Hyperlink"/>
          </w:rPr>
          <w:t>WSP-12135</w:t>
        </w:r>
      </w:hyperlink>
      <w:r w:rsidR="002D4163">
        <w:t xml:space="preserve"> </w:t>
      </w:r>
      <w:r>
        <w:t>supports the Map functionality in WS-P.</w:t>
      </w:r>
    </w:p>
    <w:p w:rsidR="00682233" w:rsidP="00682233" w:rsidRDefault="00682233" w14:paraId="1F196DDF" w14:textId="097E4ED2">
      <w:pPr>
        <w:pStyle w:val="Heading2"/>
      </w:pPr>
      <w:bookmarkStart w:name="_Toc647882841" w:id="1"/>
      <w:r>
        <w:t>Summary</w:t>
      </w:r>
      <w:bookmarkEnd w:id="1"/>
    </w:p>
    <w:p w:rsidRPr="0041679A" w:rsidR="00CA428E" w:rsidP="00CA428E" w:rsidRDefault="001D3CDC" w14:paraId="13A7DA44" w14:textId="1884C1BF">
      <w:pPr>
        <w:ind w:left="720"/>
        <w:rPr>
          <w:highlight w:val="yellow"/>
          <w:lang w:val="en-GB"/>
        </w:rPr>
      </w:pPr>
      <w:r w:rsidRPr="51545489">
        <w:rPr>
          <w:lang w:val="en-GB"/>
        </w:rPr>
        <w:t xml:space="preserve">This EPIC provides the map </w:t>
      </w:r>
      <w:r w:rsidRPr="51545489" w:rsidR="5DF37048">
        <w:rPr>
          <w:lang w:val="en-GB"/>
        </w:rPr>
        <w:t xml:space="preserve">improvement </w:t>
      </w:r>
      <w:r w:rsidRPr="51545489">
        <w:rPr>
          <w:lang w:val="en-GB"/>
        </w:rPr>
        <w:t>functionalities for the selected design.</w:t>
      </w:r>
      <w:r w:rsidRPr="51545489" w:rsidR="00307CC3">
        <w:rPr>
          <w:lang w:val="en-GB"/>
        </w:rPr>
        <w:t xml:space="preserve"> </w:t>
      </w:r>
      <w:r w:rsidRPr="51545489">
        <w:rPr>
          <w:lang w:val="en-GB"/>
        </w:rPr>
        <w:t>It also covers the following</w:t>
      </w:r>
      <w:r w:rsidRPr="51545489" w:rsidR="00813D41">
        <w:rPr>
          <w:lang w:val="en-GB"/>
        </w:rPr>
        <w:t xml:space="preserve"> and its functionalities which are supported in </w:t>
      </w:r>
      <w:r w:rsidRPr="51545489" w:rsidR="00EA295A">
        <w:rPr>
          <w:lang w:val="en-GB"/>
        </w:rPr>
        <w:t>2</w:t>
      </w:r>
      <w:r w:rsidRPr="51545489" w:rsidR="002D4163">
        <w:rPr>
          <w:lang w:val="en-GB"/>
        </w:rPr>
        <w:t>3</w:t>
      </w:r>
      <w:r w:rsidRPr="51545489" w:rsidR="00EA295A">
        <w:rPr>
          <w:lang w:val="en-GB"/>
        </w:rPr>
        <w:t>.7</w:t>
      </w:r>
      <w:r w:rsidRPr="51545489" w:rsidR="00307CC3">
        <w:rPr>
          <w:lang w:val="en-GB"/>
        </w:rPr>
        <w:t>.H</w:t>
      </w:r>
      <w:r w:rsidRPr="51545489">
        <w:rPr>
          <w:lang w:val="en-GB"/>
        </w:rPr>
        <w:t>:</w:t>
      </w:r>
    </w:p>
    <w:p w:rsidRPr="002D4163" w:rsidR="002D4163" w:rsidP="002D4163" w:rsidRDefault="26E8A37E" w14:paraId="100F3AB5" w14:textId="3F5EFFA7">
      <w:pPr>
        <w:pStyle w:val="ListParagraph"/>
        <w:numPr>
          <w:ilvl w:val="0"/>
          <w:numId w:val="24"/>
        </w:numPr>
        <w:rPr>
          <w:lang w:val="en-GB"/>
        </w:rPr>
      </w:pPr>
      <w:r w:rsidRPr="5F7E4976">
        <w:rPr>
          <w:lang w:val="en-GB"/>
        </w:rPr>
        <w:t>Enable map setting</w:t>
      </w:r>
      <w:r w:rsidRPr="5F7E4976" w:rsidR="002D4163">
        <w:rPr>
          <w:lang w:val="en-GB"/>
        </w:rPr>
        <w:t xml:space="preserve"> </w:t>
      </w:r>
      <w:proofErr w:type="gramStart"/>
      <w:r w:rsidRPr="5F7E4976" w:rsidR="002D4163">
        <w:rPr>
          <w:lang w:val="en-GB"/>
        </w:rPr>
        <w:t>improvements</w:t>
      </w:r>
      <w:proofErr w:type="gramEnd"/>
    </w:p>
    <w:p w:rsidRPr="002D4163" w:rsidR="002D4163" w:rsidP="002D4163" w:rsidRDefault="002D4163" w14:paraId="334BEC80" w14:textId="77777777">
      <w:pPr>
        <w:pStyle w:val="ListParagraph"/>
        <w:numPr>
          <w:ilvl w:val="0"/>
          <w:numId w:val="24"/>
        </w:numPr>
        <w:rPr>
          <w:lang w:val="en-GB"/>
        </w:rPr>
      </w:pPr>
      <w:r w:rsidRPr="002D4163">
        <w:rPr>
          <w:lang w:val="en-GB"/>
        </w:rPr>
        <w:t>Geo free improvements</w:t>
      </w:r>
    </w:p>
    <w:p w:rsidRPr="002D4163" w:rsidR="002D4163" w:rsidP="002D4163" w:rsidRDefault="002D4163" w14:paraId="02BCAD91" w14:textId="77777777">
      <w:pPr>
        <w:pStyle w:val="ListParagraph"/>
        <w:numPr>
          <w:ilvl w:val="0"/>
          <w:numId w:val="24"/>
        </w:numPr>
        <w:rPr>
          <w:lang w:val="en-GB"/>
        </w:rPr>
      </w:pPr>
      <w:r w:rsidRPr="002D4163">
        <w:rPr>
          <w:lang w:val="en-GB"/>
        </w:rPr>
        <w:t>Geo Coding improvements</w:t>
      </w:r>
    </w:p>
    <w:p w:rsidRPr="00CA428E" w:rsidR="002D4163" w:rsidP="002D4163" w:rsidRDefault="002D4163" w14:paraId="1D3A1135" w14:textId="22F4513B">
      <w:pPr>
        <w:pStyle w:val="ListParagraph"/>
        <w:numPr>
          <w:ilvl w:val="0"/>
          <w:numId w:val="24"/>
        </w:numPr>
        <w:rPr>
          <w:lang w:val="en-GB"/>
        </w:rPr>
      </w:pPr>
      <w:r w:rsidRPr="51545489">
        <w:rPr>
          <w:lang w:val="en-GB"/>
        </w:rPr>
        <w:t>Layer view and show route for cascade configuration.</w:t>
      </w:r>
    </w:p>
    <w:p w:rsidR="00506AA6" w:rsidP="00506AA6" w:rsidRDefault="00506AA6" w14:paraId="0EEF0D1F" w14:textId="1CE68E9A">
      <w:pPr>
        <w:pStyle w:val="Heading2"/>
      </w:pPr>
      <w:bookmarkStart w:name="_Toc2050024767" w:id="2"/>
      <w:r>
        <w:lastRenderedPageBreak/>
        <w:t>Requirements</w:t>
      </w:r>
      <w:bookmarkEnd w:id="2"/>
    </w:p>
    <w:p w:rsidR="002D4163" w:rsidP="006D6D14" w:rsidRDefault="7EF6D978" w14:paraId="64902B30" w14:textId="302164A8">
      <w:pPr>
        <w:pStyle w:val="ListParagraph"/>
        <w:numPr>
          <w:ilvl w:val="0"/>
          <w:numId w:val="25"/>
        </w:numPr>
        <w:ind w:left="1080"/>
      </w:pPr>
      <w:r>
        <w:t>Enable map setting</w:t>
      </w:r>
      <w:r w:rsidR="46B88AAB">
        <w:t xml:space="preserve"> improvement</w:t>
      </w:r>
      <w:r w:rsidR="504B4FB4">
        <w:t xml:space="preserve"> – It will s</w:t>
      </w:r>
      <w:r w:rsidR="002D4163">
        <w:t>uppor</w:t>
      </w:r>
      <w:r w:rsidR="68E3BC08">
        <w:t>t</w:t>
      </w:r>
      <w:r w:rsidR="002D4163">
        <w:t xml:space="preserve"> </w:t>
      </w:r>
      <w:r w:rsidR="04CE0330">
        <w:t xml:space="preserve">2 </w:t>
      </w:r>
      <w:r w:rsidR="002D4163">
        <w:t xml:space="preserve">tile layers </w:t>
      </w:r>
      <w:r w:rsidR="28D7DF29">
        <w:t xml:space="preserve">which are Google map and </w:t>
      </w:r>
      <w:r w:rsidR="39FF18A2">
        <w:t>Open Street</w:t>
      </w:r>
      <w:r w:rsidR="28D7DF29">
        <w:t xml:space="preserve"> map </w:t>
      </w:r>
      <w:r w:rsidR="002D4163">
        <w:t xml:space="preserve">under map settings. </w:t>
      </w:r>
      <w:r w:rsidR="7739345A">
        <w:t>B</w:t>
      </w:r>
      <w:r w:rsidR="002D4163">
        <w:t>ased on selected tile layer</w:t>
      </w:r>
      <w:r w:rsidR="177D943A">
        <w:t xml:space="preserve"> it will display </w:t>
      </w:r>
      <w:r w:rsidR="002D4163">
        <w:t>relevant map in UI.</w:t>
      </w:r>
    </w:p>
    <w:p w:rsidR="33A181CB" w:rsidP="51545489" w:rsidRDefault="33A181CB" w14:paraId="75A43643" w14:textId="09B62321">
      <w:pPr>
        <w:pStyle w:val="ListParagraph"/>
        <w:numPr>
          <w:ilvl w:val="0"/>
          <w:numId w:val="25"/>
        </w:numPr>
        <w:ind w:left="1080"/>
        <w:rPr>
          <w:lang w:val="en-GB"/>
        </w:rPr>
      </w:pPr>
      <w:r w:rsidRPr="51545489">
        <w:rPr>
          <w:lang w:val="en-GB"/>
        </w:rPr>
        <w:t>Geo-Free view improvement</w:t>
      </w:r>
      <w:r w:rsidRPr="51545489" w:rsidR="021D6220">
        <w:rPr>
          <w:lang w:val="en-GB"/>
        </w:rPr>
        <w:t xml:space="preserve"> – It </w:t>
      </w:r>
      <w:r w:rsidRPr="51545489">
        <w:rPr>
          <w:lang w:val="en-GB"/>
        </w:rPr>
        <w:t>will allow user to create site and edit site in outside of the map boundary.</w:t>
      </w:r>
      <w:r w:rsidRPr="51545489" w:rsidR="5E494C11">
        <w:rPr>
          <w:lang w:val="en-GB"/>
        </w:rPr>
        <w:t xml:space="preserve"> </w:t>
      </w:r>
    </w:p>
    <w:p w:rsidR="002D4163" w:rsidP="006D6D14" w:rsidRDefault="002D4163" w14:paraId="61AC6549" w14:textId="7A159C62">
      <w:pPr>
        <w:pStyle w:val="ListParagraph"/>
        <w:numPr>
          <w:ilvl w:val="0"/>
          <w:numId w:val="25"/>
        </w:numPr>
        <w:ind w:left="1080"/>
      </w:pPr>
      <w:r>
        <w:t>Geo-coding improvements</w:t>
      </w:r>
      <w:r w:rsidR="44A04317">
        <w:t xml:space="preserve"> – </w:t>
      </w:r>
      <w:r w:rsidR="7640EF77">
        <w:t xml:space="preserve">It will support </w:t>
      </w:r>
      <w:r w:rsidR="1FDA7385">
        <w:t>taking</w:t>
      </w:r>
      <w:r w:rsidR="7640EF77">
        <w:t xml:space="preserve"> </w:t>
      </w:r>
      <w:r w:rsidR="4E1318BB">
        <w:t>coordinate</w:t>
      </w:r>
      <w:r w:rsidR="7640EF77">
        <w:t xml:space="preserve"> and</w:t>
      </w:r>
      <w:r w:rsidR="6DADDDF2">
        <w:t xml:space="preserve"> providing address.</w:t>
      </w:r>
      <w:r w:rsidR="7640EF77">
        <w:t xml:space="preserve"> </w:t>
      </w:r>
      <w:r w:rsidR="4F63969E">
        <w:t>It will include site creating</w:t>
      </w:r>
      <w:r w:rsidR="72E0C153">
        <w:t xml:space="preserve"> using swagger</w:t>
      </w:r>
      <w:r w:rsidR="4F63969E">
        <w:t xml:space="preserve"> in normal mode as well as fast mode.</w:t>
      </w:r>
      <w:r w:rsidR="7E80E24D">
        <w:t xml:space="preserve"> </w:t>
      </w:r>
    </w:p>
    <w:p w:rsidR="002D4163" w:rsidP="006D6D14" w:rsidRDefault="002D4163" w14:paraId="432628E5" w14:textId="5500E7BF">
      <w:pPr>
        <w:pStyle w:val="ListParagraph"/>
        <w:numPr>
          <w:ilvl w:val="0"/>
          <w:numId w:val="25"/>
        </w:numPr>
        <w:ind w:left="1080"/>
      </w:pPr>
      <w:r>
        <w:t>Support the Layer View and Show Route for Cascade Trail Routed Over another Cascade Trail and remove the "Unsupported Configuration"</w:t>
      </w:r>
      <w:r w:rsidR="00646B53">
        <w:t xml:space="preserve"> </w:t>
      </w:r>
      <w:r>
        <w:t>error message.</w:t>
      </w:r>
    </w:p>
    <w:p w:rsidR="00682233" w:rsidP="00506AA6" w:rsidRDefault="00682233" w14:paraId="646FEB54" w14:textId="7F49BCFA">
      <w:pPr>
        <w:pStyle w:val="Heading2"/>
      </w:pPr>
      <w:bookmarkStart w:name="_Toc1727402745" w:id="3"/>
      <w:r>
        <w:t>Design Considerations</w:t>
      </w:r>
      <w:bookmarkEnd w:id="3"/>
    </w:p>
    <w:tbl>
      <w:tblPr>
        <w:tblStyle w:val="ListTable3-Accent3"/>
        <w:tblW w:w="9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05"/>
        <w:gridCol w:w="2577"/>
        <w:gridCol w:w="1403"/>
        <w:gridCol w:w="1870"/>
      </w:tblGrid>
      <w:tr w:rsidR="002130A6" w:rsidTr="4E95FD67" w14:paraId="53C616E4"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rsidRPr="008C60CF" w:rsidR="002130A6" w:rsidRDefault="002130A6" w14:paraId="5B3571B3" w14:textId="0F5BCF9E">
            <w:pPr>
              <w:rPr>
                <w:rFonts w:ascii="Calibri Light" w:hAnsi="Calibri Light"/>
                <w:color w:val="FFFFFF" w:themeColor="background1"/>
                <w:sz w:val="20"/>
                <w:szCs w:val="20"/>
                <w:lang w:val="en-GB"/>
              </w:rPr>
            </w:pPr>
            <w:r w:rsidRPr="008C60CF">
              <w:rPr>
                <w:rFonts w:ascii="Calibri Light" w:hAnsi="Calibri Light"/>
                <w:color w:val="FFFFFF" w:themeColor="background1"/>
                <w:sz w:val="20"/>
                <w:szCs w:val="20"/>
                <w:lang w:val="en-GB"/>
              </w:rPr>
              <w:t>Area</w:t>
            </w:r>
          </w:p>
        </w:tc>
        <w:tc>
          <w:tcPr>
            <w:tcW w:w="2161" w:type="dxa"/>
          </w:tcPr>
          <w:p w:rsidRPr="00682233" w:rsidR="002130A6" w:rsidP="00682233" w:rsidRDefault="002130A6" w14:paraId="2C57CEC6" w14:textId="0AC48CBC">
            <w:pPr>
              <w:cnfStyle w:val="100000000000" w:firstRow="1" w:lastRow="0" w:firstColumn="0" w:lastColumn="0" w:oddVBand="0" w:evenVBand="0" w:oddHBand="0" w:evenHBand="0" w:firstRowFirstColumn="0" w:firstRowLastColumn="0" w:lastRowFirstColumn="0" w:lastRowLastColumn="0"/>
              <w:rPr>
                <w:color w:val="FFFFFF" w:themeColor="background1"/>
                <w:lang w:val="en-GB"/>
              </w:rPr>
            </w:pPr>
            <w:r w:rsidRPr="00682233">
              <w:rPr>
                <w:color w:val="FFFFFF" w:themeColor="background1"/>
                <w:lang w:val="en-GB"/>
              </w:rPr>
              <w:t>Applicability (Y/N)</w:t>
            </w:r>
          </w:p>
        </w:tc>
        <w:tc>
          <w:tcPr>
            <w:tcW w:w="1414" w:type="dxa"/>
          </w:tcPr>
          <w:p w:rsidRPr="00682233" w:rsidR="002130A6" w:rsidP="00682233" w:rsidRDefault="002130A6" w14:paraId="3FA4473D" w14:textId="2D6DADB8">
            <w:pPr>
              <w:cnfStyle w:val="100000000000" w:firstRow="1" w:lastRow="0" w:firstColumn="0" w:lastColumn="0" w:oddVBand="0" w:evenVBand="0" w:oddHBand="0" w:evenHBand="0" w:firstRowFirstColumn="0" w:firstRowLastColumn="0" w:lastRowFirstColumn="0" w:lastRowLastColumn="0"/>
              <w:rPr>
                <w:color w:val="FFFFFF" w:themeColor="background1"/>
                <w:lang w:val="en-GB"/>
              </w:rPr>
            </w:pPr>
            <w:r w:rsidRPr="00682233">
              <w:rPr>
                <w:color w:val="FFFFFF" w:themeColor="background1"/>
                <w:lang w:val="en-GB"/>
              </w:rPr>
              <w:t xml:space="preserve">If not </w:t>
            </w:r>
            <w:r w:rsidR="007B00D0">
              <w:rPr>
                <w:color w:val="FFFFFF" w:themeColor="background1"/>
                <w:lang w:val="en-GB"/>
              </w:rPr>
              <w:t>a</w:t>
            </w:r>
            <w:r w:rsidRPr="00682233">
              <w:rPr>
                <w:color w:val="FFFFFF" w:themeColor="background1"/>
                <w:lang w:val="en-GB"/>
              </w:rPr>
              <w:t>pplicable, why not?</w:t>
            </w:r>
          </w:p>
        </w:tc>
        <w:tc>
          <w:tcPr>
            <w:tcW w:w="1957" w:type="dxa"/>
          </w:tcPr>
          <w:p w:rsidRPr="00682233" w:rsidR="002130A6" w:rsidP="00682233" w:rsidRDefault="002130A6" w14:paraId="1C4DC9AD" w14:textId="588FB4CD">
            <w:pPr>
              <w:cnfStyle w:val="100000000000" w:firstRow="1" w:lastRow="0" w:firstColumn="0" w:lastColumn="0" w:oddVBand="0" w:evenVBand="0" w:oddHBand="0" w:evenHBand="0" w:firstRowFirstColumn="0" w:firstRowLastColumn="0" w:lastRowFirstColumn="0" w:lastRowLastColumn="0"/>
              <w:rPr>
                <w:color w:val="FFFFFF" w:themeColor="background1"/>
                <w:lang w:val="en-GB"/>
              </w:rPr>
            </w:pPr>
            <w:r w:rsidRPr="00682233">
              <w:rPr>
                <w:color w:val="FFFFFF" w:themeColor="background1"/>
                <w:lang w:val="en-GB"/>
              </w:rPr>
              <w:t xml:space="preserve">If </w:t>
            </w:r>
            <w:r w:rsidR="007B00D0">
              <w:rPr>
                <w:color w:val="FFFFFF" w:themeColor="background1"/>
                <w:lang w:val="en-GB"/>
              </w:rPr>
              <w:t>yes</w:t>
            </w:r>
            <w:r w:rsidRPr="00682233">
              <w:rPr>
                <w:color w:val="FFFFFF" w:themeColor="background1"/>
                <w:lang w:val="en-GB"/>
              </w:rPr>
              <w:t>, which section covers</w:t>
            </w:r>
          </w:p>
        </w:tc>
      </w:tr>
      <w:tr w:rsidR="003F227C" w:rsidTr="4E95FD67" w14:paraId="2131D5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Pr="008C60CF" w:rsidR="003F227C" w:rsidRDefault="003F227C" w14:paraId="4924A14B" w14:textId="3E8AD399">
            <w:pPr>
              <w:rPr>
                <w:rFonts w:ascii="Calibri Light" w:hAnsi="Calibri Light"/>
                <w:sz w:val="20"/>
                <w:szCs w:val="20"/>
                <w:lang w:val="en-GB"/>
              </w:rPr>
            </w:pPr>
            <w:r>
              <w:rPr>
                <w:rFonts w:ascii="Calibri Light" w:hAnsi="Calibri Light"/>
                <w:sz w:val="20"/>
                <w:szCs w:val="20"/>
                <w:lang w:val="en-GB"/>
              </w:rPr>
              <w:t>Data Model</w:t>
            </w:r>
            <w:r w:rsidR="008769F9">
              <w:rPr>
                <w:rFonts w:ascii="Calibri Light" w:hAnsi="Calibri Light"/>
                <w:sz w:val="20"/>
                <w:szCs w:val="20"/>
                <w:lang w:val="en-GB"/>
              </w:rPr>
              <w:t xml:space="preserve"> Usage (WS-P and/or EPT)</w:t>
            </w:r>
          </w:p>
        </w:tc>
        <w:tc>
          <w:tcPr>
            <w:tcW w:w="2161" w:type="dxa"/>
          </w:tcPr>
          <w:p w:rsidRPr="000C6220" w:rsidR="003F227C" w:rsidP="00682233" w:rsidRDefault="00C26CB3" w14:paraId="1D4C846D" w14:textId="09232E3C">
            <w:pPr>
              <w:cnfStyle w:val="000000100000" w:firstRow="0" w:lastRow="0" w:firstColumn="0" w:lastColumn="0" w:oddVBand="0" w:evenVBand="0" w:oddHBand="1" w:evenHBand="0" w:firstRowFirstColumn="0" w:firstRowLastColumn="0" w:lastRowFirstColumn="0" w:lastRowLastColumn="0"/>
              <w:rPr>
                <w:lang w:val="en-GB"/>
              </w:rPr>
            </w:pPr>
            <w:commentRangeStart w:id="4"/>
            <w:commentRangeStart w:id="5"/>
            <w:commentRangeStart w:id="6"/>
            <w:commentRangeStart w:id="7"/>
            <w:commentRangeStart w:id="8"/>
            <w:commentRangeEnd w:id="4"/>
            <w:r>
              <w:rPr>
                <w:rStyle w:val="CommentReference"/>
              </w:rPr>
              <w:commentReference w:id="4"/>
            </w:r>
            <w:commentRangeEnd w:id="5"/>
            <w:r>
              <w:rPr>
                <w:rStyle w:val="CommentReference"/>
              </w:rPr>
              <w:commentReference w:id="5"/>
            </w:r>
            <w:commentRangeEnd w:id="6"/>
            <w:r>
              <w:rPr>
                <w:rStyle w:val="CommentReference"/>
              </w:rPr>
              <w:commentReference w:id="6"/>
            </w:r>
            <w:commentRangeEnd w:id="7"/>
            <w:r>
              <w:rPr>
                <w:rStyle w:val="CommentReference"/>
              </w:rPr>
              <w:commentReference w:id="7"/>
            </w:r>
            <w:commentRangeEnd w:id="8"/>
            <w:r w:rsidR="00125ED4">
              <w:rPr>
                <w:rStyle w:val="CommentReference"/>
              </w:rPr>
              <w:commentReference w:id="8"/>
            </w:r>
            <w:r w:rsidRPr="4E95FD67" w:rsidR="6BF256F7">
              <w:rPr>
                <w:lang w:val="en-GB"/>
              </w:rPr>
              <w:t>Y</w:t>
            </w:r>
          </w:p>
        </w:tc>
        <w:tc>
          <w:tcPr>
            <w:tcW w:w="1414" w:type="dxa"/>
          </w:tcPr>
          <w:p w:rsidRPr="000C6220" w:rsidR="003F227C" w:rsidP="00682233" w:rsidRDefault="003F227C" w14:paraId="1B811CB2" w14:textId="77777777">
            <w:pPr>
              <w:cnfStyle w:val="000000100000" w:firstRow="0" w:lastRow="0" w:firstColumn="0" w:lastColumn="0" w:oddVBand="0" w:evenVBand="0" w:oddHBand="1" w:evenHBand="0" w:firstRowFirstColumn="0" w:firstRowLastColumn="0" w:lastRowFirstColumn="0" w:lastRowLastColumn="0"/>
              <w:rPr>
                <w:lang w:val="en-GB"/>
              </w:rPr>
            </w:pPr>
          </w:p>
        </w:tc>
        <w:tc>
          <w:tcPr>
            <w:tcW w:w="1957" w:type="dxa"/>
          </w:tcPr>
          <w:p w:rsidRPr="00F60708" w:rsidR="003F227C" w:rsidP="00F60708" w:rsidRDefault="1D801F62" w14:paraId="43369D00" w14:textId="7D476CD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4E95FD67">
              <w:rPr>
                <w:rFonts w:ascii="Times New Roman" w:hAnsi="Times New Roman" w:cs="Times New Roman"/>
                <w:color w:val="auto"/>
                <w:sz w:val="24"/>
                <w:szCs w:val="24"/>
              </w:rPr>
              <w:t>We are using existing data model only in Geo coding</w:t>
            </w:r>
            <w:r w:rsidRPr="4E95FD67" w:rsidR="3A656A7C">
              <w:rPr>
                <w:rFonts w:ascii="Times New Roman" w:hAnsi="Times New Roman" w:cs="Times New Roman"/>
                <w:color w:val="auto"/>
                <w:sz w:val="24"/>
                <w:szCs w:val="24"/>
              </w:rPr>
              <w:t>, Layer view</w:t>
            </w:r>
            <w:r w:rsidRPr="4E95FD67">
              <w:rPr>
                <w:rFonts w:ascii="Times New Roman" w:hAnsi="Times New Roman" w:cs="Times New Roman"/>
                <w:color w:val="auto"/>
                <w:sz w:val="24"/>
                <w:szCs w:val="24"/>
              </w:rPr>
              <w:t xml:space="preserve"> </w:t>
            </w:r>
          </w:p>
        </w:tc>
      </w:tr>
      <w:tr w:rsidR="008769F9" w:rsidTr="4E95FD67" w14:paraId="5EA86400" w14:textId="77777777">
        <w:tc>
          <w:tcPr>
            <w:cnfStyle w:val="001000000000" w:firstRow="0" w:lastRow="0" w:firstColumn="1" w:lastColumn="0" w:oddVBand="0" w:evenVBand="0" w:oddHBand="0" w:evenHBand="0" w:firstRowFirstColumn="0" w:firstRowLastColumn="0" w:lastRowFirstColumn="0" w:lastRowLastColumn="0"/>
            <w:tcW w:w="3823" w:type="dxa"/>
          </w:tcPr>
          <w:p w:rsidR="008769F9" w:rsidRDefault="008769F9" w14:paraId="4F1EB280" w14:textId="0E181CC3">
            <w:pPr>
              <w:rPr>
                <w:rFonts w:ascii="Calibri Light" w:hAnsi="Calibri Light"/>
                <w:sz w:val="20"/>
                <w:szCs w:val="20"/>
                <w:lang w:val="en-GB"/>
              </w:rPr>
            </w:pPr>
            <w:r>
              <w:rPr>
                <w:rFonts w:ascii="Calibri Light" w:hAnsi="Calibri Light"/>
                <w:sz w:val="20"/>
                <w:szCs w:val="20"/>
                <w:lang w:val="en-GB"/>
              </w:rPr>
              <w:t>Data Model Changes (WS-P and/or EPT)</w:t>
            </w:r>
          </w:p>
        </w:tc>
        <w:tc>
          <w:tcPr>
            <w:tcW w:w="2161" w:type="dxa"/>
          </w:tcPr>
          <w:p w:rsidRPr="000C6220" w:rsidR="008769F9" w:rsidP="00682233" w:rsidRDefault="2E1D5D02" w14:paraId="67B2BFE6" w14:textId="531AC6A2">
            <w:pPr>
              <w:cnfStyle w:val="000000000000" w:firstRow="0" w:lastRow="0" w:firstColumn="0" w:lastColumn="0" w:oddVBand="0" w:evenVBand="0" w:oddHBand="0" w:evenHBand="0" w:firstRowFirstColumn="0" w:firstRowLastColumn="0" w:lastRowFirstColumn="0" w:lastRowLastColumn="0"/>
              <w:rPr>
                <w:lang w:val="en-GB"/>
              </w:rPr>
            </w:pPr>
            <w:r w:rsidRPr="51545489">
              <w:rPr>
                <w:lang w:val="en-GB"/>
              </w:rPr>
              <w:t>N</w:t>
            </w:r>
          </w:p>
        </w:tc>
        <w:tc>
          <w:tcPr>
            <w:tcW w:w="1414" w:type="dxa"/>
          </w:tcPr>
          <w:p w:rsidRPr="000C6220" w:rsidR="008769F9" w:rsidP="00682233" w:rsidRDefault="008769F9" w14:paraId="4F78CDDE" w14:textId="77777777">
            <w:pPr>
              <w:cnfStyle w:val="000000000000" w:firstRow="0" w:lastRow="0" w:firstColumn="0" w:lastColumn="0" w:oddVBand="0" w:evenVBand="0" w:oddHBand="0" w:evenHBand="0" w:firstRowFirstColumn="0" w:firstRowLastColumn="0" w:lastRowFirstColumn="0" w:lastRowLastColumn="0"/>
              <w:rPr>
                <w:lang w:val="en-GB"/>
              </w:rPr>
            </w:pPr>
          </w:p>
        </w:tc>
        <w:tc>
          <w:tcPr>
            <w:tcW w:w="1957" w:type="dxa"/>
          </w:tcPr>
          <w:p w:rsidRPr="000C6220" w:rsidR="008769F9" w:rsidP="00031191" w:rsidRDefault="008769F9" w14:paraId="687EAC64" w14:textId="23EF5ED0">
            <w:pPr>
              <w:cnfStyle w:val="000000000000" w:firstRow="0" w:lastRow="0" w:firstColumn="0" w:lastColumn="0" w:oddVBand="0" w:evenVBand="0" w:oddHBand="0" w:evenHBand="0" w:firstRowFirstColumn="0" w:firstRowLastColumn="0" w:lastRowFirstColumn="0" w:lastRowLastColumn="0"/>
              <w:rPr>
                <w:lang w:val="en-GB"/>
              </w:rPr>
            </w:pPr>
          </w:p>
        </w:tc>
      </w:tr>
      <w:tr w:rsidR="003F227C" w:rsidTr="4E95FD67" w14:paraId="61ECE7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Pr="008C60CF" w:rsidR="003F227C" w:rsidRDefault="003F227C" w14:paraId="72750C48" w14:textId="49E2A79F">
            <w:pPr>
              <w:rPr>
                <w:rFonts w:ascii="Calibri Light" w:hAnsi="Calibri Light"/>
                <w:sz w:val="20"/>
                <w:szCs w:val="20"/>
                <w:lang w:val="en-GB"/>
              </w:rPr>
            </w:pPr>
            <w:r>
              <w:rPr>
                <w:rFonts w:ascii="Calibri Light" w:hAnsi="Calibri Light"/>
                <w:sz w:val="20"/>
                <w:szCs w:val="20"/>
                <w:lang w:val="en-GB"/>
              </w:rPr>
              <w:t>EPT Engine Support</w:t>
            </w:r>
          </w:p>
        </w:tc>
        <w:tc>
          <w:tcPr>
            <w:tcW w:w="2161" w:type="dxa"/>
          </w:tcPr>
          <w:p w:rsidRPr="000C6220" w:rsidR="003F227C" w:rsidP="00682233" w:rsidRDefault="004E2D8C" w14:paraId="0F65119B" w14:textId="669300BB">
            <w:pPr>
              <w:cnfStyle w:val="000000100000" w:firstRow="0" w:lastRow="0" w:firstColumn="0" w:lastColumn="0" w:oddVBand="0" w:evenVBand="0" w:oddHBand="1" w:evenHBand="0" w:firstRowFirstColumn="0" w:firstRowLastColumn="0" w:lastRowFirstColumn="0" w:lastRowLastColumn="0"/>
              <w:rPr>
                <w:lang w:val="en-GB"/>
              </w:rPr>
            </w:pPr>
            <w:r>
              <w:rPr>
                <w:lang w:val="en-GB"/>
              </w:rPr>
              <w:t>Y</w:t>
            </w:r>
          </w:p>
        </w:tc>
        <w:tc>
          <w:tcPr>
            <w:tcW w:w="1414" w:type="dxa"/>
          </w:tcPr>
          <w:p w:rsidRPr="000C6220" w:rsidR="003F227C" w:rsidP="00682233" w:rsidRDefault="003F227C" w14:paraId="33612D11" w14:textId="77777777">
            <w:pPr>
              <w:cnfStyle w:val="000000100000" w:firstRow="0" w:lastRow="0" w:firstColumn="0" w:lastColumn="0" w:oddVBand="0" w:evenVBand="0" w:oddHBand="1" w:evenHBand="0" w:firstRowFirstColumn="0" w:firstRowLastColumn="0" w:lastRowFirstColumn="0" w:lastRowLastColumn="0"/>
              <w:rPr>
                <w:lang w:val="en-GB"/>
              </w:rPr>
            </w:pPr>
          </w:p>
        </w:tc>
        <w:tc>
          <w:tcPr>
            <w:tcW w:w="1957" w:type="dxa"/>
          </w:tcPr>
          <w:p w:rsidR="00F60708" w:rsidP="00F60708" w:rsidRDefault="00F60708" w14:paraId="6FA1E55A" w14:textId="66D3B198">
            <w:pPr>
              <w:cnfStyle w:val="000000100000" w:firstRow="0" w:lastRow="0" w:firstColumn="0" w:lastColumn="0" w:oddVBand="0" w:evenVBand="0" w:oddHBand="1" w:evenHBand="0" w:firstRowFirstColumn="0" w:firstRowLastColumn="0" w:lastRowFirstColumn="0" w:lastRowLastColumn="0"/>
              <w:rPr>
                <w:lang w:val="en-GB"/>
              </w:rPr>
            </w:pPr>
            <w:r w:rsidRPr="51545489">
              <w:rPr>
                <w:lang w:val="en-GB"/>
              </w:rPr>
              <w:t>Require support for Show Route,</w:t>
            </w:r>
          </w:p>
          <w:p w:rsidR="00F60708" w:rsidP="00F60708" w:rsidRDefault="00F60708" w14:paraId="30E8B145"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lang w:val="en-GB"/>
              </w:rPr>
              <w:t>Layer View</w:t>
            </w:r>
            <w:r>
              <w:rPr>
                <w:rFonts w:ascii="Times New Roman" w:hAnsi="Times New Roman" w:cs="Times New Roman"/>
                <w:color w:val="auto"/>
                <w:sz w:val="24"/>
                <w:szCs w:val="24"/>
              </w:rPr>
              <w:t xml:space="preserve"> </w:t>
            </w:r>
          </w:p>
          <w:p w:rsidRPr="000C6220" w:rsidR="003F227C" w:rsidP="00606F2A" w:rsidRDefault="003F227C" w14:paraId="320AC323" w14:textId="2CCB8B4B">
            <w:pPr>
              <w:cnfStyle w:val="000000100000" w:firstRow="0" w:lastRow="0" w:firstColumn="0" w:lastColumn="0" w:oddVBand="0" w:evenVBand="0" w:oddHBand="1" w:evenHBand="0" w:firstRowFirstColumn="0" w:firstRowLastColumn="0" w:lastRowFirstColumn="0" w:lastRowLastColumn="0"/>
              <w:rPr>
                <w:lang w:val="en-GB"/>
              </w:rPr>
            </w:pPr>
          </w:p>
        </w:tc>
      </w:tr>
      <w:tr w:rsidR="002130A6" w:rsidTr="4E95FD67" w14:paraId="303767D3" w14:textId="77777777">
        <w:tc>
          <w:tcPr>
            <w:cnfStyle w:val="001000000000" w:firstRow="0" w:lastRow="0" w:firstColumn="1" w:lastColumn="0" w:oddVBand="0" w:evenVBand="0" w:oddHBand="0" w:evenHBand="0" w:firstRowFirstColumn="0" w:firstRowLastColumn="0" w:lastRowFirstColumn="0" w:lastRowLastColumn="0"/>
            <w:tcW w:w="3823" w:type="dxa"/>
          </w:tcPr>
          <w:p w:rsidRPr="008C60CF" w:rsidR="002130A6" w:rsidRDefault="002130A6" w14:paraId="7168FA92" w14:textId="0BD8A1B5">
            <w:pPr>
              <w:rPr>
                <w:rFonts w:ascii="Calibri Light" w:hAnsi="Calibri Light"/>
                <w:sz w:val="20"/>
                <w:szCs w:val="20"/>
                <w:lang w:val="en-GB"/>
              </w:rPr>
            </w:pPr>
            <w:r w:rsidRPr="008C60CF">
              <w:rPr>
                <w:rFonts w:ascii="Calibri Light" w:hAnsi="Calibri Light"/>
                <w:sz w:val="20"/>
                <w:szCs w:val="20"/>
                <w:lang w:val="en-GB"/>
              </w:rPr>
              <w:t xml:space="preserve">Network </w:t>
            </w:r>
            <w:r w:rsidRPr="008C60CF" w:rsidR="00EB681B">
              <w:rPr>
                <w:rFonts w:ascii="Calibri Light" w:hAnsi="Calibri Light"/>
                <w:sz w:val="20"/>
                <w:szCs w:val="20"/>
                <w:lang w:val="en-GB"/>
              </w:rPr>
              <w:t xml:space="preserve">Configuration </w:t>
            </w:r>
            <w:r w:rsidRPr="008C60CF">
              <w:rPr>
                <w:rFonts w:ascii="Calibri Light" w:hAnsi="Calibri Light"/>
                <w:sz w:val="20"/>
                <w:szCs w:val="20"/>
                <w:lang w:val="en-GB"/>
              </w:rPr>
              <w:t>(</w:t>
            </w:r>
            <w:r w:rsidR="00F31732">
              <w:rPr>
                <w:rFonts w:ascii="Calibri Light" w:hAnsi="Calibri Light"/>
                <w:sz w:val="20"/>
                <w:szCs w:val="20"/>
                <w:lang w:val="en-GB"/>
              </w:rPr>
              <w:t xml:space="preserve">Nodes, </w:t>
            </w:r>
            <w:r w:rsidRPr="008C60CF">
              <w:rPr>
                <w:rFonts w:ascii="Calibri Light" w:hAnsi="Calibri Light"/>
                <w:sz w:val="20"/>
                <w:szCs w:val="20"/>
                <w:lang w:val="en-GB"/>
              </w:rPr>
              <w:t>Cards, NEs, Interworking)</w:t>
            </w:r>
          </w:p>
        </w:tc>
        <w:tc>
          <w:tcPr>
            <w:tcW w:w="2161" w:type="dxa"/>
          </w:tcPr>
          <w:p w:rsidRPr="000C6220" w:rsidR="002130A6" w:rsidP="00682233" w:rsidRDefault="00207536" w14:paraId="6361B9C2" w14:textId="3E9FDD90">
            <w:pPr>
              <w:cnfStyle w:val="000000000000" w:firstRow="0" w:lastRow="0" w:firstColumn="0" w:lastColumn="0" w:oddVBand="0" w:evenVBand="0" w:oddHBand="0" w:evenHBand="0" w:firstRowFirstColumn="0" w:firstRowLastColumn="0" w:lastRowFirstColumn="0" w:lastRowLastColumn="0"/>
              <w:rPr>
                <w:lang w:val="en-GB"/>
              </w:rPr>
            </w:pPr>
            <w:r>
              <w:rPr>
                <w:lang w:val="en-GB"/>
              </w:rPr>
              <w:t>N</w:t>
            </w:r>
          </w:p>
        </w:tc>
        <w:tc>
          <w:tcPr>
            <w:tcW w:w="1414" w:type="dxa"/>
          </w:tcPr>
          <w:p w:rsidRPr="000C6220" w:rsidR="002130A6" w:rsidP="00682233" w:rsidRDefault="002130A6" w14:paraId="37203818" w14:textId="77777777">
            <w:pPr>
              <w:cnfStyle w:val="000000000000" w:firstRow="0" w:lastRow="0" w:firstColumn="0" w:lastColumn="0" w:oddVBand="0" w:evenVBand="0" w:oddHBand="0" w:evenHBand="0" w:firstRowFirstColumn="0" w:firstRowLastColumn="0" w:lastRowFirstColumn="0" w:lastRowLastColumn="0"/>
              <w:rPr>
                <w:lang w:val="en-GB"/>
              </w:rPr>
            </w:pPr>
          </w:p>
        </w:tc>
        <w:tc>
          <w:tcPr>
            <w:tcW w:w="1957" w:type="dxa"/>
          </w:tcPr>
          <w:p w:rsidRPr="000C6220" w:rsidR="002130A6" w:rsidP="00682233" w:rsidRDefault="002130A6" w14:paraId="6A14CAC8" w14:textId="77777777">
            <w:pPr>
              <w:cnfStyle w:val="000000000000" w:firstRow="0" w:lastRow="0" w:firstColumn="0" w:lastColumn="0" w:oddVBand="0" w:evenVBand="0" w:oddHBand="0" w:evenHBand="0" w:firstRowFirstColumn="0" w:firstRowLastColumn="0" w:lastRowFirstColumn="0" w:lastRowLastColumn="0"/>
              <w:rPr>
                <w:lang w:val="en-GB"/>
              </w:rPr>
            </w:pPr>
          </w:p>
        </w:tc>
      </w:tr>
      <w:tr w:rsidRPr="000C6220" w:rsidR="002130A6" w:rsidTr="4E95FD67" w14:paraId="35D481C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Pr="008C60CF" w:rsidR="002130A6" w:rsidRDefault="00155C6B" w14:paraId="5896D900" w14:textId="66C340A5">
            <w:pPr>
              <w:rPr>
                <w:rFonts w:ascii="Calibri Light" w:hAnsi="Calibri Light"/>
                <w:color w:val="001135" w:themeColor="text2"/>
                <w:sz w:val="20"/>
                <w:szCs w:val="20"/>
                <w:lang w:val="en-GB"/>
              </w:rPr>
            </w:pPr>
            <w:r w:rsidRPr="008C60CF">
              <w:rPr>
                <w:rFonts w:ascii="Calibri Light" w:hAnsi="Calibri Light"/>
                <w:color w:val="001135" w:themeColor="text2"/>
                <w:sz w:val="20"/>
                <w:szCs w:val="20"/>
                <w:lang w:val="en-GB"/>
              </w:rPr>
              <w:t>Version Mix of the N</w:t>
            </w:r>
            <w:r w:rsidRPr="008C60CF" w:rsidR="00C26CB3">
              <w:rPr>
                <w:rFonts w:ascii="Calibri Light" w:hAnsi="Calibri Light"/>
                <w:color w:val="001135" w:themeColor="text2"/>
                <w:sz w:val="20"/>
                <w:szCs w:val="20"/>
                <w:lang w:val="en-GB"/>
              </w:rPr>
              <w:t>e</w:t>
            </w:r>
            <w:r w:rsidRPr="008C60CF">
              <w:rPr>
                <w:rFonts w:ascii="Calibri Light" w:hAnsi="Calibri Light"/>
                <w:color w:val="001135" w:themeColor="text2"/>
                <w:sz w:val="20"/>
                <w:szCs w:val="20"/>
                <w:lang w:val="en-GB"/>
              </w:rPr>
              <w:t>s</w:t>
            </w:r>
          </w:p>
        </w:tc>
        <w:tc>
          <w:tcPr>
            <w:tcW w:w="2161" w:type="dxa"/>
          </w:tcPr>
          <w:p w:rsidRPr="000C6220" w:rsidR="002130A6" w:rsidP="00682233" w:rsidRDefault="00F54913" w14:paraId="2E0FBC8D" w14:textId="323D602D">
            <w:pPr>
              <w:cnfStyle w:val="000000100000" w:firstRow="0" w:lastRow="0" w:firstColumn="0" w:lastColumn="0" w:oddVBand="0" w:evenVBand="0" w:oddHBand="1" w:evenHBand="0" w:firstRowFirstColumn="0" w:firstRowLastColumn="0" w:lastRowFirstColumn="0" w:lastRowLastColumn="0"/>
              <w:rPr>
                <w:rFonts w:ascii="Calibri Light" w:hAnsi="Calibri Light"/>
                <w:color w:val="FFFFFF" w:themeColor="background1"/>
                <w:sz w:val="20"/>
                <w:lang w:val="en-GB"/>
              </w:rPr>
            </w:pPr>
            <w:r>
              <w:rPr>
                <w:lang w:val="en-GB"/>
              </w:rPr>
              <w:t>N</w:t>
            </w:r>
          </w:p>
        </w:tc>
        <w:tc>
          <w:tcPr>
            <w:tcW w:w="1414" w:type="dxa"/>
          </w:tcPr>
          <w:p w:rsidRPr="000C6220" w:rsidR="002130A6" w:rsidP="00682233" w:rsidRDefault="002130A6" w14:paraId="2CC1481D" w14:textId="77777777">
            <w:pPr>
              <w:cnfStyle w:val="000000100000" w:firstRow="0" w:lastRow="0" w:firstColumn="0" w:lastColumn="0" w:oddVBand="0" w:evenVBand="0" w:oddHBand="1" w:evenHBand="0" w:firstRowFirstColumn="0" w:firstRowLastColumn="0" w:lastRowFirstColumn="0" w:lastRowLastColumn="0"/>
              <w:rPr>
                <w:rFonts w:ascii="Calibri Light" w:hAnsi="Calibri Light"/>
                <w:color w:val="FFFFFF" w:themeColor="background1"/>
                <w:sz w:val="20"/>
                <w:lang w:val="en-GB"/>
              </w:rPr>
            </w:pPr>
          </w:p>
        </w:tc>
        <w:tc>
          <w:tcPr>
            <w:tcW w:w="1957" w:type="dxa"/>
          </w:tcPr>
          <w:p w:rsidRPr="000C6220" w:rsidR="002130A6" w:rsidP="00682233" w:rsidRDefault="002130A6" w14:paraId="0DF840AD" w14:textId="77777777">
            <w:pPr>
              <w:cnfStyle w:val="000000100000" w:firstRow="0" w:lastRow="0" w:firstColumn="0" w:lastColumn="0" w:oddVBand="0" w:evenVBand="0" w:oddHBand="1" w:evenHBand="0" w:firstRowFirstColumn="0" w:firstRowLastColumn="0" w:lastRowFirstColumn="0" w:lastRowLastColumn="0"/>
              <w:rPr>
                <w:rFonts w:ascii="Calibri Light" w:hAnsi="Calibri Light"/>
                <w:color w:val="FFFFFF" w:themeColor="background1"/>
                <w:sz w:val="20"/>
                <w:lang w:val="en-GB"/>
              </w:rPr>
            </w:pPr>
          </w:p>
        </w:tc>
      </w:tr>
      <w:tr w:rsidR="002130A6" w:rsidTr="4E95FD67" w14:paraId="2A6A75E3" w14:textId="77777777">
        <w:tc>
          <w:tcPr>
            <w:cnfStyle w:val="001000000000" w:firstRow="0" w:lastRow="0" w:firstColumn="1" w:lastColumn="0" w:oddVBand="0" w:evenVBand="0" w:oddHBand="0" w:evenHBand="0" w:firstRowFirstColumn="0" w:firstRowLastColumn="0" w:lastRowFirstColumn="0" w:lastRowLastColumn="0"/>
            <w:tcW w:w="3823" w:type="dxa"/>
          </w:tcPr>
          <w:p w:rsidRPr="008C60CF" w:rsidR="002130A6" w:rsidRDefault="002130A6" w14:paraId="348289ED" w14:textId="10673257">
            <w:pPr>
              <w:rPr>
                <w:rFonts w:ascii="Calibri Light" w:hAnsi="Calibri Light"/>
                <w:sz w:val="20"/>
                <w:szCs w:val="20"/>
                <w:lang w:val="en-GB"/>
              </w:rPr>
            </w:pPr>
            <w:r w:rsidRPr="008C60CF">
              <w:rPr>
                <w:rFonts w:ascii="Calibri Light" w:hAnsi="Calibri Light"/>
                <w:sz w:val="20"/>
                <w:szCs w:val="20"/>
                <w:lang w:val="en-GB"/>
              </w:rPr>
              <w:t>Scale (Size of network, # of connections, # of TPs).</w:t>
            </w:r>
          </w:p>
        </w:tc>
        <w:tc>
          <w:tcPr>
            <w:tcW w:w="2161" w:type="dxa"/>
          </w:tcPr>
          <w:p w:rsidRPr="000C6220" w:rsidR="002130A6" w:rsidP="00682233" w:rsidRDefault="7B323581" w14:paraId="0EF22783" w14:textId="078799DB">
            <w:pPr>
              <w:cnfStyle w:val="000000000000" w:firstRow="0" w:lastRow="0" w:firstColumn="0" w:lastColumn="0" w:oddVBand="0" w:evenVBand="0" w:oddHBand="0" w:evenHBand="0" w:firstRowFirstColumn="0" w:firstRowLastColumn="0" w:lastRowFirstColumn="0" w:lastRowLastColumn="0"/>
              <w:rPr>
                <w:lang w:val="en-GB"/>
              </w:rPr>
            </w:pPr>
            <w:r w:rsidRPr="51545489">
              <w:rPr>
                <w:lang w:val="en-GB"/>
              </w:rPr>
              <w:t>N</w:t>
            </w:r>
          </w:p>
        </w:tc>
        <w:tc>
          <w:tcPr>
            <w:tcW w:w="1414" w:type="dxa"/>
          </w:tcPr>
          <w:p w:rsidRPr="000C6220" w:rsidR="002130A6" w:rsidP="00682233" w:rsidRDefault="002130A6" w14:paraId="7AE27AF8" w14:textId="77777777">
            <w:pPr>
              <w:cnfStyle w:val="000000000000" w:firstRow="0" w:lastRow="0" w:firstColumn="0" w:lastColumn="0" w:oddVBand="0" w:evenVBand="0" w:oddHBand="0" w:evenHBand="0" w:firstRowFirstColumn="0" w:firstRowLastColumn="0" w:lastRowFirstColumn="0" w:lastRowLastColumn="0"/>
              <w:rPr>
                <w:lang w:val="en-GB"/>
              </w:rPr>
            </w:pPr>
          </w:p>
        </w:tc>
        <w:tc>
          <w:tcPr>
            <w:tcW w:w="1957" w:type="dxa"/>
          </w:tcPr>
          <w:p w:rsidRPr="000C6220" w:rsidR="002130A6" w:rsidP="00682233" w:rsidRDefault="002130A6" w14:paraId="5D9466A4" w14:textId="38CF5C5A">
            <w:pPr>
              <w:cnfStyle w:val="000000000000" w:firstRow="0" w:lastRow="0" w:firstColumn="0" w:lastColumn="0" w:oddVBand="0" w:evenVBand="0" w:oddHBand="0" w:evenHBand="0" w:firstRowFirstColumn="0" w:firstRowLastColumn="0" w:lastRowFirstColumn="0" w:lastRowLastColumn="0"/>
              <w:rPr>
                <w:lang w:val="en-GB"/>
              </w:rPr>
            </w:pPr>
          </w:p>
        </w:tc>
      </w:tr>
      <w:tr w:rsidR="002130A6" w:rsidTr="4E95FD67" w14:paraId="10F8FE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Pr="008C60CF" w:rsidR="002130A6" w:rsidRDefault="002130A6" w14:paraId="51395244" w14:textId="5972D9B8">
            <w:pPr>
              <w:rPr>
                <w:rFonts w:ascii="Calibri Light" w:hAnsi="Calibri Light"/>
                <w:sz w:val="20"/>
                <w:szCs w:val="20"/>
                <w:lang w:val="en-GB"/>
              </w:rPr>
            </w:pPr>
            <w:r w:rsidRPr="008C60CF">
              <w:rPr>
                <w:rFonts w:ascii="Calibri Light" w:hAnsi="Calibri Light"/>
                <w:sz w:val="20"/>
                <w:szCs w:val="20"/>
                <w:lang w:val="en-GB"/>
              </w:rPr>
              <w:t>Upgrade</w:t>
            </w:r>
            <w:r w:rsidR="00F31732">
              <w:rPr>
                <w:rFonts w:ascii="Calibri Light" w:hAnsi="Calibri Light"/>
                <w:sz w:val="20"/>
                <w:szCs w:val="20"/>
                <w:lang w:val="en-GB"/>
              </w:rPr>
              <w:t xml:space="preserve"> (Design &amp; Release)</w:t>
            </w:r>
          </w:p>
        </w:tc>
        <w:tc>
          <w:tcPr>
            <w:tcW w:w="2161" w:type="dxa"/>
          </w:tcPr>
          <w:p w:rsidRPr="000C6220" w:rsidR="002130A6" w:rsidP="00682233" w:rsidRDefault="00C71913" w14:paraId="1F15DB83" w14:textId="57B5FFA0">
            <w:pPr>
              <w:cnfStyle w:val="000000100000" w:firstRow="0" w:lastRow="0" w:firstColumn="0" w:lastColumn="0" w:oddVBand="0" w:evenVBand="0" w:oddHBand="1" w:evenHBand="0" w:firstRowFirstColumn="0" w:firstRowLastColumn="0" w:lastRowFirstColumn="0" w:lastRowLastColumn="0"/>
              <w:rPr>
                <w:lang w:val="en-GB"/>
              </w:rPr>
            </w:pPr>
            <w:r>
              <w:rPr>
                <w:lang w:val="en-GB"/>
              </w:rPr>
              <w:t>N</w:t>
            </w:r>
          </w:p>
        </w:tc>
        <w:tc>
          <w:tcPr>
            <w:tcW w:w="1414" w:type="dxa"/>
          </w:tcPr>
          <w:p w:rsidRPr="000C6220" w:rsidR="002130A6" w:rsidP="00682233" w:rsidRDefault="002130A6" w14:paraId="2492FE25" w14:textId="77777777">
            <w:pPr>
              <w:cnfStyle w:val="000000100000" w:firstRow="0" w:lastRow="0" w:firstColumn="0" w:lastColumn="0" w:oddVBand="0" w:evenVBand="0" w:oddHBand="1" w:evenHBand="0" w:firstRowFirstColumn="0" w:firstRowLastColumn="0" w:lastRowFirstColumn="0" w:lastRowLastColumn="0"/>
              <w:rPr>
                <w:lang w:val="en-GB"/>
              </w:rPr>
            </w:pPr>
          </w:p>
        </w:tc>
        <w:tc>
          <w:tcPr>
            <w:tcW w:w="1957" w:type="dxa"/>
          </w:tcPr>
          <w:p w:rsidRPr="000C6220" w:rsidR="002130A6" w:rsidP="00682233" w:rsidRDefault="002130A6" w14:paraId="362C84D8" w14:textId="77777777">
            <w:pPr>
              <w:cnfStyle w:val="000000100000" w:firstRow="0" w:lastRow="0" w:firstColumn="0" w:lastColumn="0" w:oddVBand="0" w:evenVBand="0" w:oddHBand="1" w:evenHBand="0" w:firstRowFirstColumn="0" w:firstRowLastColumn="0" w:lastRowFirstColumn="0" w:lastRowLastColumn="0"/>
              <w:rPr>
                <w:lang w:val="en-GB"/>
              </w:rPr>
            </w:pPr>
          </w:p>
        </w:tc>
      </w:tr>
      <w:tr w:rsidR="002130A6" w:rsidTr="4E95FD67" w14:paraId="2286BE7F" w14:textId="77777777">
        <w:tc>
          <w:tcPr>
            <w:cnfStyle w:val="001000000000" w:firstRow="0" w:lastRow="0" w:firstColumn="1" w:lastColumn="0" w:oddVBand="0" w:evenVBand="0" w:oddHBand="0" w:evenHBand="0" w:firstRowFirstColumn="0" w:firstRowLastColumn="0" w:lastRowFirstColumn="0" w:lastRowLastColumn="0"/>
            <w:tcW w:w="3823" w:type="dxa"/>
          </w:tcPr>
          <w:p w:rsidRPr="008C60CF" w:rsidR="002130A6" w:rsidRDefault="002130A6" w14:paraId="3B481BFD" w14:textId="47B99C26">
            <w:pPr>
              <w:rPr>
                <w:rFonts w:ascii="Calibri Light" w:hAnsi="Calibri Light"/>
                <w:sz w:val="20"/>
                <w:szCs w:val="20"/>
                <w:lang w:val="en-GB"/>
              </w:rPr>
            </w:pPr>
            <w:r w:rsidRPr="008C60CF">
              <w:rPr>
                <w:rFonts w:ascii="Calibri Light" w:hAnsi="Calibri Light"/>
                <w:sz w:val="20"/>
                <w:szCs w:val="20"/>
                <w:lang w:val="en-GB"/>
              </w:rPr>
              <w:t>Migration</w:t>
            </w:r>
          </w:p>
        </w:tc>
        <w:tc>
          <w:tcPr>
            <w:tcW w:w="2161" w:type="dxa"/>
          </w:tcPr>
          <w:p w:rsidRPr="000C6220" w:rsidR="002130A6" w:rsidP="00682233" w:rsidRDefault="00C71913" w14:paraId="5866882F" w14:textId="7C1C80A0">
            <w:pPr>
              <w:cnfStyle w:val="000000000000" w:firstRow="0" w:lastRow="0" w:firstColumn="0" w:lastColumn="0" w:oddVBand="0" w:evenVBand="0" w:oddHBand="0" w:evenHBand="0" w:firstRowFirstColumn="0" w:firstRowLastColumn="0" w:lastRowFirstColumn="0" w:lastRowLastColumn="0"/>
              <w:rPr>
                <w:lang w:val="en-GB"/>
              </w:rPr>
            </w:pPr>
            <w:r>
              <w:rPr>
                <w:lang w:val="en-GB"/>
              </w:rPr>
              <w:t>N</w:t>
            </w:r>
          </w:p>
        </w:tc>
        <w:tc>
          <w:tcPr>
            <w:tcW w:w="1414" w:type="dxa"/>
          </w:tcPr>
          <w:p w:rsidRPr="000C6220" w:rsidR="002130A6" w:rsidP="00682233" w:rsidRDefault="002130A6" w14:paraId="708353A7" w14:textId="77777777">
            <w:pPr>
              <w:cnfStyle w:val="000000000000" w:firstRow="0" w:lastRow="0" w:firstColumn="0" w:lastColumn="0" w:oddVBand="0" w:evenVBand="0" w:oddHBand="0" w:evenHBand="0" w:firstRowFirstColumn="0" w:firstRowLastColumn="0" w:lastRowFirstColumn="0" w:lastRowLastColumn="0"/>
              <w:rPr>
                <w:lang w:val="en-GB"/>
              </w:rPr>
            </w:pPr>
          </w:p>
        </w:tc>
        <w:tc>
          <w:tcPr>
            <w:tcW w:w="1957" w:type="dxa"/>
          </w:tcPr>
          <w:p w:rsidRPr="000C6220" w:rsidR="002130A6" w:rsidP="00682233" w:rsidRDefault="002130A6" w14:paraId="792D330A" w14:textId="77777777">
            <w:pPr>
              <w:cnfStyle w:val="000000000000" w:firstRow="0" w:lastRow="0" w:firstColumn="0" w:lastColumn="0" w:oddVBand="0" w:evenVBand="0" w:oddHBand="0" w:evenHBand="0" w:firstRowFirstColumn="0" w:firstRowLastColumn="0" w:lastRowFirstColumn="0" w:lastRowLastColumn="0"/>
              <w:rPr>
                <w:lang w:val="en-GB"/>
              </w:rPr>
            </w:pPr>
          </w:p>
        </w:tc>
      </w:tr>
      <w:tr w:rsidR="598644A2" w:rsidTr="4E95FD67" w14:paraId="0A07CC3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6CA324D3" w:rsidP="598644A2" w:rsidRDefault="6CA324D3" w14:paraId="6FA96053" w14:textId="7519DB9D">
            <w:pPr>
              <w:rPr>
                <w:rFonts w:ascii="Calibri Light" w:hAnsi="Calibri Light"/>
                <w:sz w:val="20"/>
                <w:szCs w:val="20"/>
                <w:lang w:val="en-GB"/>
              </w:rPr>
            </w:pPr>
            <w:r w:rsidRPr="598644A2">
              <w:rPr>
                <w:rFonts w:ascii="Calibri Light" w:hAnsi="Calibri Light"/>
                <w:sz w:val="20"/>
                <w:szCs w:val="20"/>
                <w:lang w:val="en-GB"/>
              </w:rPr>
              <w:t>Data persistence – Process/Container/VM Restarts</w:t>
            </w:r>
          </w:p>
        </w:tc>
        <w:tc>
          <w:tcPr>
            <w:tcW w:w="2161" w:type="dxa"/>
          </w:tcPr>
          <w:p w:rsidR="598644A2" w:rsidP="598644A2" w:rsidRDefault="00C71913" w14:paraId="4AB39B2E" w14:textId="6C7F82B8">
            <w:pPr>
              <w:cnfStyle w:val="000000100000" w:firstRow="0" w:lastRow="0" w:firstColumn="0" w:lastColumn="0" w:oddVBand="0" w:evenVBand="0" w:oddHBand="1" w:evenHBand="0" w:firstRowFirstColumn="0" w:firstRowLastColumn="0" w:lastRowFirstColumn="0" w:lastRowLastColumn="0"/>
              <w:rPr>
                <w:lang w:val="en-GB"/>
              </w:rPr>
            </w:pPr>
            <w:r>
              <w:rPr>
                <w:lang w:val="en-GB"/>
              </w:rPr>
              <w:t>N</w:t>
            </w:r>
          </w:p>
        </w:tc>
        <w:tc>
          <w:tcPr>
            <w:tcW w:w="1414" w:type="dxa"/>
          </w:tcPr>
          <w:p w:rsidR="598644A2" w:rsidP="598644A2" w:rsidRDefault="598644A2" w14:paraId="4A2FF4C0" w14:textId="38AB860E">
            <w:pPr>
              <w:cnfStyle w:val="000000100000" w:firstRow="0" w:lastRow="0" w:firstColumn="0" w:lastColumn="0" w:oddVBand="0" w:evenVBand="0" w:oddHBand="1" w:evenHBand="0" w:firstRowFirstColumn="0" w:firstRowLastColumn="0" w:lastRowFirstColumn="0" w:lastRowLastColumn="0"/>
              <w:rPr>
                <w:lang w:val="en-GB"/>
              </w:rPr>
            </w:pPr>
          </w:p>
        </w:tc>
        <w:tc>
          <w:tcPr>
            <w:tcW w:w="1957" w:type="dxa"/>
          </w:tcPr>
          <w:p w:rsidR="598644A2" w:rsidP="598644A2" w:rsidRDefault="598644A2" w14:paraId="38D2C9E9" w14:textId="6A5CA94D">
            <w:pPr>
              <w:cnfStyle w:val="000000100000" w:firstRow="0" w:lastRow="0" w:firstColumn="0" w:lastColumn="0" w:oddVBand="0" w:evenVBand="0" w:oddHBand="1" w:evenHBand="0" w:firstRowFirstColumn="0" w:firstRowLastColumn="0" w:lastRowFirstColumn="0" w:lastRowLastColumn="0"/>
              <w:rPr>
                <w:lang w:val="en-GB"/>
              </w:rPr>
            </w:pPr>
          </w:p>
        </w:tc>
      </w:tr>
      <w:tr w:rsidR="002130A6" w:rsidTr="4E95FD67" w14:paraId="41CE7606" w14:textId="77777777">
        <w:tc>
          <w:tcPr>
            <w:cnfStyle w:val="001000000000" w:firstRow="0" w:lastRow="0" w:firstColumn="1" w:lastColumn="0" w:oddVBand="0" w:evenVBand="0" w:oddHBand="0" w:evenHBand="0" w:firstRowFirstColumn="0" w:firstRowLastColumn="0" w:lastRowFirstColumn="0" w:lastRowLastColumn="0"/>
            <w:tcW w:w="3823" w:type="dxa"/>
          </w:tcPr>
          <w:p w:rsidRPr="008C60CF" w:rsidR="002130A6" w:rsidRDefault="002130A6" w14:paraId="2646D6D2" w14:textId="39CEB3C1">
            <w:pPr>
              <w:rPr>
                <w:rFonts w:ascii="Calibri Light" w:hAnsi="Calibri Light"/>
                <w:sz w:val="20"/>
                <w:szCs w:val="20"/>
                <w:lang w:val="en-GB"/>
              </w:rPr>
            </w:pPr>
            <w:r w:rsidRPr="008C60CF">
              <w:rPr>
                <w:rFonts w:ascii="Calibri Light" w:hAnsi="Calibri Light"/>
                <w:sz w:val="20"/>
                <w:szCs w:val="20"/>
                <w:lang w:val="en-GB"/>
              </w:rPr>
              <w:t>Greenfield/Brownfield</w:t>
            </w:r>
          </w:p>
        </w:tc>
        <w:tc>
          <w:tcPr>
            <w:tcW w:w="2161" w:type="dxa"/>
          </w:tcPr>
          <w:p w:rsidRPr="000C6220" w:rsidR="002130A6" w:rsidP="00682233" w:rsidRDefault="00C71913" w14:paraId="06ABF11D" w14:textId="72C6ABC6">
            <w:pPr>
              <w:cnfStyle w:val="000000000000" w:firstRow="0" w:lastRow="0" w:firstColumn="0" w:lastColumn="0" w:oddVBand="0" w:evenVBand="0" w:oddHBand="0" w:evenHBand="0" w:firstRowFirstColumn="0" w:firstRowLastColumn="0" w:lastRowFirstColumn="0" w:lastRowLastColumn="0"/>
              <w:rPr>
                <w:lang w:val="en-GB"/>
              </w:rPr>
            </w:pPr>
            <w:r>
              <w:rPr>
                <w:lang w:val="en-GB"/>
              </w:rPr>
              <w:t>N</w:t>
            </w:r>
          </w:p>
        </w:tc>
        <w:tc>
          <w:tcPr>
            <w:tcW w:w="1414" w:type="dxa"/>
          </w:tcPr>
          <w:p w:rsidRPr="000C6220" w:rsidR="002130A6" w:rsidP="00682233" w:rsidRDefault="002130A6" w14:paraId="0D4D8934" w14:textId="77777777">
            <w:pPr>
              <w:cnfStyle w:val="000000000000" w:firstRow="0" w:lastRow="0" w:firstColumn="0" w:lastColumn="0" w:oddVBand="0" w:evenVBand="0" w:oddHBand="0" w:evenHBand="0" w:firstRowFirstColumn="0" w:firstRowLastColumn="0" w:lastRowFirstColumn="0" w:lastRowLastColumn="0"/>
              <w:rPr>
                <w:lang w:val="en-GB"/>
              </w:rPr>
            </w:pPr>
          </w:p>
        </w:tc>
        <w:tc>
          <w:tcPr>
            <w:tcW w:w="1957" w:type="dxa"/>
          </w:tcPr>
          <w:p w:rsidRPr="000C6220" w:rsidR="002130A6" w:rsidP="00682233" w:rsidRDefault="002130A6" w14:paraId="7295550C" w14:textId="77777777">
            <w:pPr>
              <w:cnfStyle w:val="000000000000" w:firstRow="0" w:lastRow="0" w:firstColumn="0" w:lastColumn="0" w:oddVBand="0" w:evenVBand="0" w:oddHBand="0" w:evenHBand="0" w:firstRowFirstColumn="0" w:firstRowLastColumn="0" w:lastRowFirstColumn="0" w:lastRowLastColumn="0"/>
              <w:rPr>
                <w:lang w:val="en-GB"/>
              </w:rPr>
            </w:pPr>
          </w:p>
        </w:tc>
      </w:tr>
      <w:tr w:rsidR="002130A6" w:rsidTr="4E95FD67" w14:paraId="6309FC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Pr="008C60CF" w:rsidR="002130A6" w:rsidRDefault="002130A6" w14:paraId="5E3159BA" w14:textId="4B5AAE00">
            <w:pPr>
              <w:rPr>
                <w:rFonts w:ascii="Calibri Light" w:hAnsi="Calibri Light"/>
                <w:sz w:val="20"/>
                <w:szCs w:val="20"/>
                <w:lang w:val="en-GB"/>
              </w:rPr>
            </w:pPr>
            <w:r w:rsidRPr="008C60CF">
              <w:rPr>
                <w:rFonts w:ascii="Calibri Light" w:hAnsi="Calibri Light"/>
                <w:sz w:val="20"/>
                <w:szCs w:val="20"/>
                <w:lang w:val="en-GB"/>
              </w:rPr>
              <w:t>Concurrency</w:t>
            </w:r>
            <w:r w:rsidR="00F31732">
              <w:rPr>
                <w:rFonts w:ascii="Calibri Light" w:hAnsi="Calibri Light"/>
                <w:sz w:val="20"/>
                <w:szCs w:val="20"/>
                <w:lang w:val="en-GB"/>
              </w:rPr>
              <w:t xml:space="preserve"> (Process </w:t>
            </w:r>
            <w:r w:rsidR="00240DAE">
              <w:rPr>
                <w:rFonts w:ascii="Calibri Light" w:hAnsi="Calibri Light"/>
                <w:sz w:val="20"/>
                <w:szCs w:val="20"/>
                <w:lang w:val="en-GB"/>
              </w:rPr>
              <w:t>and/</w:t>
            </w:r>
            <w:r w:rsidR="00F31732">
              <w:rPr>
                <w:rFonts w:ascii="Calibri Light" w:hAnsi="Calibri Light"/>
                <w:sz w:val="20"/>
                <w:szCs w:val="20"/>
                <w:lang w:val="en-GB"/>
              </w:rPr>
              <w:t>or Thread)</w:t>
            </w:r>
          </w:p>
        </w:tc>
        <w:tc>
          <w:tcPr>
            <w:tcW w:w="2161" w:type="dxa"/>
          </w:tcPr>
          <w:p w:rsidRPr="000C6220" w:rsidR="002130A6" w:rsidP="00682233" w:rsidRDefault="00CB3E8D" w14:paraId="264C0FFC" w14:textId="3DFF9915">
            <w:pPr>
              <w:cnfStyle w:val="000000100000" w:firstRow="0" w:lastRow="0" w:firstColumn="0" w:lastColumn="0" w:oddVBand="0" w:evenVBand="0" w:oddHBand="1" w:evenHBand="0" w:firstRowFirstColumn="0" w:firstRowLastColumn="0" w:lastRowFirstColumn="0" w:lastRowLastColumn="0"/>
              <w:rPr>
                <w:lang w:val="en-GB"/>
              </w:rPr>
            </w:pPr>
            <w:r>
              <w:rPr>
                <w:lang w:val="en-GB"/>
              </w:rPr>
              <w:t>Y</w:t>
            </w:r>
          </w:p>
        </w:tc>
        <w:tc>
          <w:tcPr>
            <w:tcW w:w="1414" w:type="dxa"/>
          </w:tcPr>
          <w:p w:rsidRPr="000C6220" w:rsidR="002130A6" w:rsidP="00682233" w:rsidRDefault="002130A6" w14:paraId="4F0E011A" w14:textId="77777777">
            <w:pPr>
              <w:cnfStyle w:val="000000100000" w:firstRow="0" w:lastRow="0" w:firstColumn="0" w:lastColumn="0" w:oddVBand="0" w:evenVBand="0" w:oddHBand="1" w:evenHBand="0" w:firstRowFirstColumn="0" w:firstRowLastColumn="0" w:lastRowFirstColumn="0" w:lastRowLastColumn="0"/>
              <w:rPr>
                <w:lang w:val="en-GB"/>
              </w:rPr>
            </w:pPr>
          </w:p>
        </w:tc>
        <w:tc>
          <w:tcPr>
            <w:tcW w:w="1957" w:type="dxa"/>
          </w:tcPr>
          <w:p w:rsidRPr="00F60708" w:rsidR="002130A6" w:rsidP="00F60708" w:rsidRDefault="00F60708" w14:paraId="674D1204" w14:textId="359599C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lang w:val="en-GB"/>
              </w:rPr>
              <w:t>Fast Mode Creation</w:t>
            </w:r>
            <w:r>
              <w:rPr>
                <w:rFonts w:ascii="Times New Roman" w:hAnsi="Times New Roman" w:cs="Times New Roman"/>
                <w:color w:val="auto"/>
                <w:sz w:val="24"/>
                <w:szCs w:val="24"/>
              </w:rPr>
              <w:t xml:space="preserve"> </w:t>
            </w:r>
          </w:p>
        </w:tc>
      </w:tr>
      <w:tr w:rsidR="002130A6" w:rsidTr="4E95FD67" w14:paraId="2629DEC7" w14:textId="77777777">
        <w:tc>
          <w:tcPr>
            <w:cnfStyle w:val="001000000000" w:firstRow="0" w:lastRow="0" w:firstColumn="1" w:lastColumn="0" w:oddVBand="0" w:evenVBand="0" w:oddHBand="0" w:evenHBand="0" w:firstRowFirstColumn="0" w:firstRowLastColumn="0" w:lastRowFirstColumn="0" w:lastRowLastColumn="0"/>
            <w:tcW w:w="3823" w:type="dxa"/>
          </w:tcPr>
          <w:p w:rsidRPr="008C60CF" w:rsidR="002130A6" w:rsidRDefault="002130A6" w14:paraId="6E7FF1E8" w14:textId="673D17B9">
            <w:pPr>
              <w:rPr>
                <w:rFonts w:ascii="Calibri Light" w:hAnsi="Calibri Light"/>
                <w:sz w:val="20"/>
                <w:szCs w:val="20"/>
                <w:lang w:val="en-GB"/>
              </w:rPr>
            </w:pPr>
            <w:r w:rsidRPr="008C60CF">
              <w:rPr>
                <w:rFonts w:ascii="Calibri Light" w:hAnsi="Calibri Light"/>
                <w:sz w:val="20"/>
                <w:szCs w:val="20"/>
                <w:lang w:val="en-GB"/>
              </w:rPr>
              <w:lastRenderedPageBreak/>
              <w:t>Resource Utilization/Footprint</w:t>
            </w:r>
          </w:p>
        </w:tc>
        <w:tc>
          <w:tcPr>
            <w:tcW w:w="2161" w:type="dxa"/>
          </w:tcPr>
          <w:p w:rsidRPr="000C6220" w:rsidR="002130A6" w:rsidP="00682233" w:rsidRDefault="27E913BE" w14:paraId="3D703084" w14:textId="02CCBED0">
            <w:pPr>
              <w:cnfStyle w:val="000000000000" w:firstRow="0" w:lastRow="0" w:firstColumn="0" w:lastColumn="0" w:oddVBand="0" w:evenVBand="0" w:oddHBand="0" w:evenHBand="0" w:firstRowFirstColumn="0" w:firstRowLastColumn="0" w:lastRowFirstColumn="0" w:lastRowLastColumn="0"/>
              <w:rPr>
                <w:lang w:val="en-GB"/>
              </w:rPr>
            </w:pPr>
            <w:r w:rsidRPr="0FF720E0">
              <w:rPr>
                <w:lang w:val="en-GB"/>
              </w:rPr>
              <w:t>N</w:t>
            </w:r>
          </w:p>
        </w:tc>
        <w:tc>
          <w:tcPr>
            <w:tcW w:w="1414" w:type="dxa"/>
          </w:tcPr>
          <w:p w:rsidRPr="000C6220" w:rsidR="002130A6" w:rsidP="00682233" w:rsidRDefault="002130A6" w14:paraId="14020CB3" w14:textId="77777777">
            <w:pPr>
              <w:cnfStyle w:val="000000000000" w:firstRow="0" w:lastRow="0" w:firstColumn="0" w:lastColumn="0" w:oddVBand="0" w:evenVBand="0" w:oddHBand="0" w:evenHBand="0" w:firstRowFirstColumn="0" w:firstRowLastColumn="0" w:lastRowFirstColumn="0" w:lastRowLastColumn="0"/>
              <w:rPr>
                <w:lang w:val="en-GB"/>
              </w:rPr>
            </w:pPr>
          </w:p>
        </w:tc>
        <w:tc>
          <w:tcPr>
            <w:tcW w:w="1957" w:type="dxa"/>
          </w:tcPr>
          <w:p w:rsidRPr="000C6220" w:rsidR="002130A6" w:rsidP="00682233" w:rsidRDefault="002130A6" w14:paraId="2DADF337" w14:textId="77777777">
            <w:pPr>
              <w:cnfStyle w:val="000000000000" w:firstRow="0" w:lastRow="0" w:firstColumn="0" w:lastColumn="0" w:oddVBand="0" w:evenVBand="0" w:oddHBand="0" w:evenHBand="0" w:firstRowFirstColumn="0" w:firstRowLastColumn="0" w:lastRowFirstColumn="0" w:lastRowLastColumn="0"/>
              <w:rPr>
                <w:lang w:val="en-GB"/>
              </w:rPr>
            </w:pPr>
          </w:p>
        </w:tc>
      </w:tr>
      <w:tr w:rsidR="002130A6" w:rsidTr="4E95FD67" w14:paraId="4A7318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Pr="008C60CF" w:rsidR="002130A6" w:rsidRDefault="002130A6" w14:paraId="21194CF3" w14:textId="4F6F68F4">
            <w:pPr>
              <w:rPr>
                <w:rFonts w:ascii="Calibri Light" w:hAnsi="Calibri Light"/>
                <w:sz w:val="20"/>
                <w:szCs w:val="20"/>
                <w:lang w:val="en-GB"/>
              </w:rPr>
            </w:pPr>
            <w:r w:rsidRPr="008C60CF">
              <w:rPr>
                <w:rFonts w:ascii="Calibri Light" w:hAnsi="Calibri Light"/>
                <w:sz w:val="20"/>
                <w:szCs w:val="20"/>
                <w:lang w:val="en-GB"/>
              </w:rPr>
              <w:t>Data Integrity</w:t>
            </w:r>
          </w:p>
        </w:tc>
        <w:tc>
          <w:tcPr>
            <w:tcW w:w="2161" w:type="dxa"/>
          </w:tcPr>
          <w:p w:rsidRPr="000C6220" w:rsidR="002130A6" w:rsidP="00682233" w:rsidRDefault="001525F0" w14:paraId="62A9C703" w14:textId="12069F2D">
            <w:pPr>
              <w:cnfStyle w:val="000000100000" w:firstRow="0" w:lastRow="0" w:firstColumn="0" w:lastColumn="0" w:oddVBand="0" w:evenVBand="0" w:oddHBand="1" w:evenHBand="0" w:firstRowFirstColumn="0" w:firstRowLastColumn="0" w:lastRowFirstColumn="0" w:lastRowLastColumn="0"/>
              <w:rPr>
                <w:lang w:val="en-GB"/>
              </w:rPr>
            </w:pPr>
            <w:r>
              <w:rPr>
                <w:lang w:val="en-GB"/>
              </w:rPr>
              <w:t>N</w:t>
            </w:r>
          </w:p>
        </w:tc>
        <w:tc>
          <w:tcPr>
            <w:tcW w:w="1414" w:type="dxa"/>
          </w:tcPr>
          <w:p w:rsidRPr="000C6220" w:rsidR="002130A6" w:rsidP="00682233" w:rsidRDefault="002130A6" w14:paraId="2644BBE5" w14:textId="77777777">
            <w:pPr>
              <w:cnfStyle w:val="000000100000" w:firstRow="0" w:lastRow="0" w:firstColumn="0" w:lastColumn="0" w:oddVBand="0" w:evenVBand="0" w:oddHBand="1" w:evenHBand="0" w:firstRowFirstColumn="0" w:firstRowLastColumn="0" w:lastRowFirstColumn="0" w:lastRowLastColumn="0"/>
              <w:rPr>
                <w:lang w:val="en-GB"/>
              </w:rPr>
            </w:pPr>
          </w:p>
        </w:tc>
        <w:tc>
          <w:tcPr>
            <w:tcW w:w="1957" w:type="dxa"/>
          </w:tcPr>
          <w:p w:rsidRPr="000C6220" w:rsidR="002130A6" w:rsidP="00682233" w:rsidRDefault="002130A6" w14:paraId="35E9190F" w14:textId="77777777">
            <w:pPr>
              <w:cnfStyle w:val="000000100000" w:firstRow="0" w:lastRow="0" w:firstColumn="0" w:lastColumn="0" w:oddVBand="0" w:evenVBand="0" w:oddHBand="1" w:evenHBand="0" w:firstRowFirstColumn="0" w:firstRowLastColumn="0" w:lastRowFirstColumn="0" w:lastRowLastColumn="0"/>
              <w:rPr>
                <w:lang w:val="en-GB"/>
              </w:rPr>
            </w:pPr>
          </w:p>
        </w:tc>
      </w:tr>
      <w:tr w:rsidR="002130A6" w:rsidTr="4E95FD67" w14:paraId="4805D8AE" w14:textId="77777777">
        <w:tc>
          <w:tcPr>
            <w:cnfStyle w:val="001000000000" w:firstRow="0" w:lastRow="0" w:firstColumn="1" w:lastColumn="0" w:oddVBand="0" w:evenVBand="0" w:oddHBand="0" w:evenHBand="0" w:firstRowFirstColumn="0" w:firstRowLastColumn="0" w:lastRowFirstColumn="0" w:lastRowLastColumn="0"/>
            <w:tcW w:w="3823" w:type="dxa"/>
          </w:tcPr>
          <w:p w:rsidRPr="008C60CF" w:rsidR="002130A6" w:rsidRDefault="00F31732" w14:paraId="030C62DD" w14:textId="123C35DF">
            <w:pPr>
              <w:rPr>
                <w:rFonts w:ascii="Calibri Light" w:hAnsi="Calibri Light"/>
                <w:sz w:val="20"/>
                <w:szCs w:val="20"/>
                <w:lang w:val="en-GB"/>
              </w:rPr>
            </w:pPr>
            <w:r>
              <w:rPr>
                <w:rFonts w:ascii="Calibri Light" w:hAnsi="Calibri Light"/>
                <w:sz w:val="20"/>
                <w:szCs w:val="20"/>
                <w:lang w:val="en-GB"/>
              </w:rPr>
              <w:t>Performance</w:t>
            </w:r>
          </w:p>
        </w:tc>
        <w:tc>
          <w:tcPr>
            <w:tcW w:w="2161" w:type="dxa"/>
          </w:tcPr>
          <w:p w:rsidRPr="000C6220" w:rsidR="002130A6" w:rsidP="00682233" w:rsidRDefault="001525F0" w14:paraId="0D395BA8" w14:textId="23152C35">
            <w:pPr>
              <w:cnfStyle w:val="000000000000" w:firstRow="0" w:lastRow="0" w:firstColumn="0" w:lastColumn="0" w:oddVBand="0" w:evenVBand="0" w:oddHBand="0" w:evenHBand="0" w:firstRowFirstColumn="0" w:firstRowLastColumn="0" w:lastRowFirstColumn="0" w:lastRowLastColumn="0"/>
              <w:rPr>
                <w:lang w:val="en-GB"/>
              </w:rPr>
            </w:pPr>
            <w:r>
              <w:rPr>
                <w:lang w:val="en-GB"/>
              </w:rPr>
              <w:t>Y</w:t>
            </w:r>
          </w:p>
        </w:tc>
        <w:tc>
          <w:tcPr>
            <w:tcW w:w="1414" w:type="dxa"/>
          </w:tcPr>
          <w:p w:rsidRPr="000C6220" w:rsidR="002130A6" w:rsidP="00682233" w:rsidRDefault="002130A6" w14:paraId="6C7DE551" w14:textId="77777777">
            <w:pPr>
              <w:cnfStyle w:val="000000000000" w:firstRow="0" w:lastRow="0" w:firstColumn="0" w:lastColumn="0" w:oddVBand="0" w:evenVBand="0" w:oddHBand="0" w:evenHBand="0" w:firstRowFirstColumn="0" w:firstRowLastColumn="0" w:lastRowFirstColumn="0" w:lastRowLastColumn="0"/>
              <w:rPr>
                <w:lang w:val="en-GB"/>
              </w:rPr>
            </w:pPr>
          </w:p>
        </w:tc>
        <w:tc>
          <w:tcPr>
            <w:tcW w:w="1957" w:type="dxa"/>
          </w:tcPr>
          <w:p w:rsidR="00F60708" w:rsidP="00F60708" w:rsidRDefault="00F60708" w14:paraId="3FFEB5E0" w14:textId="22B66954">
            <w:pPr>
              <w:cnfStyle w:val="000000000000" w:firstRow="0" w:lastRow="0" w:firstColumn="0" w:lastColumn="0" w:oddVBand="0" w:evenVBand="0" w:oddHBand="0" w:evenHBand="0" w:firstRowFirstColumn="0" w:firstRowLastColumn="0" w:lastRowFirstColumn="0" w:lastRowLastColumn="0"/>
              <w:rPr>
                <w:lang w:val="en-GB"/>
              </w:rPr>
            </w:pPr>
            <w:r w:rsidRPr="51545489">
              <w:rPr>
                <w:lang w:val="en-GB"/>
              </w:rPr>
              <w:t>Fast Mode Creation,</w:t>
            </w:r>
          </w:p>
          <w:p w:rsidRPr="000C6220" w:rsidR="002130A6" w:rsidP="00F60708" w:rsidRDefault="00F60708" w14:paraId="34D3487B" w14:textId="29943774">
            <w:pPr>
              <w:cnfStyle w:val="000000000000" w:firstRow="0" w:lastRow="0" w:firstColumn="0" w:lastColumn="0" w:oddVBand="0" w:evenVBand="0" w:oddHBand="0" w:evenHBand="0" w:firstRowFirstColumn="0" w:firstRowLastColumn="0" w:lastRowFirstColumn="0" w:lastRowLastColumn="0"/>
              <w:rPr>
                <w:lang w:val="en-GB"/>
              </w:rPr>
            </w:pPr>
            <w:r>
              <w:rPr>
                <w:lang w:val="en-GB"/>
              </w:rPr>
              <w:t>Layer View, Show Route</w:t>
            </w:r>
          </w:p>
        </w:tc>
      </w:tr>
      <w:tr w:rsidR="002130A6" w:rsidTr="4E95FD67" w14:paraId="11EB03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Pr="008C60CF" w:rsidR="002130A6" w:rsidRDefault="002130A6" w14:paraId="0AAE9B12" w14:textId="14B23C7B">
            <w:pPr>
              <w:rPr>
                <w:rFonts w:ascii="Calibri Light" w:hAnsi="Calibri Light"/>
                <w:sz w:val="20"/>
                <w:szCs w:val="20"/>
                <w:lang w:val="en-GB"/>
              </w:rPr>
            </w:pPr>
            <w:r w:rsidRPr="008C60CF">
              <w:rPr>
                <w:rFonts w:ascii="Calibri Light" w:hAnsi="Calibri Light"/>
                <w:sz w:val="20"/>
                <w:szCs w:val="20"/>
                <w:lang w:val="en-GB"/>
              </w:rPr>
              <w:t>HA/DR</w:t>
            </w:r>
          </w:p>
        </w:tc>
        <w:tc>
          <w:tcPr>
            <w:tcW w:w="2161" w:type="dxa"/>
          </w:tcPr>
          <w:p w:rsidRPr="000C6220" w:rsidR="002130A6" w:rsidP="00682233" w:rsidRDefault="005056F9" w14:paraId="677FA6B4" w14:textId="2BA03D24">
            <w:pPr>
              <w:cnfStyle w:val="000000100000" w:firstRow="0" w:lastRow="0" w:firstColumn="0" w:lastColumn="0" w:oddVBand="0" w:evenVBand="0" w:oddHBand="1" w:evenHBand="0" w:firstRowFirstColumn="0" w:firstRowLastColumn="0" w:lastRowFirstColumn="0" w:lastRowLastColumn="0"/>
              <w:rPr>
                <w:lang w:val="en-GB"/>
              </w:rPr>
            </w:pPr>
            <w:r>
              <w:rPr>
                <w:lang w:val="en-GB"/>
              </w:rPr>
              <w:t>N</w:t>
            </w:r>
          </w:p>
        </w:tc>
        <w:tc>
          <w:tcPr>
            <w:tcW w:w="1414" w:type="dxa"/>
          </w:tcPr>
          <w:p w:rsidRPr="000C6220" w:rsidR="002130A6" w:rsidP="00682233" w:rsidRDefault="002130A6" w14:paraId="272B24D4" w14:textId="77777777">
            <w:pPr>
              <w:cnfStyle w:val="000000100000" w:firstRow="0" w:lastRow="0" w:firstColumn="0" w:lastColumn="0" w:oddVBand="0" w:evenVBand="0" w:oddHBand="1" w:evenHBand="0" w:firstRowFirstColumn="0" w:firstRowLastColumn="0" w:lastRowFirstColumn="0" w:lastRowLastColumn="0"/>
              <w:rPr>
                <w:lang w:val="en-GB"/>
              </w:rPr>
            </w:pPr>
          </w:p>
        </w:tc>
        <w:tc>
          <w:tcPr>
            <w:tcW w:w="1957" w:type="dxa"/>
          </w:tcPr>
          <w:p w:rsidRPr="000C6220" w:rsidR="002130A6" w:rsidP="00682233" w:rsidRDefault="002130A6" w14:paraId="3D309FE6" w14:textId="77777777">
            <w:pPr>
              <w:cnfStyle w:val="000000100000" w:firstRow="0" w:lastRow="0" w:firstColumn="0" w:lastColumn="0" w:oddVBand="0" w:evenVBand="0" w:oddHBand="1" w:evenHBand="0" w:firstRowFirstColumn="0" w:firstRowLastColumn="0" w:lastRowFirstColumn="0" w:lastRowLastColumn="0"/>
              <w:rPr>
                <w:lang w:val="en-GB"/>
              </w:rPr>
            </w:pPr>
          </w:p>
        </w:tc>
      </w:tr>
      <w:tr w:rsidR="002130A6" w:rsidTr="4E95FD67" w14:paraId="397FE961" w14:textId="77777777">
        <w:tc>
          <w:tcPr>
            <w:cnfStyle w:val="001000000000" w:firstRow="0" w:lastRow="0" w:firstColumn="1" w:lastColumn="0" w:oddVBand="0" w:evenVBand="0" w:oddHBand="0" w:evenHBand="0" w:firstRowFirstColumn="0" w:firstRowLastColumn="0" w:lastRowFirstColumn="0" w:lastRowLastColumn="0"/>
            <w:tcW w:w="3823" w:type="dxa"/>
          </w:tcPr>
          <w:p w:rsidRPr="008C60CF" w:rsidR="002130A6" w:rsidRDefault="003F227C" w14:paraId="0E81C175" w14:textId="59A73930">
            <w:pPr>
              <w:rPr>
                <w:rFonts w:ascii="Calibri Light" w:hAnsi="Calibri Light"/>
                <w:sz w:val="20"/>
                <w:szCs w:val="20"/>
                <w:lang w:val="en-GB"/>
              </w:rPr>
            </w:pPr>
            <w:r>
              <w:rPr>
                <w:rFonts w:ascii="Calibri Light" w:hAnsi="Calibri Light"/>
                <w:sz w:val="20"/>
                <w:szCs w:val="20"/>
                <w:lang w:val="en-GB"/>
              </w:rPr>
              <w:t>External Interfaces</w:t>
            </w:r>
          </w:p>
        </w:tc>
        <w:tc>
          <w:tcPr>
            <w:tcW w:w="2161" w:type="dxa"/>
          </w:tcPr>
          <w:p w:rsidRPr="000C6220" w:rsidR="002130A6" w:rsidP="00682233" w:rsidRDefault="005056F9" w14:paraId="22E769FE" w14:textId="3D566598">
            <w:pPr>
              <w:cnfStyle w:val="000000000000" w:firstRow="0" w:lastRow="0" w:firstColumn="0" w:lastColumn="0" w:oddVBand="0" w:evenVBand="0" w:oddHBand="0" w:evenHBand="0" w:firstRowFirstColumn="0" w:firstRowLastColumn="0" w:lastRowFirstColumn="0" w:lastRowLastColumn="0"/>
              <w:rPr>
                <w:lang w:val="en-GB"/>
              </w:rPr>
            </w:pPr>
            <w:r>
              <w:rPr>
                <w:lang w:val="en-GB"/>
              </w:rPr>
              <w:t>N</w:t>
            </w:r>
          </w:p>
        </w:tc>
        <w:tc>
          <w:tcPr>
            <w:tcW w:w="1414" w:type="dxa"/>
          </w:tcPr>
          <w:p w:rsidRPr="000C6220" w:rsidR="002130A6" w:rsidP="00682233" w:rsidRDefault="002130A6" w14:paraId="22D9E980" w14:textId="77777777">
            <w:pPr>
              <w:cnfStyle w:val="000000000000" w:firstRow="0" w:lastRow="0" w:firstColumn="0" w:lastColumn="0" w:oddVBand="0" w:evenVBand="0" w:oddHBand="0" w:evenHBand="0" w:firstRowFirstColumn="0" w:firstRowLastColumn="0" w:lastRowFirstColumn="0" w:lastRowLastColumn="0"/>
              <w:rPr>
                <w:lang w:val="en-GB"/>
              </w:rPr>
            </w:pPr>
          </w:p>
        </w:tc>
        <w:tc>
          <w:tcPr>
            <w:tcW w:w="1957" w:type="dxa"/>
          </w:tcPr>
          <w:p w:rsidRPr="000C6220" w:rsidR="002130A6" w:rsidP="00682233" w:rsidRDefault="002130A6" w14:paraId="1CDF9E22" w14:textId="77777777">
            <w:pPr>
              <w:cnfStyle w:val="000000000000" w:firstRow="0" w:lastRow="0" w:firstColumn="0" w:lastColumn="0" w:oddVBand="0" w:evenVBand="0" w:oddHBand="0" w:evenHBand="0" w:firstRowFirstColumn="0" w:firstRowLastColumn="0" w:lastRowFirstColumn="0" w:lastRowLastColumn="0"/>
              <w:rPr>
                <w:lang w:val="en-GB"/>
              </w:rPr>
            </w:pPr>
          </w:p>
        </w:tc>
      </w:tr>
      <w:tr w:rsidR="002C6857" w:rsidTr="4E95FD67" w14:paraId="391F6A2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Pr="008C60CF" w:rsidR="002C6857" w:rsidRDefault="0082643C" w14:paraId="321B35EA" w14:textId="12B753AF">
            <w:pPr>
              <w:rPr>
                <w:rFonts w:ascii="Calibri Light" w:hAnsi="Calibri Light"/>
                <w:sz w:val="20"/>
                <w:szCs w:val="20"/>
                <w:lang w:val="en-GB"/>
              </w:rPr>
            </w:pPr>
            <w:r>
              <w:rPr>
                <w:rFonts w:ascii="Calibri Light" w:hAnsi="Calibri Light"/>
                <w:sz w:val="20"/>
                <w:szCs w:val="20"/>
                <w:lang w:val="en-GB"/>
              </w:rPr>
              <w:t>User Activity Logging</w:t>
            </w:r>
          </w:p>
        </w:tc>
        <w:tc>
          <w:tcPr>
            <w:tcW w:w="2161" w:type="dxa"/>
          </w:tcPr>
          <w:p w:rsidRPr="000C6220" w:rsidR="002C6857" w:rsidP="00682233" w:rsidRDefault="00D9761D" w14:paraId="58F02A1F" w14:textId="0C1D2360">
            <w:pPr>
              <w:cnfStyle w:val="000000100000" w:firstRow="0" w:lastRow="0" w:firstColumn="0" w:lastColumn="0" w:oddVBand="0" w:evenVBand="0" w:oddHBand="1" w:evenHBand="0" w:firstRowFirstColumn="0" w:firstRowLastColumn="0" w:lastRowFirstColumn="0" w:lastRowLastColumn="0"/>
              <w:rPr>
                <w:lang w:val="en-GB"/>
              </w:rPr>
            </w:pPr>
            <w:r>
              <w:rPr>
                <w:lang w:val="en-GB"/>
              </w:rPr>
              <w:t>N</w:t>
            </w:r>
          </w:p>
        </w:tc>
        <w:tc>
          <w:tcPr>
            <w:tcW w:w="1414" w:type="dxa"/>
          </w:tcPr>
          <w:p w:rsidRPr="000C6220" w:rsidR="002C6857" w:rsidP="00682233" w:rsidRDefault="002C6857" w14:paraId="108CD87B" w14:textId="77777777">
            <w:pPr>
              <w:cnfStyle w:val="000000100000" w:firstRow="0" w:lastRow="0" w:firstColumn="0" w:lastColumn="0" w:oddVBand="0" w:evenVBand="0" w:oddHBand="1" w:evenHBand="0" w:firstRowFirstColumn="0" w:firstRowLastColumn="0" w:lastRowFirstColumn="0" w:lastRowLastColumn="0"/>
              <w:rPr>
                <w:lang w:val="en-GB"/>
              </w:rPr>
            </w:pPr>
          </w:p>
        </w:tc>
        <w:tc>
          <w:tcPr>
            <w:tcW w:w="1957" w:type="dxa"/>
          </w:tcPr>
          <w:p w:rsidRPr="000C6220" w:rsidR="002C6857" w:rsidP="00682233" w:rsidRDefault="002C6857" w14:paraId="0659ABC5" w14:textId="77777777">
            <w:pPr>
              <w:cnfStyle w:val="000000100000" w:firstRow="0" w:lastRow="0" w:firstColumn="0" w:lastColumn="0" w:oddVBand="0" w:evenVBand="0" w:oddHBand="1" w:evenHBand="0" w:firstRowFirstColumn="0" w:firstRowLastColumn="0" w:lastRowFirstColumn="0" w:lastRowLastColumn="0"/>
              <w:rPr>
                <w:lang w:val="en-GB"/>
              </w:rPr>
            </w:pPr>
          </w:p>
        </w:tc>
      </w:tr>
      <w:tr w:rsidR="002C6857" w:rsidTr="4E95FD67" w14:paraId="68FFAAFB" w14:textId="77777777">
        <w:tc>
          <w:tcPr>
            <w:cnfStyle w:val="001000000000" w:firstRow="0" w:lastRow="0" w:firstColumn="1" w:lastColumn="0" w:oddVBand="0" w:evenVBand="0" w:oddHBand="0" w:evenHBand="0" w:firstRowFirstColumn="0" w:firstRowLastColumn="0" w:lastRowFirstColumn="0" w:lastRowLastColumn="0"/>
            <w:tcW w:w="3823" w:type="dxa"/>
          </w:tcPr>
          <w:p w:rsidRPr="008C60CF" w:rsidR="002C6857" w:rsidRDefault="00D024FC" w14:paraId="57338A4A" w14:textId="04911F44">
            <w:pPr>
              <w:rPr>
                <w:rFonts w:ascii="Calibri Light" w:hAnsi="Calibri Light"/>
                <w:sz w:val="20"/>
                <w:szCs w:val="20"/>
                <w:lang w:val="en-GB"/>
              </w:rPr>
            </w:pPr>
            <w:r>
              <w:rPr>
                <w:rFonts w:ascii="Calibri Light" w:hAnsi="Calibri Light"/>
                <w:sz w:val="20"/>
                <w:szCs w:val="20"/>
                <w:lang w:val="en-GB"/>
              </w:rPr>
              <w:t>Jobs</w:t>
            </w:r>
          </w:p>
        </w:tc>
        <w:tc>
          <w:tcPr>
            <w:tcW w:w="2161" w:type="dxa"/>
          </w:tcPr>
          <w:p w:rsidRPr="000C6220" w:rsidR="002C6857" w:rsidP="00682233" w:rsidRDefault="00D9761D" w14:paraId="6F4D0A7A" w14:textId="54E2CF73">
            <w:pPr>
              <w:cnfStyle w:val="000000000000" w:firstRow="0" w:lastRow="0" w:firstColumn="0" w:lastColumn="0" w:oddVBand="0" w:evenVBand="0" w:oddHBand="0" w:evenHBand="0" w:firstRowFirstColumn="0" w:firstRowLastColumn="0" w:lastRowFirstColumn="0" w:lastRowLastColumn="0"/>
              <w:rPr>
                <w:lang w:val="en-GB"/>
              </w:rPr>
            </w:pPr>
            <w:r>
              <w:rPr>
                <w:lang w:val="en-GB"/>
              </w:rPr>
              <w:t>N</w:t>
            </w:r>
          </w:p>
        </w:tc>
        <w:tc>
          <w:tcPr>
            <w:tcW w:w="1414" w:type="dxa"/>
          </w:tcPr>
          <w:p w:rsidRPr="000C6220" w:rsidR="002C6857" w:rsidP="00682233" w:rsidRDefault="002C6857" w14:paraId="7997E31A" w14:textId="77777777">
            <w:pPr>
              <w:cnfStyle w:val="000000000000" w:firstRow="0" w:lastRow="0" w:firstColumn="0" w:lastColumn="0" w:oddVBand="0" w:evenVBand="0" w:oddHBand="0" w:evenHBand="0" w:firstRowFirstColumn="0" w:firstRowLastColumn="0" w:lastRowFirstColumn="0" w:lastRowLastColumn="0"/>
              <w:rPr>
                <w:lang w:val="en-GB"/>
              </w:rPr>
            </w:pPr>
          </w:p>
        </w:tc>
        <w:tc>
          <w:tcPr>
            <w:tcW w:w="1957" w:type="dxa"/>
          </w:tcPr>
          <w:p w:rsidRPr="000C6220" w:rsidR="002C6857" w:rsidP="00682233" w:rsidRDefault="002C6857" w14:paraId="52F05527" w14:textId="77777777">
            <w:pPr>
              <w:cnfStyle w:val="000000000000" w:firstRow="0" w:lastRow="0" w:firstColumn="0" w:lastColumn="0" w:oddVBand="0" w:evenVBand="0" w:oddHBand="0" w:evenHBand="0" w:firstRowFirstColumn="0" w:firstRowLastColumn="0" w:lastRowFirstColumn="0" w:lastRowLastColumn="0"/>
              <w:rPr>
                <w:lang w:val="en-GB"/>
              </w:rPr>
            </w:pPr>
          </w:p>
        </w:tc>
      </w:tr>
      <w:tr w:rsidR="002130A6" w:rsidTr="4E95FD67" w14:paraId="4A6ED10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2130A6" w:rsidRDefault="002130A6" w14:paraId="34A6A414" w14:textId="77777777">
            <w:pPr>
              <w:rPr>
                <w:rFonts w:ascii="Calibri Light" w:hAnsi="Calibri Light"/>
                <w:sz w:val="20"/>
                <w:szCs w:val="20"/>
                <w:lang w:val="en-GB"/>
              </w:rPr>
            </w:pPr>
            <w:r w:rsidRPr="008C60CF">
              <w:rPr>
                <w:rFonts w:ascii="Calibri Light" w:hAnsi="Calibri Light"/>
                <w:sz w:val="20"/>
                <w:szCs w:val="20"/>
                <w:lang w:val="en-GB"/>
              </w:rPr>
              <w:t>User Experience</w:t>
            </w:r>
          </w:p>
          <w:p w:rsidRPr="00240DAE" w:rsidR="00240DAE" w:rsidP="006D6D14" w:rsidRDefault="00240DAE" w14:paraId="7457BA0E" w14:textId="1965454A">
            <w:pPr>
              <w:pStyle w:val="ListParagraph"/>
              <w:numPr>
                <w:ilvl w:val="0"/>
                <w:numId w:val="23"/>
              </w:numPr>
              <w:rPr>
                <w:rFonts w:ascii="Calibri Light" w:hAnsi="Calibri Light"/>
                <w:sz w:val="20"/>
                <w:lang w:val="en-GB"/>
              </w:rPr>
            </w:pPr>
            <w:r>
              <w:rPr>
                <w:rFonts w:ascii="Calibri Light" w:hAnsi="Calibri Light"/>
                <w:sz w:val="20"/>
                <w:lang w:val="en-GB"/>
              </w:rPr>
              <w:t>Ease of Use/Workflow</w:t>
            </w:r>
          </w:p>
          <w:p w:rsidRPr="00240DAE" w:rsidR="00240DAE" w:rsidP="006D6D14" w:rsidRDefault="00240DAE" w14:paraId="5E79EA02" w14:textId="4CB21CDA">
            <w:pPr>
              <w:pStyle w:val="ListParagraph"/>
              <w:numPr>
                <w:ilvl w:val="0"/>
                <w:numId w:val="23"/>
              </w:numPr>
              <w:rPr>
                <w:rFonts w:ascii="Calibri Light" w:hAnsi="Calibri Light"/>
                <w:sz w:val="20"/>
                <w:lang w:val="en-GB"/>
              </w:rPr>
            </w:pPr>
            <w:r>
              <w:rPr>
                <w:rFonts w:ascii="Calibri Light" w:hAnsi="Calibri Light"/>
                <w:sz w:val="20"/>
                <w:lang w:val="en-GB"/>
              </w:rPr>
              <w:t>Consistency</w:t>
            </w:r>
          </w:p>
        </w:tc>
        <w:tc>
          <w:tcPr>
            <w:tcW w:w="2161" w:type="dxa"/>
          </w:tcPr>
          <w:p w:rsidRPr="000C6220" w:rsidR="002130A6" w:rsidP="00682233" w:rsidRDefault="7F0A84C3" w14:paraId="0613372E" w14:textId="558B70BE">
            <w:pPr>
              <w:cnfStyle w:val="000000100000" w:firstRow="0" w:lastRow="0" w:firstColumn="0" w:lastColumn="0" w:oddVBand="0" w:evenVBand="0" w:oddHBand="1" w:evenHBand="0" w:firstRowFirstColumn="0" w:firstRowLastColumn="0" w:lastRowFirstColumn="0" w:lastRowLastColumn="0"/>
              <w:rPr>
                <w:lang w:val="en-GB"/>
              </w:rPr>
            </w:pPr>
            <w:r w:rsidRPr="0FF720E0">
              <w:rPr>
                <w:lang w:val="en-GB"/>
              </w:rPr>
              <w:t>N</w:t>
            </w:r>
          </w:p>
        </w:tc>
        <w:tc>
          <w:tcPr>
            <w:tcW w:w="1414" w:type="dxa"/>
          </w:tcPr>
          <w:p w:rsidRPr="000C6220" w:rsidR="002130A6" w:rsidP="00682233" w:rsidRDefault="002130A6" w14:paraId="2A389B21" w14:textId="77777777">
            <w:pPr>
              <w:cnfStyle w:val="000000100000" w:firstRow="0" w:lastRow="0" w:firstColumn="0" w:lastColumn="0" w:oddVBand="0" w:evenVBand="0" w:oddHBand="1" w:evenHBand="0" w:firstRowFirstColumn="0" w:firstRowLastColumn="0" w:lastRowFirstColumn="0" w:lastRowLastColumn="0"/>
              <w:rPr>
                <w:lang w:val="en-GB"/>
              </w:rPr>
            </w:pPr>
          </w:p>
        </w:tc>
        <w:tc>
          <w:tcPr>
            <w:tcW w:w="1957" w:type="dxa"/>
          </w:tcPr>
          <w:p w:rsidRPr="000C6220" w:rsidR="002130A6" w:rsidP="00682233" w:rsidRDefault="002130A6" w14:paraId="58A41C66" w14:textId="77777777">
            <w:pPr>
              <w:cnfStyle w:val="000000100000" w:firstRow="0" w:lastRow="0" w:firstColumn="0" w:lastColumn="0" w:oddVBand="0" w:evenVBand="0" w:oddHBand="1" w:evenHBand="0" w:firstRowFirstColumn="0" w:firstRowLastColumn="0" w:lastRowFirstColumn="0" w:lastRowLastColumn="0"/>
              <w:rPr>
                <w:lang w:val="en-GB"/>
              </w:rPr>
            </w:pPr>
          </w:p>
        </w:tc>
      </w:tr>
      <w:tr w:rsidR="002130A6" w:rsidTr="4E95FD67" w14:paraId="01722EEB" w14:textId="77777777">
        <w:tc>
          <w:tcPr>
            <w:cnfStyle w:val="001000000000" w:firstRow="0" w:lastRow="0" w:firstColumn="1" w:lastColumn="0" w:oddVBand="0" w:evenVBand="0" w:oddHBand="0" w:evenHBand="0" w:firstRowFirstColumn="0" w:firstRowLastColumn="0" w:lastRowFirstColumn="0" w:lastRowLastColumn="0"/>
            <w:tcW w:w="3823" w:type="dxa"/>
          </w:tcPr>
          <w:p w:rsidRPr="008C60CF" w:rsidR="002130A6" w:rsidRDefault="002130A6" w14:paraId="456263B0" w14:textId="23E79EA6">
            <w:pPr>
              <w:rPr>
                <w:rFonts w:ascii="Calibri Light" w:hAnsi="Calibri Light"/>
                <w:sz w:val="20"/>
                <w:szCs w:val="20"/>
                <w:lang w:val="en-GB"/>
              </w:rPr>
            </w:pPr>
            <w:r w:rsidRPr="008C60CF">
              <w:rPr>
                <w:rFonts w:ascii="Calibri Light" w:hAnsi="Calibri Light"/>
                <w:sz w:val="20"/>
                <w:szCs w:val="20"/>
                <w:lang w:val="en-GB"/>
              </w:rPr>
              <w:t>Overflow Control</w:t>
            </w:r>
          </w:p>
        </w:tc>
        <w:tc>
          <w:tcPr>
            <w:tcW w:w="2161" w:type="dxa"/>
          </w:tcPr>
          <w:p w:rsidRPr="000C6220" w:rsidR="002130A6" w:rsidP="00682233" w:rsidRDefault="006E16AC" w14:paraId="6A97405C" w14:textId="3D78A670">
            <w:pPr>
              <w:cnfStyle w:val="000000000000" w:firstRow="0" w:lastRow="0" w:firstColumn="0" w:lastColumn="0" w:oddVBand="0" w:evenVBand="0" w:oddHBand="0" w:evenHBand="0" w:firstRowFirstColumn="0" w:firstRowLastColumn="0" w:lastRowFirstColumn="0" w:lastRowLastColumn="0"/>
              <w:rPr>
                <w:lang w:val="en-GB"/>
              </w:rPr>
            </w:pPr>
            <w:r>
              <w:rPr>
                <w:lang w:val="en-GB"/>
              </w:rPr>
              <w:t>N</w:t>
            </w:r>
          </w:p>
        </w:tc>
        <w:tc>
          <w:tcPr>
            <w:tcW w:w="1414" w:type="dxa"/>
          </w:tcPr>
          <w:p w:rsidRPr="000C6220" w:rsidR="002130A6" w:rsidP="00682233" w:rsidRDefault="002130A6" w14:paraId="478CF911" w14:textId="77777777">
            <w:pPr>
              <w:cnfStyle w:val="000000000000" w:firstRow="0" w:lastRow="0" w:firstColumn="0" w:lastColumn="0" w:oddVBand="0" w:evenVBand="0" w:oddHBand="0" w:evenHBand="0" w:firstRowFirstColumn="0" w:firstRowLastColumn="0" w:lastRowFirstColumn="0" w:lastRowLastColumn="0"/>
              <w:rPr>
                <w:lang w:val="en-GB"/>
              </w:rPr>
            </w:pPr>
          </w:p>
        </w:tc>
        <w:tc>
          <w:tcPr>
            <w:tcW w:w="1957" w:type="dxa"/>
          </w:tcPr>
          <w:p w:rsidRPr="000C6220" w:rsidR="002130A6" w:rsidP="00682233" w:rsidRDefault="002130A6" w14:paraId="063BCD62" w14:textId="77777777">
            <w:pPr>
              <w:cnfStyle w:val="000000000000" w:firstRow="0" w:lastRow="0" w:firstColumn="0" w:lastColumn="0" w:oddVBand="0" w:evenVBand="0" w:oddHBand="0" w:evenHBand="0" w:firstRowFirstColumn="0" w:firstRowLastColumn="0" w:lastRowFirstColumn="0" w:lastRowLastColumn="0"/>
              <w:rPr>
                <w:lang w:val="en-GB"/>
              </w:rPr>
            </w:pPr>
          </w:p>
        </w:tc>
      </w:tr>
      <w:tr w:rsidR="002130A6" w:rsidTr="4E95FD67" w14:paraId="40CCB04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Pr="008C60CF" w:rsidR="002130A6" w:rsidRDefault="002130A6" w14:paraId="0DE5DF55" w14:textId="2AEB5FCA">
            <w:pPr>
              <w:rPr>
                <w:rFonts w:ascii="Calibri Light" w:hAnsi="Calibri Light"/>
                <w:sz w:val="20"/>
                <w:szCs w:val="20"/>
                <w:lang w:val="en-GB"/>
              </w:rPr>
            </w:pPr>
            <w:r w:rsidRPr="008C60CF">
              <w:rPr>
                <w:rFonts w:ascii="Calibri Light" w:hAnsi="Calibri Light"/>
                <w:sz w:val="20"/>
                <w:szCs w:val="20"/>
                <w:lang w:val="en-GB"/>
              </w:rPr>
              <w:t>Boundary Condition</w:t>
            </w:r>
            <w:r w:rsidR="00F31732">
              <w:rPr>
                <w:rFonts w:ascii="Calibri Light" w:hAnsi="Calibri Light"/>
                <w:sz w:val="20"/>
                <w:szCs w:val="20"/>
                <w:lang w:val="en-GB"/>
              </w:rPr>
              <w:t>s</w:t>
            </w:r>
          </w:p>
        </w:tc>
        <w:tc>
          <w:tcPr>
            <w:tcW w:w="2161" w:type="dxa"/>
          </w:tcPr>
          <w:p w:rsidRPr="000C6220" w:rsidR="002130A6" w:rsidP="00682233" w:rsidRDefault="006E16AC" w14:paraId="46B5857D" w14:textId="5895EF1A">
            <w:pPr>
              <w:cnfStyle w:val="000000100000" w:firstRow="0" w:lastRow="0" w:firstColumn="0" w:lastColumn="0" w:oddVBand="0" w:evenVBand="0" w:oddHBand="1" w:evenHBand="0" w:firstRowFirstColumn="0" w:firstRowLastColumn="0" w:lastRowFirstColumn="0" w:lastRowLastColumn="0"/>
              <w:rPr>
                <w:lang w:val="en-GB"/>
              </w:rPr>
            </w:pPr>
            <w:r>
              <w:rPr>
                <w:lang w:val="en-GB"/>
              </w:rPr>
              <w:t>N</w:t>
            </w:r>
          </w:p>
        </w:tc>
        <w:tc>
          <w:tcPr>
            <w:tcW w:w="1414" w:type="dxa"/>
          </w:tcPr>
          <w:p w:rsidRPr="000C6220" w:rsidR="002130A6" w:rsidP="00682233" w:rsidRDefault="002130A6" w14:paraId="3CCEDC6F" w14:textId="77777777">
            <w:pPr>
              <w:cnfStyle w:val="000000100000" w:firstRow="0" w:lastRow="0" w:firstColumn="0" w:lastColumn="0" w:oddVBand="0" w:evenVBand="0" w:oddHBand="1" w:evenHBand="0" w:firstRowFirstColumn="0" w:firstRowLastColumn="0" w:lastRowFirstColumn="0" w:lastRowLastColumn="0"/>
              <w:rPr>
                <w:lang w:val="en-GB"/>
              </w:rPr>
            </w:pPr>
          </w:p>
        </w:tc>
        <w:tc>
          <w:tcPr>
            <w:tcW w:w="1957" w:type="dxa"/>
          </w:tcPr>
          <w:p w:rsidRPr="000C6220" w:rsidR="002130A6" w:rsidP="00682233" w:rsidRDefault="002130A6" w14:paraId="66EB67DD" w14:textId="77777777">
            <w:pPr>
              <w:cnfStyle w:val="000000100000" w:firstRow="0" w:lastRow="0" w:firstColumn="0" w:lastColumn="0" w:oddVBand="0" w:evenVBand="0" w:oddHBand="1" w:evenHBand="0" w:firstRowFirstColumn="0" w:firstRowLastColumn="0" w:lastRowFirstColumn="0" w:lastRowLastColumn="0"/>
              <w:rPr>
                <w:lang w:val="en-GB"/>
              </w:rPr>
            </w:pPr>
          </w:p>
        </w:tc>
      </w:tr>
      <w:tr w:rsidR="002130A6" w:rsidTr="4E95FD67" w14:paraId="34D14E57" w14:textId="77777777">
        <w:tc>
          <w:tcPr>
            <w:cnfStyle w:val="001000000000" w:firstRow="0" w:lastRow="0" w:firstColumn="1" w:lastColumn="0" w:oddVBand="0" w:evenVBand="0" w:oddHBand="0" w:evenHBand="0" w:firstRowFirstColumn="0" w:firstRowLastColumn="0" w:lastRowFirstColumn="0" w:lastRowLastColumn="0"/>
            <w:tcW w:w="3823" w:type="dxa"/>
          </w:tcPr>
          <w:p w:rsidRPr="008C60CF" w:rsidR="002130A6" w:rsidRDefault="00F31732" w14:paraId="23407E29" w14:textId="3355E5FA">
            <w:pPr>
              <w:rPr>
                <w:rFonts w:ascii="Calibri Light" w:hAnsi="Calibri Light"/>
                <w:sz w:val="20"/>
                <w:szCs w:val="20"/>
                <w:lang w:val="en-GB"/>
              </w:rPr>
            </w:pPr>
            <w:r>
              <w:rPr>
                <w:rFonts w:ascii="Calibri Light" w:hAnsi="Calibri Light"/>
                <w:sz w:val="20"/>
                <w:szCs w:val="20"/>
                <w:lang w:val="en-GB"/>
              </w:rPr>
              <w:t>Error/Exception Handling</w:t>
            </w:r>
          </w:p>
        </w:tc>
        <w:tc>
          <w:tcPr>
            <w:tcW w:w="2161" w:type="dxa"/>
          </w:tcPr>
          <w:p w:rsidRPr="000C6220" w:rsidR="002130A6" w:rsidP="00682233" w:rsidRDefault="00384FA1" w14:paraId="7C34B046" w14:textId="691E1551">
            <w:pPr>
              <w:cnfStyle w:val="000000000000" w:firstRow="0" w:lastRow="0" w:firstColumn="0" w:lastColumn="0" w:oddVBand="0" w:evenVBand="0" w:oddHBand="0" w:evenHBand="0" w:firstRowFirstColumn="0" w:firstRowLastColumn="0" w:lastRowFirstColumn="0" w:lastRowLastColumn="0"/>
              <w:rPr>
                <w:lang w:val="en-GB"/>
              </w:rPr>
            </w:pPr>
            <w:r>
              <w:rPr>
                <w:lang w:val="en-GB"/>
              </w:rPr>
              <w:t>Y</w:t>
            </w:r>
          </w:p>
        </w:tc>
        <w:tc>
          <w:tcPr>
            <w:tcW w:w="1414" w:type="dxa"/>
          </w:tcPr>
          <w:p w:rsidRPr="000C6220" w:rsidR="002130A6" w:rsidP="00682233" w:rsidRDefault="002130A6" w14:paraId="0C5B7547" w14:textId="77777777">
            <w:pPr>
              <w:cnfStyle w:val="000000000000" w:firstRow="0" w:lastRow="0" w:firstColumn="0" w:lastColumn="0" w:oddVBand="0" w:evenVBand="0" w:oddHBand="0" w:evenHBand="0" w:firstRowFirstColumn="0" w:firstRowLastColumn="0" w:lastRowFirstColumn="0" w:lastRowLastColumn="0"/>
              <w:rPr>
                <w:lang w:val="en-GB"/>
              </w:rPr>
            </w:pPr>
          </w:p>
        </w:tc>
        <w:tc>
          <w:tcPr>
            <w:tcW w:w="1957" w:type="dxa"/>
          </w:tcPr>
          <w:p w:rsidRPr="000C6220" w:rsidR="002130A6" w:rsidP="00682233" w:rsidRDefault="002130A6" w14:paraId="2BAEE469" w14:textId="77777777">
            <w:pPr>
              <w:cnfStyle w:val="000000000000" w:firstRow="0" w:lastRow="0" w:firstColumn="0" w:lastColumn="0" w:oddVBand="0" w:evenVBand="0" w:oddHBand="0" w:evenHBand="0" w:firstRowFirstColumn="0" w:firstRowLastColumn="0" w:lastRowFirstColumn="0" w:lastRowLastColumn="0"/>
              <w:rPr>
                <w:lang w:val="en-GB"/>
              </w:rPr>
            </w:pPr>
          </w:p>
        </w:tc>
      </w:tr>
      <w:tr w:rsidR="00802860" w:rsidTr="4E95FD67" w14:paraId="31D1408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Pr="008C60CF" w:rsidR="00802860" w:rsidRDefault="00F31732" w14:paraId="2F647A1E" w14:textId="4F71A148">
            <w:pPr>
              <w:rPr>
                <w:rFonts w:ascii="Calibri Light" w:hAnsi="Calibri Light"/>
                <w:sz w:val="20"/>
                <w:szCs w:val="20"/>
                <w:lang w:val="en-GB"/>
              </w:rPr>
            </w:pPr>
            <w:r>
              <w:rPr>
                <w:rFonts w:ascii="Calibri Light" w:hAnsi="Calibri Light"/>
                <w:sz w:val="20"/>
                <w:szCs w:val="20"/>
                <w:lang w:val="en-GB"/>
              </w:rPr>
              <w:t>Naming in Code (Classes, Interfaces, etc.)</w:t>
            </w:r>
          </w:p>
        </w:tc>
        <w:tc>
          <w:tcPr>
            <w:tcW w:w="2161" w:type="dxa"/>
          </w:tcPr>
          <w:p w:rsidRPr="000C6220" w:rsidR="00802860" w:rsidP="00682233" w:rsidRDefault="00FF5600" w14:paraId="3CAD9BAD" w14:textId="46B29A08">
            <w:pPr>
              <w:cnfStyle w:val="000000100000" w:firstRow="0" w:lastRow="0" w:firstColumn="0" w:lastColumn="0" w:oddVBand="0" w:evenVBand="0" w:oddHBand="1" w:evenHBand="0" w:firstRowFirstColumn="0" w:firstRowLastColumn="0" w:lastRowFirstColumn="0" w:lastRowLastColumn="0"/>
              <w:rPr>
                <w:lang w:val="en-GB"/>
              </w:rPr>
            </w:pPr>
            <w:r>
              <w:rPr>
                <w:lang w:val="en-GB"/>
              </w:rPr>
              <w:t>Y</w:t>
            </w:r>
          </w:p>
        </w:tc>
        <w:tc>
          <w:tcPr>
            <w:tcW w:w="1414" w:type="dxa"/>
          </w:tcPr>
          <w:p w:rsidRPr="000C6220" w:rsidR="00802860" w:rsidP="00682233" w:rsidRDefault="00802860" w14:paraId="6B3A2053" w14:textId="77777777">
            <w:pPr>
              <w:cnfStyle w:val="000000100000" w:firstRow="0" w:lastRow="0" w:firstColumn="0" w:lastColumn="0" w:oddVBand="0" w:evenVBand="0" w:oddHBand="1" w:evenHBand="0" w:firstRowFirstColumn="0" w:firstRowLastColumn="0" w:lastRowFirstColumn="0" w:lastRowLastColumn="0"/>
              <w:rPr>
                <w:lang w:val="en-GB"/>
              </w:rPr>
            </w:pPr>
          </w:p>
        </w:tc>
        <w:tc>
          <w:tcPr>
            <w:tcW w:w="1957" w:type="dxa"/>
          </w:tcPr>
          <w:p w:rsidRPr="000C6220" w:rsidR="00802860" w:rsidP="00682233" w:rsidRDefault="00802860" w14:paraId="2FF7003F" w14:textId="77777777">
            <w:pPr>
              <w:cnfStyle w:val="000000100000" w:firstRow="0" w:lastRow="0" w:firstColumn="0" w:lastColumn="0" w:oddVBand="0" w:evenVBand="0" w:oddHBand="1" w:evenHBand="0" w:firstRowFirstColumn="0" w:firstRowLastColumn="0" w:lastRowFirstColumn="0" w:lastRowLastColumn="0"/>
              <w:rPr>
                <w:lang w:val="en-GB"/>
              </w:rPr>
            </w:pPr>
          </w:p>
        </w:tc>
      </w:tr>
      <w:tr w:rsidR="00802860" w:rsidTr="4E95FD67" w14:paraId="341589E1" w14:textId="77777777">
        <w:tc>
          <w:tcPr>
            <w:cnfStyle w:val="001000000000" w:firstRow="0" w:lastRow="0" w:firstColumn="1" w:lastColumn="0" w:oddVBand="0" w:evenVBand="0" w:oddHBand="0" w:evenHBand="0" w:firstRowFirstColumn="0" w:firstRowLastColumn="0" w:lastRowFirstColumn="0" w:lastRowLastColumn="0"/>
            <w:tcW w:w="3823" w:type="dxa"/>
          </w:tcPr>
          <w:p w:rsidRPr="008C60CF" w:rsidR="00802860" w:rsidRDefault="00F31732" w14:paraId="51196900" w14:textId="175A9AE2">
            <w:pPr>
              <w:rPr>
                <w:rFonts w:ascii="Calibri Light" w:hAnsi="Calibri Light"/>
                <w:sz w:val="20"/>
                <w:szCs w:val="20"/>
                <w:lang w:val="en-GB"/>
              </w:rPr>
            </w:pPr>
            <w:r>
              <w:rPr>
                <w:rFonts w:ascii="Calibri Light" w:hAnsi="Calibri Light"/>
                <w:sz w:val="20"/>
                <w:szCs w:val="20"/>
                <w:lang w:val="en-GB"/>
              </w:rPr>
              <w:t xml:space="preserve">REST </w:t>
            </w:r>
            <w:r w:rsidRPr="008C60CF" w:rsidR="00802860">
              <w:rPr>
                <w:rFonts w:ascii="Calibri Light" w:hAnsi="Calibri Light"/>
                <w:sz w:val="20"/>
                <w:szCs w:val="20"/>
                <w:lang w:val="en-GB"/>
              </w:rPr>
              <w:t>Interface changes</w:t>
            </w:r>
          </w:p>
          <w:p w:rsidRPr="00240DAE" w:rsidR="00802860" w:rsidP="006D6D14" w:rsidRDefault="00240DAE" w14:paraId="7E24E697" w14:textId="2F72A37D">
            <w:pPr>
              <w:pStyle w:val="ListParagraph"/>
              <w:numPr>
                <w:ilvl w:val="0"/>
                <w:numId w:val="21"/>
              </w:numPr>
              <w:rPr>
                <w:rFonts w:ascii="Calibri Light" w:hAnsi="Calibri Light"/>
                <w:sz w:val="20"/>
                <w:lang w:val="en-GB"/>
              </w:rPr>
            </w:pPr>
            <w:r>
              <w:rPr>
                <w:rFonts w:ascii="Calibri Light" w:hAnsi="Calibri Light"/>
                <w:sz w:val="20"/>
                <w:lang w:val="en-GB"/>
              </w:rPr>
              <w:t xml:space="preserve">Impacts to </w:t>
            </w:r>
            <w:proofErr w:type="gramStart"/>
            <w:r>
              <w:rPr>
                <w:rFonts w:ascii="Calibri Light" w:hAnsi="Calibri Light"/>
                <w:sz w:val="20"/>
                <w:lang w:val="en-GB"/>
              </w:rPr>
              <w:t>clients</w:t>
            </w:r>
            <w:proofErr w:type="gramEnd"/>
          </w:p>
          <w:p w:rsidRPr="00240DAE" w:rsidR="00802860" w:rsidP="006D6D14" w:rsidRDefault="00240DAE" w14:paraId="2BA12041" w14:textId="48B20D6B">
            <w:pPr>
              <w:pStyle w:val="ListParagraph"/>
              <w:numPr>
                <w:ilvl w:val="0"/>
                <w:numId w:val="21"/>
              </w:numPr>
              <w:rPr>
                <w:rFonts w:ascii="Calibri Light" w:hAnsi="Calibri Light"/>
                <w:sz w:val="20"/>
                <w:lang w:val="en-GB"/>
              </w:rPr>
            </w:pPr>
            <w:r>
              <w:rPr>
                <w:rFonts w:ascii="Calibri Light" w:hAnsi="Calibri Light"/>
                <w:sz w:val="20"/>
                <w:lang w:val="en-GB"/>
              </w:rPr>
              <w:t>Backward compatibility</w:t>
            </w:r>
          </w:p>
        </w:tc>
        <w:tc>
          <w:tcPr>
            <w:tcW w:w="2161" w:type="dxa"/>
          </w:tcPr>
          <w:p w:rsidRPr="000C6220" w:rsidR="00802860" w:rsidP="00682233" w:rsidRDefault="00FF5600" w14:paraId="5F5F174E" w14:textId="4CCBF1B5">
            <w:pPr>
              <w:cnfStyle w:val="000000000000" w:firstRow="0" w:lastRow="0" w:firstColumn="0" w:lastColumn="0" w:oddVBand="0" w:evenVBand="0" w:oddHBand="0" w:evenHBand="0" w:firstRowFirstColumn="0" w:firstRowLastColumn="0" w:lastRowFirstColumn="0" w:lastRowLastColumn="0"/>
              <w:rPr>
                <w:lang w:val="en-GB"/>
              </w:rPr>
            </w:pPr>
            <w:r>
              <w:rPr>
                <w:lang w:val="en-GB"/>
              </w:rPr>
              <w:t>Y</w:t>
            </w:r>
          </w:p>
        </w:tc>
        <w:tc>
          <w:tcPr>
            <w:tcW w:w="1414" w:type="dxa"/>
          </w:tcPr>
          <w:p w:rsidRPr="000C6220" w:rsidR="00802860" w:rsidP="00682233" w:rsidRDefault="00802860" w14:paraId="5E0E064B" w14:textId="77777777">
            <w:pPr>
              <w:cnfStyle w:val="000000000000" w:firstRow="0" w:lastRow="0" w:firstColumn="0" w:lastColumn="0" w:oddVBand="0" w:evenVBand="0" w:oddHBand="0" w:evenHBand="0" w:firstRowFirstColumn="0" w:firstRowLastColumn="0" w:lastRowFirstColumn="0" w:lastRowLastColumn="0"/>
              <w:rPr>
                <w:lang w:val="en-GB"/>
              </w:rPr>
            </w:pPr>
          </w:p>
        </w:tc>
        <w:tc>
          <w:tcPr>
            <w:tcW w:w="1957" w:type="dxa"/>
          </w:tcPr>
          <w:p w:rsidRPr="000C6220" w:rsidR="00802860" w:rsidP="00682233" w:rsidRDefault="00802860" w14:paraId="5B1447DB" w14:textId="77777777">
            <w:pPr>
              <w:cnfStyle w:val="000000000000" w:firstRow="0" w:lastRow="0" w:firstColumn="0" w:lastColumn="0" w:oddVBand="0" w:evenVBand="0" w:oddHBand="0" w:evenHBand="0" w:firstRowFirstColumn="0" w:firstRowLastColumn="0" w:lastRowFirstColumn="0" w:lastRowLastColumn="0"/>
              <w:rPr>
                <w:lang w:val="en-GB"/>
              </w:rPr>
            </w:pPr>
          </w:p>
        </w:tc>
      </w:tr>
      <w:tr w:rsidR="00802860" w:rsidTr="4E95FD67" w14:paraId="6BEEBE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Pr="008C60CF" w:rsidR="00802860" w:rsidRDefault="00802860" w14:paraId="23962993" w14:textId="512456EA">
            <w:pPr>
              <w:rPr>
                <w:rFonts w:ascii="Calibri Light" w:hAnsi="Calibri Light"/>
                <w:sz w:val="20"/>
                <w:szCs w:val="20"/>
                <w:lang w:val="en-GB"/>
              </w:rPr>
            </w:pPr>
            <w:r w:rsidRPr="008C60CF">
              <w:rPr>
                <w:rFonts w:ascii="Calibri Light" w:hAnsi="Calibri Light"/>
                <w:sz w:val="20"/>
                <w:szCs w:val="20"/>
                <w:lang w:val="en-GB"/>
              </w:rPr>
              <w:t>Data backup (including data and config files) and overflow strategy</w:t>
            </w:r>
          </w:p>
        </w:tc>
        <w:tc>
          <w:tcPr>
            <w:tcW w:w="2161" w:type="dxa"/>
          </w:tcPr>
          <w:p w:rsidRPr="000C6220" w:rsidR="00802860" w:rsidP="00682233" w:rsidRDefault="00A81F98" w14:paraId="52C5AA11" w14:textId="7822F41C">
            <w:pPr>
              <w:cnfStyle w:val="000000100000" w:firstRow="0" w:lastRow="0" w:firstColumn="0" w:lastColumn="0" w:oddVBand="0" w:evenVBand="0" w:oddHBand="1" w:evenHBand="0" w:firstRowFirstColumn="0" w:firstRowLastColumn="0" w:lastRowFirstColumn="0" w:lastRowLastColumn="0"/>
              <w:rPr>
                <w:lang w:val="en-GB"/>
              </w:rPr>
            </w:pPr>
            <w:r>
              <w:rPr>
                <w:lang w:val="en-GB"/>
              </w:rPr>
              <w:t>N</w:t>
            </w:r>
          </w:p>
        </w:tc>
        <w:tc>
          <w:tcPr>
            <w:tcW w:w="1414" w:type="dxa"/>
          </w:tcPr>
          <w:p w:rsidRPr="000C6220" w:rsidR="00802860" w:rsidP="00682233" w:rsidRDefault="00802860" w14:paraId="041A3AD3" w14:textId="77777777">
            <w:pPr>
              <w:cnfStyle w:val="000000100000" w:firstRow="0" w:lastRow="0" w:firstColumn="0" w:lastColumn="0" w:oddVBand="0" w:evenVBand="0" w:oddHBand="1" w:evenHBand="0" w:firstRowFirstColumn="0" w:firstRowLastColumn="0" w:lastRowFirstColumn="0" w:lastRowLastColumn="0"/>
              <w:rPr>
                <w:lang w:val="en-GB"/>
              </w:rPr>
            </w:pPr>
          </w:p>
        </w:tc>
        <w:tc>
          <w:tcPr>
            <w:tcW w:w="1957" w:type="dxa"/>
          </w:tcPr>
          <w:p w:rsidRPr="000C6220" w:rsidR="00802860" w:rsidP="00682233" w:rsidRDefault="00802860" w14:paraId="7D4F72A9" w14:textId="77777777">
            <w:pPr>
              <w:cnfStyle w:val="000000100000" w:firstRow="0" w:lastRow="0" w:firstColumn="0" w:lastColumn="0" w:oddVBand="0" w:evenVBand="0" w:oddHBand="1" w:evenHBand="0" w:firstRowFirstColumn="0" w:firstRowLastColumn="0" w:lastRowFirstColumn="0" w:lastRowLastColumn="0"/>
              <w:rPr>
                <w:lang w:val="en-GB"/>
              </w:rPr>
            </w:pPr>
          </w:p>
        </w:tc>
      </w:tr>
      <w:tr w:rsidR="00EC6A05" w:rsidTr="4E95FD67" w14:paraId="471DE0C0" w14:textId="77777777">
        <w:tc>
          <w:tcPr>
            <w:cnfStyle w:val="001000000000" w:firstRow="0" w:lastRow="0" w:firstColumn="1" w:lastColumn="0" w:oddVBand="0" w:evenVBand="0" w:oddHBand="0" w:evenHBand="0" w:firstRowFirstColumn="0" w:firstRowLastColumn="0" w:lastRowFirstColumn="0" w:lastRowLastColumn="0"/>
            <w:tcW w:w="3823" w:type="dxa"/>
          </w:tcPr>
          <w:p w:rsidRPr="008C60CF" w:rsidR="00EC6A05" w:rsidRDefault="00EC6A05" w14:paraId="01689262" w14:textId="1B4E038C">
            <w:pPr>
              <w:rPr>
                <w:rFonts w:ascii="Calibri Light" w:hAnsi="Calibri Light"/>
                <w:sz w:val="20"/>
                <w:szCs w:val="20"/>
                <w:lang w:val="en-GB"/>
              </w:rPr>
            </w:pPr>
            <w:r w:rsidRPr="008C60CF">
              <w:rPr>
                <w:rFonts w:ascii="Calibri Light" w:hAnsi="Calibri Light"/>
                <w:sz w:val="20"/>
                <w:szCs w:val="20"/>
                <w:lang w:val="en-GB"/>
              </w:rPr>
              <w:t xml:space="preserve">User </w:t>
            </w:r>
            <w:r w:rsidR="00240DAE">
              <w:rPr>
                <w:rFonts w:ascii="Calibri Light" w:hAnsi="Calibri Light"/>
                <w:sz w:val="20"/>
                <w:szCs w:val="20"/>
                <w:lang w:val="en-GB"/>
              </w:rPr>
              <w:t>Type &amp; Permissions</w:t>
            </w:r>
            <w:r w:rsidRPr="008C60CF">
              <w:rPr>
                <w:rFonts w:ascii="Calibri Light" w:hAnsi="Calibri Light"/>
                <w:sz w:val="20"/>
                <w:szCs w:val="20"/>
                <w:lang w:val="en-GB"/>
              </w:rPr>
              <w:t xml:space="preserve"> </w:t>
            </w:r>
          </w:p>
        </w:tc>
        <w:tc>
          <w:tcPr>
            <w:tcW w:w="2161" w:type="dxa"/>
          </w:tcPr>
          <w:p w:rsidRPr="000C6220" w:rsidR="00EC6A05" w:rsidP="00682233" w:rsidRDefault="00466DEC" w14:paraId="23C45E2B" w14:textId="2466E29D">
            <w:pPr>
              <w:cnfStyle w:val="000000000000" w:firstRow="0" w:lastRow="0" w:firstColumn="0" w:lastColumn="0" w:oddVBand="0" w:evenVBand="0" w:oddHBand="0" w:evenHBand="0" w:firstRowFirstColumn="0" w:firstRowLastColumn="0" w:lastRowFirstColumn="0" w:lastRowLastColumn="0"/>
              <w:rPr>
                <w:lang w:val="en-GB"/>
              </w:rPr>
            </w:pPr>
            <w:r>
              <w:rPr>
                <w:lang w:val="en-GB"/>
              </w:rPr>
              <w:t>Y</w:t>
            </w:r>
          </w:p>
        </w:tc>
        <w:tc>
          <w:tcPr>
            <w:tcW w:w="1414" w:type="dxa"/>
          </w:tcPr>
          <w:p w:rsidRPr="000C6220" w:rsidR="00EC6A05" w:rsidP="00682233" w:rsidRDefault="00EC6A05" w14:paraId="3F5D63AD" w14:textId="77777777">
            <w:pPr>
              <w:cnfStyle w:val="000000000000" w:firstRow="0" w:lastRow="0" w:firstColumn="0" w:lastColumn="0" w:oddVBand="0" w:evenVBand="0" w:oddHBand="0" w:evenHBand="0" w:firstRowFirstColumn="0" w:firstRowLastColumn="0" w:lastRowFirstColumn="0" w:lastRowLastColumn="0"/>
              <w:rPr>
                <w:lang w:val="en-GB"/>
              </w:rPr>
            </w:pPr>
          </w:p>
        </w:tc>
        <w:tc>
          <w:tcPr>
            <w:tcW w:w="1957" w:type="dxa"/>
          </w:tcPr>
          <w:p w:rsidRPr="000C6220" w:rsidR="00EC6A05" w:rsidP="00682233" w:rsidRDefault="00F60708" w14:paraId="7CC5B0D5" w14:textId="122919CE">
            <w:pPr>
              <w:cnfStyle w:val="000000000000" w:firstRow="0" w:lastRow="0" w:firstColumn="0" w:lastColumn="0" w:oddVBand="0" w:evenVBand="0" w:oddHBand="0" w:evenHBand="0" w:firstRowFirstColumn="0" w:firstRowLastColumn="0" w:lastRowFirstColumn="0" w:lastRowLastColumn="0"/>
              <w:rPr>
                <w:lang w:val="en-GB"/>
              </w:rPr>
            </w:pPr>
            <w:r>
              <w:rPr>
                <w:lang w:val="en-GB"/>
              </w:rPr>
              <w:t>Geocoding improvement</w:t>
            </w:r>
          </w:p>
        </w:tc>
      </w:tr>
      <w:tr w:rsidR="00EC6A05" w:rsidTr="4E95FD67" w14:paraId="4153105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Pr="008C60CF" w:rsidR="00EC6A05" w:rsidRDefault="00240DAE" w14:paraId="4F3E8D44" w14:textId="2550BBE9">
            <w:pPr>
              <w:rPr>
                <w:rFonts w:ascii="Calibri Light" w:hAnsi="Calibri Light"/>
                <w:sz w:val="20"/>
                <w:szCs w:val="20"/>
                <w:lang w:val="en-GB"/>
              </w:rPr>
            </w:pPr>
            <w:r>
              <w:rPr>
                <w:rFonts w:ascii="Calibri Light" w:hAnsi="Calibri Light"/>
                <w:sz w:val="20"/>
                <w:szCs w:val="20"/>
                <w:lang w:val="en-GB"/>
              </w:rPr>
              <w:t>SW &amp; SVT Testing</w:t>
            </w:r>
          </w:p>
        </w:tc>
        <w:tc>
          <w:tcPr>
            <w:tcW w:w="2161" w:type="dxa"/>
          </w:tcPr>
          <w:p w:rsidRPr="000C6220" w:rsidR="00EC6A05" w:rsidP="00682233" w:rsidRDefault="00A55BDB" w14:paraId="2DBE4797" w14:textId="2CBBB121">
            <w:pPr>
              <w:cnfStyle w:val="000000100000" w:firstRow="0" w:lastRow="0" w:firstColumn="0" w:lastColumn="0" w:oddVBand="0" w:evenVBand="0" w:oddHBand="1" w:evenHBand="0" w:firstRowFirstColumn="0" w:firstRowLastColumn="0" w:lastRowFirstColumn="0" w:lastRowLastColumn="0"/>
              <w:rPr>
                <w:lang w:val="en-GB"/>
              </w:rPr>
            </w:pPr>
            <w:r>
              <w:rPr>
                <w:lang w:val="en-GB"/>
              </w:rPr>
              <w:t>Y</w:t>
            </w:r>
          </w:p>
        </w:tc>
        <w:tc>
          <w:tcPr>
            <w:tcW w:w="1414" w:type="dxa"/>
          </w:tcPr>
          <w:p w:rsidRPr="000C6220" w:rsidR="00EC6A05" w:rsidP="00682233" w:rsidRDefault="00EC6A05" w14:paraId="77CD362E" w14:textId="77777777">
            <w:pPr>
              <w:cnfStyle w:val="000000100000" w:firstRow="0" w:lastRow="0" w:firstColumn="0" w:lastColumn="0" w:oddVBand="0" w:evenVBand="0" w:oddHBand="1" w:evenHBand="0" w:firstRowFirstColumn="0" w:firstRowLastColumn="0" w:lastRowFirstColumn="0" w:lastRowLastColumn="0"/>
              <w:rPr>
                <w:lang w:val="en-GB"/>
              </w:rPr>
            </w:pPr>
          </w:p>
        </w:tc>
        <w:tc>
          <w:tcPr>
            <w:tcW w:w="1957" w:type="dxa"/>
          </w:tcPr>
          <w:p w:rsidRPr="000C6220" w:rsidR="00EC6A05" w:rsidP="00682233" w:rsidRDefault="00EC6A05" w14:paraId="16A48A1C" w14:textId="77777777">
            <w:pPr>
              <w:cnfStyle w:val="000000100000" w:firstRow="0" w:lastRow="0" w:firstColumn="0" w:lastColumn="0" w:oddVBand="0" w:evenVBand="0" w:oddHBand="1" w:evenHBand="0" w:firstRowFirstColumn="0" w:firstRowLastColumn="0" w:lastRowFirstColumn="0" w:lastRowLastColumn="0"/>
              <w:rPr>
                <w:lang w:val="en-GB"/>
              </w:rPr>
            </w:pPr>
          </w:p>
        </w:tc>
      </w:tr>
      <w:tr w:rsidR="008C60CF" w:rsidTr="4E95FD67" w14:paraId="59383DDD" w14:textId="77777777">
        <w:tc>
          <w:tcPr>
            <w:cnfStyle w:val="001000000000" w:firstRow="0" w:lastRow="0" w:firstColumn="1" w:lastColumn="0" w:oddVBand="0" w:evenVBand="0" w:oddHBand="0" w:evenHBand="0" w:firstRowFirstColumn="0" w:firstRowLastColumn="0" w:lastRowFirstColumn="0" w:lastRowLastColumn="0"/>
            <w:tcW w:w="3823" w:type="dxa"/>
          </w:tcPr>
          <w:p w:rsidRPr="008C60CF" w:rsidR="008C60CF" w:rsidRDefault="008C60CF" w14:paraId="647A2B49" w14:textId="3C0D37C3">
            <w:pPr>
              <w:rPr>
                <w:rFonts w:ascii="Calibri Light" w:hAnsi="Calibri Light"/>
                <w:sz w:val="20"/>
                <w:szCs w:val="20"/>
                <w:lang w:val="en-GB"/>
              </w:rPr>
            </w:pPr>
            <w:r>
              <w:rPr>
                <w:rFonts w:ascii="Calibri Light" w:hAnsi="Calibri Light"/>
                <w:sz w:val="20"/>
                <w:szCs w:val="20"/>
                <w:lang w:val="en-GB"/>
              </w:rPr>
              <w:t>Dependency on Existing features (and assumptions about how those features work for the epic to work).</w:t>
            </w:r>
          </w:p>
        </w:tc>
        <w:tc>
          <w:tcPr>
            <w:tcW w:w="2161" w:type="dxa"/>
          </w:tcPr>
          <w:p w:rsidRPr="000C6220" w:rsidR="008C60CF" w:rsidP="00682233" w:rsidRDefault="00400FCB" w14:paraId="3DDB708D" w14:textId="3E40BE5B">
            <w:pPr>
              <w:cnfStyle w:val="000000000000" w:firstRow="0" w:lastRow="0" w:firstColumn="0" w:lastColumn="0" w:oddVBand="0" w:evenVBand="0" w:oddHBand="0" w:evenHBand="0" w:firstRowFirstColumn="0" w:firstRowLastColumn="0" w:lastRowFirstColumn="0" w:lastRowLastColumn="0"/>
              <w:rPr>
                <w:lang w:val="en-GB"/>
              </w:rPr>
            </w:pPr>
            <w:r>
              <w:rPr>
                <w:lang w:val="en-GB"/>
              </w:rPr>
              <w:t>Y</w:t>
            </w:r>
          </w:p>
        </w:tc>
        <w:tc>
          <w:tcPr>
            <w:tcW w:w="1414" w:type="dxa"/>
          </w:tcPr>
          <w:p w:rsidRPr="000C6220" w:rsidR="008C60CF" w:rsidP="00682233" w:rsidRDefault="008C60CF" w14:paraId="2679B3AE" w14:textId="77777777">
            <w:pPr>
              <w:cnfStyle w:val="000000000000" w:firstRow="0" w:lastRow="0" w:firstColumn="0" w:lastColumn="0" w:oddVBand="0" w:evenVBand="0" w:oddHBand="0" w:evenHBand="0" w:firstRowFirstColumn="0" w:firstRowLastColumn="0" w:lastRowFirstColumn="0" w:lastRowLastColumn="0"/>
              <w:rPr>
                <w:lang w:val="en-GB"/>
              </w:rPr>
            </w:pPr>
          </w:p>
        </w:tc>
        <w:tc>
          <w:tcPr>
            <w:tcW w:w="1957" w:type="dxa"/>
          </w:tcPr>
          <w:p w:rsidRPr="000C6220" w:rsidR="008C60CF" w:rsidP="00682233" w:rsidRDefault="00F60708" w14:paraId="25EEE79D" w14:textId="1BFA49E3">
            <w:pPr>
              <w:cnfStyle w:val="000000000000" w:firstRow="0" w:lastRow="0" w:firstColumn="0" w:lastColumn="0" w:oddVBand="0" w:evenVBand="0" w:oddHBand="0" w:evenHBand="0" w:firstRowFirstColumn="0" w:firstRowLastColumn="0" w:lastRowFirstColumn="0" w:lastRowLastColumn="0"/>
              <w:rPr>
                <w:lang w:val="en-GB"/>
              </w:rPr>
            </w:pPr>
            <w:r w:rsidRPr="51545489">
              <w:rPr>
                <w:lang w:val="en-GB"/>
              </w:rPr>
              <w:t>Fast Mode Creation</w:t>
            </w:r>
          </w:p>
        </w:tc>
      </w:tr>
    </w:tbl>
    <w:p w:rsidR="51545489" w:rsidP="1620D066" w:rsidRDefault="51545489" w14:paraId="65B8CD97" w14:textId="517C0F18">
      <w:pPr>
        <w:rPr>
          <w:lang w:val="en-GB"/>
        </w:rPr>
      </w:pPr>
    </w:p>
    <w:p w:rsidR="00682233" w:rsidP="27E113E4" w:rsidRDefault="00682233" w14:paraId="72ACFDA7" w14:textId="380C016B">
      <w:pPr>
        <w:pStyle w:val="Heading3"/>
      </w:pPr>
      <w:bookmarkStart w:name="_Toc1767763815" w:id="10"/>
      <w:r>
        <w:t xml:space="preserve">Impacted </w:t>
      </w:r>
      <w:proofErr w:type="gramStart"/>
      <w:r>
        <w:t>areas</w:t>
      </w:r>
      <w:bookmarkEnd w:id="10"/>
      <w:proofErr w:type="gramEnd"/>
    </w:p>
    <w:p w:rsidRPr="00FD535A" w:rsidR="00FD535A" w:rsidP="00FD535A" w:rsidRDefault="00FD535A" w14:paraId="2B671892" w14:textId="77777777">
      <w:pPr>
        <w:rPr>
          <w:lang w:val="en-GB"/>
        </w:rPr>
      </w:pPr>
    </w:p>
    <w:tbl>
      <w:tblPr>
        <w:tblStyle w:val="ListTable3-Accent3"/>
        <w:tblW w:w="9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955"/>
        <w:gridCol w:w="1980"/>
        <w:gridCol w:w="1463"/>
        <w:gridCol w:w="1957"/>
      </w:tblGrid>
      <w:tr w:rsidR="008C60CF" w:rsidTr="0FF720E0" w14:paraId="5CBB2C90"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55" w:type="dxa"/>
          </w:tcPr>
          <w:p w:rsidRPr="008C60CF" w:rsidR="002130A6" w:rsidRDefault="002130A6" w14:paraId="49A4338B" w14:textId="14DD11EB">
            <w:pPr>
              <w:rPr>
                <w:rFonts w:ascii="Calibri Light" w:hAnsi="Calibri Light"/>
                <w:color w:val="FFFFFF" w:themeColor="background1"/>
                <w:sz w:val="20"/>
                <w:szCs w:val="20"/>
                <w:lang w:val="en-GB"/>
              </w:rPr>
            </w:pPr>
            <w:r w:rsidRPr="008C60CF">
              <w:rPr>
                <w:rFonts w:ascii="Calibri Light" w:hAnsi="Calibri Light"/>
                <w:color w:val="FFFFFF" w:themeColor="background1"/>
                <w:sz w:val="20"/>
                <w:szCs w:val="20"/>
                <w:lang w:val="en-GB"/>
              </w:rPr>
              <w:t>Functional Area</w:t>
            </w:r>
          </w:p>
        </w:tc>
        <w:tc>
          <w:tcPr>
            <w:tcW w:w="1980" w:type="dxa"/>
          </w:tcPr>
          <w:p w:rsidRPr="008C60CF" w:rsidR="002130A6" w:rsidRDefault="002130A6" w14:paraId="3B5A37A9" w14:textId="436191EE">
            <w:pPr>
              <w:cnfStyle w:val="100000000000" w:firstRow="1" w:lastRow="0" w:firstColumn="0" w:lastColumn="0" w:oddVBand="0" w:evenVBand="0" w:oddHBand="0" w:evenHBand="0" w:firstRowFirstColumn="0" w:firstRowLastColumn="0" w:lastRowFirstColumn="0" w:lastRowLastColumn="0"/>
              <w:rPr>
                <w:rFonts w:ascii="Calibri Light" w:hAnsi="Calibri Light"/>
                <w:color w:val="FFFFFF" w:themeColor="background1"/>
                <w:sz w:val="20"/>
                <w:szCs w:val="20"/>
                <w:lang w:val="en-GB"/>
              </w:rPr>
            </w:pPr>
            <w:r w:rsidRPr="008C60CF">
              <w:rPr>
                <w:rFonts w:ascii="Calibri Light" w:hAnsi="Calibri Light"/>
                <w:color w:val="FFFFFF" w:themeColor="background1"/>
                <w:sz w:val="20"/>
                <w:szCs w:val="20"/>
                <w:lang w:val="en-GB"/>
              </w:rPr>
              <w:t>Impacted or not</w:t>
            </w:r>
          </w:p>
        </w:tc>
        <w:tc>
          <w:tcPr>
            <w:tcW w:w="1463" w:type="dxa"/>
          </w:tcPr>
          <w:p w:rsidRPr="008C60CF" w:rsidR="002130A6" w:rsidRDefault="002130A6" w14:paraId="0F1611E9" w14:textId="26C39C96">
            <w:pPr>
              <w:cnfStyle w:val="100000000000" w:firstRow="1" w:lastRow="0" w:firstColumn="0" w:lastColumn="0" w:oddVBand="0" w:evenVBand="0" w:oddHBand="0" w:evenHBand="0" w:firstRowFirstColumn="0" w:firstRowLastColumn="0" w:lastRowFirstColumn="0" w:lastRowLastColumn="0"/>
              <w:rPr>
                <w:rFonts w:ascii="Calibri Light" w:hAnsi="Calibri Light"/>
                <w:color w:val="FFFFFF" w:themeColor="background1"/>
                <w:sz w:val="20"/>
                <w:szCs w:val="20"/>
                <w:lang w:val="en-GB"/>
              </w:rPr>
            </w:pPr>
            <w:r w:rsidRPr="008C60CF">
              <w:rPr>
                <w:rFonts w:ascii="Calibri Light" w:hAnsi="Calibri Light"/>
                <w:color w:val="FFFFFF" w:themeColor="background1"/>
                <w:sz w:val="20"/>
                <w:szCs w:val="20"/>
                <w:lang w:val="en-GB"/>
              </w:rPr>
              <w:t>If not</w:t>
            </w:r>
            <w:r w:rsidR="004B53CD">
              <w:rPr>
                <w:rFonts w:ascii="Calibri Light" w:hAnsi="Calibri Light"/>
                <w:color w:val="FFFFFF" w:themeColor="background1"/>
                <w:sz w:val="20"/>
                <w:szCs w:val="20"/>
                <w:lang w:val="en-GB"/>
              </w:rPr>
              <w:t>,</w:t>
            </w:r>
            <w:r w:rsidRPr="008C60CF">
              <w:rPr>
                <w:rFonts w:ascii="Calibri Light" w:hAnsi="Calibri Light"/>
                <w:color w:val="FFFFFF" w:themeColor="background1"/>
                <w:sz w:val="20"/>
                <w:szCs w:val="20"/>
                <w:lang w:val="en-GB"/>
              </w:rPr>
              <w:t xml:space="preserve"> why not</w:t>
            </w:r>
          </w:p>
        </w:tc>
        <w:tc>
          <w:tcPr>
            <w:tcW w:w="1957" w:type="dxa"/>
          </w:tcPr>
          <w:p w:rsidRPr="008C60CF" w:rsidR="002130A6" w:rsidRDefault="002130A6" w14:paraId="5CB9BE02" w14:textId="2D6B9354">
            <w:pPr>
              <w:cnfStyle w:val="100000000000" w:firstRow="1" w:lastRow="0" w:firstColumn="0" w:lastColumn="0" w:oddVBand="0" w:evenVBand="0" w:oddHBand="0" w:evenHBand="0" w:firstRowFirstColumn="0" w:firstRowLastColumn="0" w:lastRowFirstColumn="0" w:lastRowLastColumn="0"/>
              <w:rPr>
                <w:rFonts w:ascii="Calibri Light" w:hAnsi="Calibri Light"/>
                <w:color w:val="FFFFFF" w:themeColor="background1"/>
                <w:sz w:val="20"/>
                <w:szCs w:val="20"/>
                <w:lang w:val="en-GB"/>
              </w:rPr>
            </w:pPr>
            <w:r w:rsidRPr="008C60CF">
              <w:rPr>
                <w:rFonts w:ascii="Calibri Light" w:hAnsi="Calibri Light"/>
                <w:color w:val="FFFFFF" w:themeColor="background1"/>
                <w:sz w:val="20"/>
                <w:szCs w:val="20"/>
                <w:lang w:val="en-GB"/>
              </w:rPr>
              <w:t xml:space="preserve">If </w:t>
            </w:r>
            <w:r w:rsidR="004B53CD">
              <w:rPr>
                <w:rFonts w:ascii="Calibri Light" w:hAnsi="Calibri Light"/>
                <w:color w:val="FFFFFF" w:themeColor="background1"/>
                <w:sz w:val="20"/>
                <w:szCs w:val="20"/>
                <w:lang w:val="en-GB"/>
              </w:rPr>
              <w:t>impacted, describe</w:t>
            </w:r>
          </w:p>
        </w:tc>
      </w:tr>
      <w:tr w:rsidR="008C60CF" w:rsidTr="0FF720E0" w14:paraId="46ECB33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rsidRPr="008C60CF" w:rsidR="002130A6" w:rsidRDefault="000C6220" w14:paraId="684885E7" w14:textId="24A5F059">
            <w:pPr>
              <w:rPr>
                <w:rFonts w:ascii="Calibri Light" w:hAnsi="Calibri Light"/>
                <w:b w:val="0"/>
                <w:bCs w:val="0"/>
                <w:color w:val="124191" w:themeColor="text1"/>
                <w:sz w:val="20"/>
                <w:szCs w:val="20"/>
                <w:lang w:val="en-GB"/>
              </w:rPr>
            </w:pPr>
            <w:r w:rsidRPr="008C60CF">
              <w:rPr>
                <w:rFonts w:ascii="Calibri Light" w:hAnsi="Calibri Light"/>
                <w:color w:val="124191" w:themeColor="text1"/>
                <w:sz w:val="20"/>
                <w:szCs w:val="20"/>
                <w:lang w:val="en-GB"/>
              </w:rPr>
              <w:lastRenderedPageBreak/>
              <w:t xml:space="preserve">Network </w:t>
            </w:r>
            <w:r w:rsidR="0058257A">
              <w:rPr>
                <w:rFonts w:ascii="Calibri Light" w:hAnsi="Calibri Light"/>
                <w:color w:val="124191" w:themeColor="text1"/>
                <w:sz w:val="20"/>
                <w:szCs w:val="20"/>
                <w:lang w:val="en-GB"/>
              </w:rPr>
              <w:t>Specification</w:t>
            </w:r>
          </w:p>
          <w:p w:rsidRPr="004463BA" w:rsidR="004463BA" w:rsidP="006D6D14" w:rsidRDefault="004463BA" w14:paraId="4E0D00CB" w14:textId="4E6336A9">
            <w:pPr>
              <w:pStyle w:val="ListParagraph"/>
              <w:numPr>
                <w:ilvl w:val="0"/>
                <w:numId w:val="16"/>
              </w:numPr>
              <w:rPr>
                <w:rFonts w:ascii="Calibri Light" w:hAnsi="Calibri Light"/>
                <w:color w:val="124191" w:themeColor="text1"/>
                <w:sz w:val="20"/>
                <w:lang w:val="en-GB"/>
              </w:rPr>
            </w:pPr>
            <w:r>
              <w:rPr>
                <w:rFonts w:ascii="Calibri Light" w:hAnsi="Calibri Light"/>
                <w:color w:val="124191" w:themeColor="text1"/>
                <w:sz w:val="20"/>
                <w:lang w:val="en-GB"/>
              </w:rPr>
              <w:t>Solution Context/GNP</w:t>
            </w:r>
          </w:p>
          <w:p w:rsidRPr="0058257A" w:rsidR="0058257A" w:rsidP="006D6D14" w:rsidRDefault="0058257A" w14:paraId="13ECB234" w14:textId="012D9DD7">
            <w:pPr>
              <w:pStyle w:val="ListParagraph"/>
              <w:numPr>
                <w:ilvl w:val="0"/>
                <w:numId w:val="16"/>
              </w:numPr>
              <w:rPr>
                <w:rFonts w:ascii="Calibri Light" w:hAnsi="Calibri Light"/>
                <w:color w:val="124191" w:themeColor="text1"/>
                <w:sz w:val="20"/>
                <w:lang w:val="en-GB"/>
              </w:rPr>
            </w:pPr>
            <w:r w:rsidRPr="0058257A">
              <w:rPr>
                <w:rFonts w:ascii="Calibri Light" w:hAnsi="Calibri Light"/>
                <w:color w:val="124191" w:themeColor="text1"/>
                <w:sz w:val="20"/>
                <w:lang w:val="en-GB"/>
              </w:rPr>
              <w:t>Topology Specification</w:t>
            </w:r>
          </w:p>
          <w:p w:rsidRPr="0058257A" w:rsidR="0058257A" w:rsidP="006D6D14" w:rsidRDefault="0058257A" w14:paraId="7A7D2FDB" w14:textId="77777777">
            <w:pPr>
              <w:pStyle w:val="ListParagraph"/>
              <w:numPr>
                <w:ilvl w:val="0"/>
                <w:numId w:val="16"/>
              </w:numPr>
              <w:rPr>
                <w:rFonts w:ascii="Calibri Light" w:hAnsi="Calibri Light"/>
                <w:color w:val="124191" w:themeColor="text1"/>
                <w:sz w:val="20"/>
                <w:lang w:val="en-GB"/>
              </w:rPr>
            </w:pPr>
            <w:r w:rsidRPr="0058257A">
              <w:rPr>
                <w:rFonts w:ascii="Calibri Light" w:hAnsi="Calibri Light"/>
                <w:color w:val="124191" w:themeColor="text1"/>
                <w:sz w:val="20"/>
                <w:lang w:val="en-GB"/>
              </w:rPr>
              <w:t>(Multi-Layer) Trail/Service Specification</w:t>
            </w:r>
          </w:p>
          <w:p w:rsidRPr="0058257A" w:rsidR="0058257A" w:rsidP="006D6D14" w:rsidRDefault="0058257A" w14:paraId="2FA1E2E4" w14:textId="51B5B7D4">
            <w:pPr>
              <w:pStyle w:val="ListParagraph"/>
              <w:numPr>
                <w:ilvl w:val="0"/>
                <w:numId w:val="16"/>
              </w:numPr>
              <w:rPr>
                <w:rFonts w:ascii="Calibri Light" w:hAnsi="Calibri Light"/>
                <w:color w:val="124191" w:themeColor="text1"/>
                <w:sz w:val="20"/>
                <w:lang w:val="en-GB"/>
              </w:rPr>
            </w:pPr>
            <w:r w:rsidRPr="0058257A">
              <w:rPr>
                <w:rFonts w:ascii="Calibri Light" w:hAnsi="Calibri Light"/>
                <w:color w:val="124191" w:themeColor="text1"/>
                <w:sz w:val="20"/>
                <w:lang w:val="en-GB"/>
              </w:rPr>
              <w:t>Import (EPT, WP, Excel)</w:t>
            </w:r>
          </w:p>
          <w:p w:rsidRPr="0058257A" w:rsidR="000C6220" w:rsidP="5FF476C0" w:rsidRDefault="0058257A" w14:paraId="13A9885A" w14:textId="6C2BBD8C">
            <w:pPr>
              <w:pStyle w:val="ListParagraph"/>
              <w:numPr>
                <w:ilvl w:val="0"/>
                <w:numId w:val="16"/>
              </w:numPr>
              <w:rPr>
                <w:rFonts w:ascii="Calibri Light" w:hAnsi="Calibri Light"/>
                <w:color w:val="124191" w:themeColor="text1"/>
                <w:sz w:val="20"/>
                <w:lang w:val="en-GB"/>
              </w:rPr>
            </w:pPr>
            <w:r w:rsidRPr="5FF476C0">
              <w:rPr>
                <w:rFonts w:ascii="Calibri Light" w:hAnsi="Calibri Light"/>
                <w:color w:val="124191" w:themeColor="text1"/>
                <w:sz w:val="20"/>
                <w:lang w:val="en-GB"/>
              </w:rPr>
              <w:t xml:space="preserve">Templates </w:t>
            </w:r>
          </w:p>
        </w:tc>
        <w:tc>
          <w:tcPr>
            <w:tcW w:w="1980" w:type="dxa"/>
          </w:tcPr>
          <w:p w:rsidRPr="000C6220" w:rsidR="002130A6" w:rsidP="22BD51A5" w:rsidRDefault="763F8B06" w14:paraId="69E097B8" w14:textId="1505359C">
            <w:pPr>
              <w:cnfStyle w:val="000000100000" w:firstRow="0" w:lastRow="0" w:firstColumn="0" w:lastColumn="0" w:oddVBand="0" w:evenVBand="0" w:oddHBand="1" w:evenHBand="0" w:firstRowFirstColumn="0" w:firstRowLastColumn="0" w:lastRowFirstColumn="0" w:lastRowLastColumn="0"/>
              <w:rPr>
                <w:rFonts w:ascii="Calibri Light" w:hAnsi="Calibri Light"/>
                <w:color w:val="124191" w:themeColor="text1"/>
                <w:sz w:val="20"/>
                <w:szCs w:val="20"/>
                <w:lang w:val="en-GB"/>
              </w:rPr>
            </w:pPr>
            <w:r w:rsidRPr="22BD51A5">
              <w:rPr>
                <w:rFonts w:ascii="Calibri Light" w:hAnsi="Calibri Light"/>
                <w:color w:val="124191" w:themeColor="text1"/>
                <w:sz w:val="20"/>
                <w:szCs w:val="20"/>
                <w:lang w:val="en-GB"/>
              </w:rPr>
              <w:t>No</w:t>
            </w:r>
          </w:p>
        </w:tc>
        <w:tc>
          <w:tcPr>
            <w:tcW w:w="1463" w:type="dxa"/>
          </w:tcPr>
          <w:p w:rsidRPr="000C6220" w:rsidR="002130A6" w:rsidP="002130A6" w:rsidRDefault="002130A6" w14:paraId="6829626E" w14:textId="77777777">
            <w:pPr>
              <w:cnfStyle w:val="000000100000" w:firstRow="0" w:lastRow="0" w:firstColumn="0" w:lastColumn="0" w:oddVBand="0" w:evenVBand="0" w:oddHBand="1" w:evenHBand="0" w:firstRowFirstColumn="0" w:firstRowLastColumn="0" w:lastRowFirstColumn="0" w:lastRowLastColumn="0"/>
              <w:rPr>
                <w:rFonts w:ascii="Calibri Light" w:hAnsi="Calibri Light"/>
                <w:color w:val="124191" w:themeColor="text1"/>
                <w:sz w:val="20"/>
                <w:lang w:val="en-GB"/>
              </w:rPr>
            </w:pPr>
          </w:p>
        </w:tc>
        <w:tc>
          <w:tcPr>
            <w:tcW w:w="1957" w:type="dxa"/>
          </w:tcPr>
          <w:p w:rsidRPr="000C6220" w:rsidR="002130A6" w:rsidP="22BD51A5" w:rsidRDefault="002130A6" w14:paraId="16B20814" w14:textId="2C644673">
            <w:pPr>
              <w:cnfStyle w:val="000000100000" w:firstRow="0" w:lastRow="0" w:firstColumn="0" w:lastColumn="0" w:oddVBand="0" w:evenVBand="0" w:oddHBand="1" w:evenHBand="0" w:firstRowFirstColumn="0" w:firstRowLastColumn="0" w:lastRowFirstColumn="0" w:lastRowLastColumn="0"/>
              <w:rPr>
                <w:rFonts w:ascii="Calibri Light" w:hAnsi="Calibri Light"/>
                <w:color w:val="124191" w:themeColor="text1"/>
                <w:sz w:val="20"/>
                <w:szCs w:val="20"/>
                <w:lang w:val="en-GB"/>
              </w:rPr>
            </w:pPr>
          </w:p>
        </w:tc>
      </w:tr>
      <w:tr w:rsidR="008C60CF" w:rsidTr="0FF720E0" w14:paraId="224D4186" w14:textId="77777777">
        <w:tc>
          <w:tcPr>
            <w:cnfStyle w:val="001000000000" w:firstRow="0" w:lastRow="0" w:firstColumn="1" w:lastColumn="0" w:oddVBand="0" w:evenVBand="0" w:oddHBand="0" w:evenHBand="0" w:firstRowFirstColumn="0" w:firstRowLastColumn="0" w:lastRowFirstColumn="0" w:lastRowLastColumn="0"/>
            <w:tcW w:w="3955" w:type="dxa"/>
          </w:tcPr>
          <w:p w:rsidRPr="008C60CF" w:rsidR="000E51AA" w:rsidRDefault="0058257A" w14:paraId="672466A8" w14:textId="3B8A4DF0">
            <w:pPr>
              <w:rPr>
                <w:rFonts w:ascii="Calibri Light" w:hAnsi="Calibri Light"/>
                <w:color w:val="124191" w:themeColor="text1"/>
                <w:sz w:val="20"/>
                <w:szCs w:val="20"/>
                <w:lang w:val="en-GB"/>
              </w:rPr>
            </w:pPr>
            <w:r>
              <w:rPr>
                <w:rFonts w:ascii="Calibri Light" w:hAnsi="Calibri Light"/>
                <w:color w:val="124191" w:themeColor="text1"/>
                <w:sz w:val="20"/>
                <w:szCs w:val="20"/>
                <w:lang w:val="en-GB"/>
              </w:rPr>
              <w:t>Plan/Design</w:t>
            </w:r>
            <w:r w:rsidRPr="008C60CF" w:rsidR="000E51AA">
              <w:rPr>
                <w:rFonts w:ascii="Calibri Light" w:hAnsi="Calibri Light"/>
                <w:color w:val="124191" w:themeColor="text1"/>
                <w:sz w:val="20"/>
                <w:szCs w:val="20"/>
                <w:lang w:val="en-GB"/>
              </w:rPr>
              <w:t xml:space="preserve"> Management</w:t>
            </w:r>
          </w:p>
          <w:p w:rsidRPr="008C60CF" w:rsidR="000E51AA" w:rsidP="006D6D14" w:rsidRDefault="0058257A" w14:paraId="196110E4" w14:textId="77A34194">
            <w:pPr>
              <w:pStyle w:val="ListParagraph"/>
              <w:numPr>
                <w:ilvl w:val="0"/>
                <w:numId w:val="16"/>
              </w:numPr>
              <w:rPr>
                <w:rFonts w:ascii="Calibri Light" w:hAnsi="Calibri Light"/>
                <w:b w:val="0"/>
                <w:bCs w:val="0"/>
                <w:color w:val="124191" w:themeColor="text1"/>
                <w:sz w:val="20"/>
                <w:lang w:val="en-GB"/>
              </w:rPr>
            </w:pPr>
            <w:r>
              <w:rPr>
                <w:rFonts w:ascii="Calibri Light" w:hAnsi="Calibri Light"/>
                <w:color w:val="124191" w:themeColor="text1"/>
                <w:sz w:val="20"/>
                <w:lang w:val="en-GB"/>
              </w:rPr>
              <w:t>Plan CRUD Operations</w:t>
            </w:r>
          </w:p>
          <w:p w:rsidR="000E51AA" w:rsidP="006D6D14" w:rsidRDefault="0058257A" w14:paraId="2EC63972" w14:textId="412F6296">
            <w:pPr>
              <w:pStyle w:val="ListParagraph"/>
              <w:numPr>
                <w:ilvl w:val="0"/>
                <w:numId w:val="16"/>
              </w:numPr>
              <w:rPr>
                <w:rFonts w:ascii="Calibri Light" w:hAnsi="Calibri Light"/>
                <w:b w:val="0"/>
                <w:bCs w:val="0"/>
                <w:color w:val="124191" w:themeColor="text1"/>
                <w:sz w:val="20"/>
                <w:lang w:val="en-GB"/>
              </w:rPr>
            </w:pPr>
            <w:r>
              <w:rPr>
                <w:rFonts w:ascii="Calibri Light" w:hAnsi="Calibri Light"/>
                <w:color w:val="124191" w:themeColor="text1"/>
                <w:sz w:val="20"/>
                <w:lang w:val="en-GB"/>
              </w:rPr>
              <w:t>Design CRUD Operations</w:t>
            </w:r>
          </w:p>
          <w:p w:rsidR="0058257A" w:rsidP="006D6D14" w:rsidRDefault="0058257A" w14:paraId="300A03C5" w14:textId="77777777">
            <w:pPr>
              <w:pStyle w:val="ListParagraph"/>
              <w:numPr>
                <w:ilvl w:val="0"/>
                <w:numId w:val="16"/>
              </w:numPr>
              <w:rPr>
                <w:rFonts w:ascii="Calibri Light" w:hAnsi="Calibri Light"/>
                <w:b w:val="0"/>
                <w:bCs w:val="0"/>
                <w:color w:val="124191" w:themeColor="text1"/>
                <w:sz w:val="20"/>
                <w:lang w:val="en-GB"/>
              </w:rPr>
            </w:pPr>
            <w:r>
              <w:rPr>
                <w:rFonts w:ascii="Calibri Light" w:hAnsi="Calibri Light"/>
                <w:color w:val="124191" w:themeColor="text1"/>
                <w:sz w:val="20"/>
                <w:lang w:val="en-GB"/>
              </w:rPr>
              <w:t>Import WS-P Design</w:t>
            </w:r>
          </w:p>
          <w:p w:rsidR="0058257A" w:rsidP="006D6D14" w:rsidRDefault="0058257A" w14:paraId="218CE148" w14:textId="44D07B08">
            <w:pPr>
              <w:pStyle w:val="ListParagraph"/>
              <w:numPr>
                <w:ilvl w:val="0"/>
                <w:numId w:val="16"/>
              </w:numPr>
              <w:rPr>
                <w:rFonts w:ascii="Calibri Light" w:hAnsi="Calibri Light"/>
                <w:b w:val="0"/>
                <w:bCs w:val="0"/>
                <w:color w:val="124191" w:themeColor="text1"/>
                <w:sz w:val="20"/>
                <w:lang w:val="en-GB"/>
              </w:rPr>
            </w:pPr>
            <w:r>
              <w:rPr>
                <w:rFonts w:ascii="Calibri Light" w:hAnsi="Calibri Light"/>
                <w:color w:val="124191" w:themeColor="text1"/>
                <w:sz w:val="20"/>
                <w:lang w:val="en-GB"/>
              </w:rPr>
              <w:t xml:space="preserve">Export </w:t>
            </w:r>
            <w:r w:rsidR="00B774BC">
              <w:rPr>
                <w:rFonts w:ascii="Calibri Light" w:hAnsi="Calibri Light"/>
                <w:color w:val="124191" w:themeColor="text1"/>
                <w:sz w:val="20"/>
                <w:lang w:val="en-GB"/>
              </w:rPr>
              <w:t xml:space="preserve">WS-P </w:t>
            </w:r>
            <w:r>
              <w:rPr>
                <w:rFonts w:ascii="Calibri Light" w:hAnsi="Calibri Light"/>
                <w:color w:val="124191" w:themeColor="text1"/>
                <w:sz w:val="20"/>
                <w:lang w:val="en-GB"/>
              </w:rPr>
              <w:t>Design</w:t>
            </w:r>
          </w:p>
          <w:p w:rsidR="00B774BC" w:rsidP="006D6D14" w:rsidRDefault="00B774BC" w14:paraId="7FD47842" w14:textId="7C178110">
            <w:pPr>
              <w:pStyle w:val="ListParagraph"/>
              <w:numPr>
                <w:ilvl w:val="0"/>
                <w:numId w:val="16"/>
              </w:numPr>
              <w:rPr>
                <w:rFonts w:ascii="Calibri Light" w:hAnsi="Calibri Light"/>
                <w:b w:val="0"/>
                <w:bCs w:val="0"/>
                <w:color w:val="124191" w:themeColor="text1"/>
                <w:sz w:val="20"/>
                <w:lang w:val="en-GB"/>
              </w:rPr>
            </w:pPr>
            <w:r>
              <w:rPr>
                <w:rFonts w:ascii="Calibri Light" w:hAnsi="Calibri Light"/>
                <w:color w:val="124191" w:themeColor="text1"/>
                <w:sz w:val="20"/>
                <w:lang w:val="en-GB"/>
              </w:rPr>
              <w:t>Check In/Check Out/Revert Design</w:t>
            </w:r>
          </w:p>
          <w:p w:rsidRPr="00B774BC" w:rsidR="000E51AA" w:rsidP="006D6D14" w:rsidRDefault="00B774BC" w14:paraId="30A04DAF" w14:textId="65CBFE2F">
            <w:pPr>
              <w:pStyle w:val="ListParagraph"/>
              <w:numPr>
                <w:ilvl w:val="0"/>
                <w:numId w:val="16"/>
              </w:numPr>
              <w:rPr>
                <w:rFonts w:ascii="Calibri Light" w:hAnsi="Calibri Light"/>
                <w:b w:val="0"/>
                <w:bCs w:val="0"/>
                <w:color w:val="124191" w:themeColor="text1"/>
                <w:sz w:val="20"/>
                <w:lang w:val="en-GB"/>
              </w:rPr>
            </w:pPr>
            <w:r>
              <w:rPr>
                <w:rFonts w:ascii="Calibri Light" w:hAnsi="Calibri Light"/>
                <w:color w:val="124191" w:themeColor="text1"/>
                <w:sz w:val="20"/>
                <w:lang w:val="en-GB"/>
              </w:rPr>
              <w:t>Clone Design</w:t>
            </w:r>
          </w:p>
        </w:tc>
        <w:tc>
          <w:tcPr>
            <w:tcW w:w="1980" w:type="dxa"/>
          </w:tcPr>
          <w:p w:rsidRPr="000C6220" w:rsidR="000E51AA" w:rsidP="002130A6" w:rsidRDefault="00F60708" w14:paraId="10D0FD95" w14:textId="30AAFDEA">
            <w:pPr>
              <w:cnfStyle w:val="000000000000" w:firstRow="0" w:lastRow="0" w:firstColumn="0" w:lastColumn="0" w:oddVBand="0" w:evenVBand="0" w:oddHBand="0" w:evenHBand="0" w:firstRowFirstColumn="0" w:firstRowLastColumn="0" w:lastRowFirstColumn="0" w:lastRowLastColumn="0"/>
              <w:rPr>
                <w:rFonts w:ascii="Calibri Light" w:hAnsi="Calibri Light"/>
                <w:color w:val="124191" w:themeColor="text1"/>
                <w:sz w:val="20"/>
                <w:lang w:val="en-GB"/>
              </w:rPr>
            </w:pPr>
            <w:r>
              <w:rPr>
                <w:rFonts w:ascii="Calibri Light" w:hAnsi="Calibri Light"/>
                <w:color w:val="124191" w:themeColor="text1"/>
                <w:sz w:val="20"/>
                <w:lang w:val="en-GB"/>
              </w:rPr>
              <w:t>No</w:t>
            </w:r>
          </w:p>
        </w:tc>
        <w:tc>
          <w:tcPr>
            <w:tcW w:w="1463" w:type="dxa"/>
          </w:tcPr>
          <w:p w:rsidRPr="000C6220" w:rsidR="000E51AA" w:rsidP="002130A6" w:rsidRDefault="000E51AA" w14:paraId="3C9CE9C9" w14:textId="77777777">
            <w:pPr>
              <w:cnfStyle w:val="000000000000" w:firstRow="0" w:lastRow="0" w:firstColumn="0" w:lastColumn="0" w:oddVBand="0" w:evenVBand="0" w:oddHBand="0" w:evenHBand="0" w:firstRowFirstColumn="0" w:firstRowLastColumn="0" w:lastRowFirstColumn="0" w:lastRowLastColumn="0"/>
              <w:rPr>
                <w:rFonts w:ascii="Calibri Light" w:hAnsi="Calibri Light"/>
                <w:color w:val="124191" w:themeColor="text1"/>
                <w:sz w:val="20"/>
                <w:lang w:val="en-GB"/>
              </w:rPr>
            </w:pPr>
          </w:p>
        </w:tc>
        <w:tc>
          <w:tcPr>
            <w:tcW w:w="1957" w:type="dxa"/>
          </w:tcPr>
          <w:p w:rsidRPr="000C6220" w:rsidR="000E51AA" w:rsidP="00873154" w:rsidRDefault="000E51AA" w14:paraId="6AC1A7BF" w14:textId="7FC7F8A3">
            <w:pPr>
              <w:cnfStyle w:val="000000000000" w:firstRow="0" w:lastRow="0" w:firstColumn="0" w:lastColumn="0" w:oddVBand="0" w:evenVBand="0" w:oddHBand="0" w:evenHBand="0" w:firstRowFirstColumn="0" w:firstRowLastColumn="0" w:lastRowFirstColumn="0" w:lastRowLastColumn="0"/>
              <w:rPr>
                <w:rFonts w:ascii="Calibri Light" w:hAnsi="Calibri Light"/>
                <w:color w:val="124191" w:themeColor="text1"/>
                <w:sz w:val="20"/>
                <w:lang w:val="en-GB"/>
              </w:rPr>
            </w:pPr>
          </w:p>
        </w:tc>
      </w:tr>
      <w:tr w:rsidR="008C60CF" w:rsidTr="0FF720E0" w14:paraId="725C521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rsidRPr="008C60CF" w:rsidR="000E51AA" w:rsidRDefault="00B774BC" w14:paraId="5507DBE2" w14:textId="5445A9D8">
            <w:pPr>
              <w:rPr>
                <w:rFonts w:ascii="Calibri Light" w:hAnsi="Calibri Light"/>
                <w:color w:val="124191" w:themeColor="text1"/>
                <w:sz w:val="20"/>
                <w:szCs w:val="20"/>
                <w:lang w:val="en-GB"/>
              </w:rPr>
            </w:pPr>
            <w:r>
              <w:rPr>
                <w:rFonts w:ascii="Calibri Light" w:hAnsi="Calibri Light"/>
                <w:color w:val="124191" w:themeColor="text1"/>
                <w:sz w:val="20"/>
                <w:szCs w:val="20"/>
                <w:lang w:val="en-GB"/>
              </w:rPr>
              <w:t>Design Operations</w:t>
            </w:r>
          </w:p>
          <w:p w:rsidR="00BC2BD0" w:rsidP="006D6D14" w:rsidRDefault="00BC2BD0" w14:paraId="14F64954" w14:textId="77777777">
            <w:pPr>
              <w:pStyle w:val="ListParagraph"/>
              <w:numPr>
                <w:ilvl w:val="0"/>
                <w:numId w:val="16"/>
              </w:numPr>
              <w:rPr>
                <w:rFonts w:ascii="Calibri Light" w:hAnsi="Calibri Light"/>
                <w:b w:val="0"/>
                <w:bCs w:val="0"/>
                <w:color w:val="124191" w:themeColor="text1"/>
                <w:sz w:val="20"/>
                <w:lang w:val="en-GB"/>
              </w:rPr>
            </w:pPr>
            <w:r>
              <w:rPr>
                <w:rFonts w:ascii="Calibri Light" w:hAnsi="Calibri Light"/>
                <w:color w:val="124191" w:themeColor="text1"/>
                <w:sz w:val="20"/>
                <w:lang w:val="en-GB"/>
              </w:rPr>
              <w:t>Remove Design</w:t>
            </w:r>
          </w:p>
          <w:p w:rsidR="000E51AA" w:rsidP="006D6D14" w:rsidRDefault="00B774BC" w14:paraId="628462A0" w14:textId="56264372">
            <w:pPr>
              <w:pStyle w:val="ListParagraph"/>
              <w:numPr>
                <w:ilvl w:val="0"/>
                <w:numId w:val="16"/>
              </w:numPr>
              <w:rPr>
                <w:rFonts w:ascii="Calibri Light" w:hAnsi="Calibri Light"/>
                <w:b w:val="0"/>
                <w:bCs w:val="0"/>
                <w:color w:val="124191" w:themeColor="text1"/>
                <w:sz w:val="20"/>
                <w:lang w:val="en-GB"/>
              </w:rPr>
            </w:pPr>
            <w:r>
              <w:rPr>
                <w:rFonts w:ascii="Calibri Light" w:hAnsi="Calibri Light"/>
                <w:color w:val="124191" w:themeColor="text1"/>
                <w:sz w:val="20"/>
                <w:lang w:val="en-GB"/>
              </w:rPr>
              <w:t>Auto Design</w:t>
            </w:r>
          </w:p>
          <w:p w:rsidR="00B774BC" w:rsidP="006D6D14" w:rsidRDefault="00B774BC" w14:paraId="75A556F2" w14:textId="5DE34117">
            <w:pPr>
              <w:pStyle w:val="ListParagraph"/>
              <w:numPr>
                <w:ilvl w:val="0"/>
                <w:numId w:val="16"/>
              </w:numPr>
              <w:rPr>
                <w:rFonts w:ascii="Calibri Light" w:hAnsi="Calibri Light"/>
                <w:b w:val="0"/>
                <w:bCs w:val="0"/>
                <w:color w:val="124191" w:themeColor="text1"/>
                <w:sz w:val="20"/>
                <w:lang w:val="en-GB"/>
              </w:rPr>
            </w:pPr>
            <w:r>
              <w:rPr>
                <w:rFonts w:ascii="Calibri Light" w:hAnsi="Calibri Light"/>
                <w:color w:val="124191" w:themeColor="text1"/>
                <w:sz w:val="20"/>
                <w:lang w:val="en-GB"/>
              </w:rPr>
              <w:t>Verification</w:t>
            </w:r>
          </w:p>
          <w:p w:rsidR="00B774BC" w:rsidP="006D6D14" w:rsidRDefault="00B774BC" w14:paraId="7244FE65" w14:textId="662921F2">
            <w:pPr>
              <w:pStyle w:val="ListParagraph"/>
              <w:numPr>
                <w:ilvl w:val="0"/>
                <w:numId w:val="16"/>
              </w:numPr>
              <w:rPr>
                <w:rFonts w:ascii="Calibri Light" w:hAnsi="Calibri Light"/>
                <w:b w:val="0"/>
                <w:bCs w:val="0"/>
                <w:color w:val="124191" w:themeColor="text1"/>
                <w:sz w:val="20"/>
                <w:lang w:val="en-GB"/>
              </w:rPr>
            </w:pPr>
            <w:r>
              <w:rPr>
                <w:rFonts w:ascii="Calibri Light" w:hAnsi="Calibri Light"/>
                <w:color w:val="124191" w:themeColor="text1"/>
                <w:sz w:val="20"/>
                <w:lang w:val="en-GB"/>
              </w:rPr>
              <w:t>Design State Calculation</w:t>
            </w:r>
          </w:p>
          <w:p w:rsidRPr="008C60CF" w:rsidR="00B774BC" w:rsidP="006D6D14" w:rsidRDefault="00B774BC" w14:paraId="6E62D0DE" w14:textId="0D4A0B94">
            <w:pPr>
              <w:pStyle w:val="ListParagraph"/>
              <w:numPr>
                <w:ilvl w:val="0"/>
                <w:numId w:val="16"/>
              </w:numPr>
              <w:rPr>
                <w:rFonts w:ascii="Calibri Light" w:hAnsi="Calibri Light"/>
                <w:b w:val="0"/>
                <w:bCs w:val="0"/>
                <w:color w:val="124191" w:themeColor="text1"/>
                <w:sz w:val="20"/>
                <w:lang w:val="en-GB"/>
              </w:rPr>
            </w:pPr>
            <w:r>
              <w:rPr>
                <w:rFonts w:ascii="Calibri Light" w:hAnsi="Calibri Light"/>
                <w:color w:val="124191" w:themeColor="text1"/>
                <w:sz w:val="20"/>
                <w:lang w:val="en-GB"/>
              </w:rPr>
              <w:t>Manual Routing/Edit Route</w:t>
            </w:r>
          </w:p>
          <w:p w:rsidR="000E51AA" w:rsidP="006D6D14" w:rsidRDefault="00B774BC" w14:paraId="0BC88379" w14:textId="61E94E0A">
            <w:pPr>
              <w:pStyle w:val="ListParagraph"/>
              <w:numPr>
                <w:ilvl w:val="0"/>
                <w:numId w:val="16"/>
              </w:numPr>
              <w:rPr>
                <w:rFonts w:ascii="Calibri Light" w:hAnsi="Calibri Light"/>
                <w:b w:val="0"/>
                <w:bCs w:val="0"/>
                <w:color w:val="124191" w:themeColor="text1"/>
                <w:sz w:val="20"/>
                <w:lang w:val="en-GB"/>
              </w:rPr>
            </w:pPr>
            <w:r>
              <w:rPr>
                <w:rFonts w:ascii="Calibri Light" w:hAnsi="Calibri Light"/>
                <w:color w:val="124191" w:themeColor="text1"/>
                <w:sz w:val="20"/>
                <w:lang w:val="en-GB"/>
              </w:rPr>
              <w:t>Link Optimization</w:t>
            </w:r>
          </w:p>
          <w:p w:rsidR="000713CA" w:rsidP="006D6D14" w:rsidRDefault="000713CA" w14:paraId="4E63CA5F" w14:textId="4BF89A01">
            <w:pPr>
              <w:pStyle w:val="ListParagraph"/>
              <w:numPr>
                <w:ilvl w:val="0"/>
                <w:numId w:val="16"/>
              </w:numPr>
              <w:rPr>
                <w:rFonts w:ascii="Calibri Light" w:hAnsi="Calibri Light"/>
                <w:b w:val="0"/>
                <w:bCs w:val="0"/>
                <w:color w:val="124191" w:themeColor="text1"/>
                <w:sz w:val="20"/>
                <w:lang w:val="en-GB"/>
              </w:rPr>
            </w:pPr>
            <w:r>
              <w:rPr>
                <w:rFonts w:ascii="Calibri Light" w:hAnsi="Calibri Light"/>
                <w:color w:val="124191" w:themeColor="text1"/>
                <w:sz w:val="20"/>
                <w:lang w:val="en-GB"/>
              </w:rPr>
              <w:t>Channel Management</w:t>
            </w:r>
          </w:p>
          <w:p w:rsidRPr="000713CA" w:rsidR="000E51AA" w:rsidP="006D6D14" w:rsidRDefault="00B774BC" w14:paraId="028B5995" w14:textId="319C1898">
            <w:pPr>
              <w:pStyle w:val="ListParagraph"/>
              <w:numPr>
                <w:ilvl w:val="0"/>
                <w:numId w:val="16"/>
              </w:numPr>
              <w:rPr>
                <w:rFonts w:ascii="Calibri Light" w:hAnsi="Calibri Light"/>
                <w:b w:val="0"/>
                <w:bCs w:val="0"/>
                <w:color w:val="124191" w:themeColor="text1"/>
                <w:sz w:val="20"/>
                <w:lang w:val="en-GB"/>
              </w:rPr>
            </w:pPr>
            <w:r>
              <w:rPr>
                <w:rFonts w:ascii="Calibri Light" w:hAnsi="Calibri Light"/>
                <w:color w:val="124191" w:themeColor="text1"/>
                <w:sz w:val="20"/>
                <w:lang w:val="en-GB"/>
              </w:rPr>
              <w:t>Bandwidth Defragmentation</w:t>
            </w:r>
          </w:p>
        </w:tc>
        <w:tc>
          <w:tcPr>
            <w:tcW w:w="1980" w:type="dxa"/>
          </w:tcPr>
          <w:p w:rsidRPr="000C6220" w:rsidR="000E51AA" w:rsidP="66F2AE40" w:rsidRDefault="705D26C4" w14:paraId="36F84D78" w14:textId="6DCEB887">
            <w:pPr>
              <w:cnfStyle w:val="000000100000" w:firstRow="0" w:lastRow="0" w:firstColumn="0" w:lastColumn="0" w:oddVBand="0" w:evenVBand="0" w:oddHBand="1" w:evenHBand="0" w:firstRowFirstColumn="0" w:firstRowLastColumn="0" w:lastRowFirstColumn="0" w:lastRowLastColumn="0"/>
              <w:rPr>
                <w:rFonts w:ascii="Calibri Light" w:hAnsi="Calibri Light"/>
                <w:color w:val="124191" w:themeColor="text1"/>
                <w:sz w:val="20"/>
                <w:szCs w:val="20"/>
                <w:lang w:val="en-GB"/>
              </w:rPr>
            </w:pPr>
            <w:commentRangeStart w:id="11"/>
            <w:commentRangeStart w:id="12"/>
            <w:r w:rsidRPr="22BD51A5">
              <w:rPr>
                <w:rFonts w:ascii="Calibri Light" w:hAnsi="Calibri Light"/>
                <w:color w:val="124090"/>
                <w:sz w:val="20"/>
                <w:szCs w:val="20"/>
                <w:lang w:val="en-GB"/>
              </w:rPr>
              <w:t>No</w:t>
            </w:r>
            <w:commentRangeEnd w:id="11"/>
            <w:r w:rsidR="00F60708">
              <w:rPr>
                <w:rStyle w:val="CommentReference"/>
              </w:rPr>
              <w:commentReference w:id="11"/>
            </w:r>
            <w:commentRangeEnd w:id="12"/>
            <w:r w:rsidR="00F60708">
              <w:rPr>
                <w:rStyle w:val="CommentReference"/>
              </w:rPr>
              <w:commentReference w:id="12"/>
            </w:r>
          </w:p>
        </w:tc>
        <w:tc>
          <w:tcPr>
            <w:tcW w:w="1463" w:type="dxa"/>
          </w:tcPr>
          <w:p w:rsidRPr="000C6220" w:rsidR="000E51AA" w:rsidP="002130A6" w:rsidRDefault="000E51AA" w14:paraId="6EC0D21B" w14:textId="77777777">
            <w:pPr>
              <w:cnfStyle w:val="000000100000" w:firstRow="0" w:lastRow="0" w:firstColumn="0" w:lastColumn="0" w:oddVBand="0" w:evenVBand="0" w:oddHBand="1" w:evenHBand="0" w:firstRowFirstColumn="0" w:firstRowLastColumn="0" w:lastRowFirstColumn="0" w:lastRowLastColumn="0"/>
              <w:rPr>
                <w:rFonts w:ascii="Calibri Light" w:hAnsi="Calibri Light"/>
                <w:color w:val="124191" w:themeColor="text1"/>
                <w:sz w:val="20"/>
                <w:lang w:val="en-GB"/>
              </w:rPr>
            </w:pPr>
          </w:p>
        </w:tc>
        <w:tc>
          <w:tcPr>
            <w:tcW w:w="1957" w:type="dxa"/>
          </w:tcPr>
          <w:p w:rsidRPr="000C6220" w:rsidR="000E51AA" w:rsidP="038F1894" w:rsidRDefault="000E51AA" w14:paraId="76493AA9" w14:textId="359A8318">
            <w:pPr>
              <w:cnfStyle w:val="000000100000" w:firstRow="0" w:lastRow="0" w:firstColumn="0" w:lastColumn="0" w:oddVBand="0" w:evenVBand="0" w:oddHBand="1" w:evenHBand="0" w:firstRowFirstColumn="0" w:firstRowLastColumn="0" w:lastRowFirstColumn="0" w:lastRowLastColumn="0"/>
              <w:rPr>
                <w:rFonts w:ascii="Calibri Light" w:hAnsi="Calibri Light"/>
                <w:color w:val="124191" w:themeColor="text1"/>
                <w:sz w:val="20"/>
                <w:szCs w:val="20"/>
                <w:lang w:val="en-GB"/>
              </w:rPr>
            </w:pPr>
          </w:p>
        </w:tc>
      </w:tr>
      <w:tr w:rsidR="008C60CF" w:rsidTr="0FF720E0" w14:paraId="2F860186" w14:textId="77777777">
        <w:tc>
          <w:tcPr>
            <w:cnfStyle w:val="001000000000" w:firstRow="0" w:lastRow="0" w:firstColumn="1" w:lastColumn="0" w:oddVBand="0" w:evenVBand="0" w:oddHBand="0" w:evenHBand="0" w:firstRowFirstColumn="0" w:firstRowLastColumn="0" w:lastRowFirstColumn="0" w:lastRowLastColumn="0"/>
            <w:tcW w:w="3955" w:type="dxa"/>
          </w:tcPr>
          <w:p w:rsidRPr="008C60CF" w:rsidR="002130A6" w:rsidRDefault="000713CA" w14:paraId="5D747CDB" w14:textId="79A116F4">
            <w:pPr>
              <w:rPr>
                <w:rFonts w:ascii="Calibri Light" w:hAnsi="Calibri Light"/>
                <w:b w:val="0"/>
                <w:bCs w:val="0"/>
                <w:color w:val="124191" w:themeColor="text1"/>
                <w:sz w:val="20"/>
                <w:szCs w:val="20"/>
                <w:lang w:val="en-GB"/>
              </w:rPr>
            </w:pPr>
            <w:r>
              <w:rPr>
                <w:rFonts w:ascii="Calibri Light" w:hAnsi="Calibri Light"/>
                <w:color w:val="124191" w:themeColor="text1"/>
                <w:sz w:val="20"/>
                <w:szCs w:val="20"/>
                <w:lang w:val="en-GB"/>
              </w:rPr>
              <w:t>Auto Design Solution</w:t>
            </w:r>
          </w:p>
          <w:p w:rsidR="000713CA" w:rsidP="006D6D14" w:rsidRDefault="000713CA" w14:paraId="4D451F83" w14:textId="7FB23838">
            <w:pPr>
              <w:pStyle w:val="ListParagraph"/>
              <w:numPr>
                <w:ilvl w:val="0"/>
                <w:numId w:val="17"/>
              </w:numPr>
              <w:rPr>
                <w:rFonts w:ascii="Calibri Light" w:hAnsi="Calibri Light"/>
                <w:b w:val="0"/>
                <w:bCs w:val="0"/>
                <w:color w:val="124191" w:themeColor="text1"/>
                <w:sz w:val="20"/>
                <w:lang w:val="en-GB"/>
              </w:rPr>
            </w:pPr>
            <w:r>
              <w:rPr>
                <w:rFonts w:ascii="Calibri Light" w:hAnsi="Calibri Light"/>
                <w:color w:val="124191" w:themeColor="text1"/>
                <w:sz w:val="20"/>
                <w:lang w:val="en-GB"/>
              </w:rPr>
              <w:t>Design Prep</w:t>
            </w:r>
            <w:r w:rsidR="00BC2BD0">
              <w:rPr>
                <w:rFonts w:ascii="Calibri Light" w:hAnsi="Calibri Light"/>
                <w:color w:val="124191" w:themeColor="text1"/>
                <w:sz w:val="20"/>
                <w:lang w:val="en-GB"/>
              </w:rPr>
              <w:t>/Freeze Support</w:t>
            </w:r>
          </w:p>
          <w:p w:rsidR="000C6220" w:rsidP="66F2AE40" w:rsidRDefault="59D131B1" w14:paraId="1AA1F7B2" w14:textId="7E06284D">
            <w:pPr>
              <w:pStyle w:val="ListParagraph"/>
              <w:numPr>
                <w:ilvl w:val="0"/>
                <w:numId w:val="17"/>
              </w:numPr>
              <w:rPr>
                <w:rFonts w:ascii="Calibri Light" w:hAnsi="Calibri Light"/>
                <w:b w:val="0"/>
                <w:bCs w:val="0"/>
                <w:color w:val="124191" w:themeColor="text1"/>
                <w:sz w:val="20"/>
                <w:lang w:val="en-GB"/>
              </w:rPr>
            </w:pPr>
            <w:commentRangeStart w:id="14"/>
            <w:commentRangeStart w:id="15"/>
            <w:r w:rsidRPr="22BD51A5">
              <w:rPr>
                <w:rFonts w:ascii="Calibri Light" w:hAnsi="Calibri Light"/>
                <w:color w:val="124090"/>
                <w:sz w:val="20"/>
                <w:lang w:val="en-GB"/>
              </w:rPr>
              <w:t>Routing</w:t>
            </w:r>
            <w:commentRangeEnd w:id="14"/>
            <w:r w:rsidR="000713CA">
              <w:rPr>
                <w:rStyle w:val="CommentReference"/>
              </w:rPr>
              <w:commentReference w:id="14"/>
            </w:r>
            <w:commentRangeEnd w:id="15"/>
            <w:r w:rsidR="000713CA">
              <w:rPr>
                <w:rStyle w:val="CommentReference"/>
              </w:rPr>
              <w:commentReference w:id="15"/>
            </w:r>
          </w:p>
          <w:p w:rsidR="000713CA" w:rsidP="006D6D14" w:rsidRDefault="000713CA" w14:paraId="3EB9334C" w14:textId="0C495101">
            <w:pPr>
              <w:pStyle w:val="ListParagraph"/>
              <w:numPr>
                <w:ilvl w:val="0"/>
                <w:numId w:val="17"/>
              </w:numPr>
              <w:rPr>
                <w:rFonts w:ascii="Calibri Light" w:hAnsi="Calibri Light"/>
                <w:b w:val="0"/>
                <w:bCs w:val="0"/>
                <w:color w:val="124191" w:themeColor="text1"/>
                <w:sz w:val="20"/>
                <w:lang w:val="en-GB"/>
              </w:rPr>
            </w:pPr>
            <w:r>
              <w:rPr>
                <w:rFonts w:ascii="Calibri Light" w:hAnsi="Calibri Light"/>
                <w:color w:val="124191" w:themeColor="text1"/>
                <w:sz w:val="20"/>
                <w:lang w:val="en-GB"/>
              </w:rPr>
              <w:t>Wavelength Assignment</w:t>
            </w:r>
          </w:p>
          <w:p w:rsidR="000713CA" w:rsidP="006D6D14" w:rsidRDefault="000713CA" w14:paraId="73B55DFE" w14:textId="6FD6C312">
            <w:pPr>
              <w:pStyle w:val="ListParagraph"/>
              <w:numPr>
                <w:ilvl w:val="0"/>
                <w:numId w:val="17"/>
              </w:numPr>
              <w:rPr>
                <w:rFonts w:ascii="Calibri Light" w:hAnsi="Calibri Light"/>
                <w:b w:val="0"/>
                <w:bCs w:val="0"/>
                <w:color w:val="124191" w:themeColor="text1"/>
                <w:sz w:val="20"/>
                <w:lang w:val="en-GB"/>
              </w:rPr>
            </w:pPr>
            <w:r>
              <w:rPr>
                <w:rFonts w:ascii="Calibri Light" w:hAnsi="Calibri Light"/>
                <w:color w:val="124191" w:themeColor="text1"/>
                <w:sz w:val="20"/>
                <w:lang w:val="en-GB"/>
              </w:rPr>
              <w:t>Equipment Selection</w:t>
            </w:r>
          </w:p>
          <w:p w:rsidR="000713CA" w:rsidP="006D6D14" w:rsidRDefault="000713CA" w14:paraId="1D068B9E" w14:textId="03D71C10">
            <w:pPr>
              <w:pStyle w:val="ListParagraph"/>
              <w:numPr>
                <w:ilvl w:val="0"/>
                <w:numId w:val="17"/>
              </w:numPr>
              <w:rPr>
                <w:rFonts w:ascii="Calibri Light" w:hAnsi="Calibri Light"/>
                <w:b w:val="0"/>
                <w:bCs w:val="0"/>
                <w:color w:val="124191" w:themeColor="text1"/>
                <w:sz w:val="20"/>
                <w:lang w:val="en-GB"/>
              </w:rPr>
            </w:pPr>
            <w:r>
              <w:rPr>
                <w:rFonts w:ascii="Calibri Light" w:hAnsi="Calibri Light"/>
                <w:color w:val="124191" w:themeColor="text1"/>
                <w:sz w:val="20"/>
                <w:lang w:val="en-GB"/>
              </w:rPr>
              <w:t>Power/Gain/Equipment Settings</w:t>
            </w:r>
          </w:p>
          <w:p w:rsidR="000713CA" w:rsidP="006D6D14" w:rsidRDefault="000713CA" w14:paraId="6E5C4848" w14:textId="53968937">
            <w:pPr>
              <w:pStyle w:val="ListParagraph"/>
              <w:numPr>
                <w:ilvl w:val="0"/>
                <w:numId w:val="17"/>
              </w:numPr>
              <w:rPr>
                <w:rFonts w:ascii="Calibri Light" w:hAnsi="Calibri Light"/>
                <w:b w:val="0"/>
                <w:bCs w:val="0"/>
                <w:color w:val="124191" w:themeColor="text1"/>
                <w:sz w:val="20"/>
                <w:lang w:val="en-GB"/>
              </w:rPr>
            </w:pPr>
            <w:r>
              <w:rPr>
                <w:rFonts w:ascii="Calibri Light" w:hAnsi="Calibri Light"/>
                <w:color w:val="124191" w:themeColor="text1"/>
                <w:sz w:val="20"/>
                <w:lang w:val="en-GB"/>
              </w:rPr>
              <w:t>Physical Realization</w:t>
            </w:r>
          </w:p>
          <w:p w:rsidRPr="000713CA" w:rsidR="005401A3" w:rsidP="006D6D14" w:rsidRDefault="000713CA" w14:paraId="01A53269" w14:textId="34C25CB9">
            <w:pPr>
              <w:pStyle w:val="ListParagraph"/>
              <w:numPr>
                <w:ilvl w:val="0"/>
                <w:numId w:val="17"/>
              </w:numPr>
              <w:rPr>
                <w:rFonts w:ascii="Calibri Light" w:hAnsi="Calibri Light"/>
                <w:b w:val="0"/>
                <w:bCs w:val="0"/>
                <w:color w:val="124191" w:themeColor="text1"/>
                <w:sz w:val="20"/>
                <w:lang w:val="en-GB"/>
              </w:rPr>
            </w:pPr>
            <w:r>
              <w:rPr>
                <w:rFonts w:ascii="Calibri Light" w:hAnsi="Calibri Light"/>
                <w:color w:val="124191" w:themeColor="text1"/>
                <w:sz w:val="20"/>
                <w:lang w:val="en-GB"/>
              </w:rPr>
              <w:t>Verification</w:t>
            </w:r>
          </w:p>
        </w:tc>
        <w:tc>
          <w:tcPr>
            <w:tcW w:w="1980" w:type="dxa"/>
          </w:tcPr>
          <w:p w:rsidRPr="000C6220" w:rsidR="002130A6" w:rsidP="002130A6" w:rsidRDefault="0005051D" w14:paraId="398B944D" w14:textId="20C0AE58">
            <w:pPr>
              <w:cnfStyle w:val="000000000000" w:firstRow="0" w:lastRow="0" w:firstColumn="0" w:lastColumn="0" w:oddVBand="0" w:evenVBand="0" w:oddHBand="0" w:evenHBand="0" w:firstRowFirstColumn="0" w:firstRowLastColumn="0" w:lastRowFirstColumn="0" w:lastRowLastColumn="0"/>
              <w:rPr>
                <w:rFonts w:ascii="Calibri Light" w:hAnsi="Calibri Light"/>
                <w:color w:val="124191" w:themeColor="text1"/>
                <w:sz w:val="20"/>
                <w:lang w:val="en-GB"/>
              </w:rPr>
            </w:pPr>
            <w:r>
              <w:rPr>
                <w:rFonts w:ascii="Calibri Light" w:hAnsi="Calibri Light"/>
                <w:color w:val="124191" w:themeColor="text1"/>
                <w:sz w:val="20"/>
                <w:lang w:val="en-GB"/>
              </w:rPr>
              <w:t>No</w:t>
            </w:r>
          </w:p>
        </w:tc>
        <w:tc>
          <w:tcPr>
            <w:tcW w:w="1463" w:type="dxa"/>
          </w:tcPr>
          <w:p w:rsidRPr="000C6220" w:rsidR="002130A6" w:rsidP="002130A6" w:rsidRDefault="002130A6" w14:paraId="3AC5239E" w14:textId="77777777">
            <w:pPr>
              <w:cnfStyle w:val="000000000000" w:firstRow="0" w:lastRow="0" w:firstColumn="0" w:lastColumn="0" w:oddVBand="0" w:evenVBand="0" w:oddHBand="0" w:evenHBand="0" w:firstRowFirstColumn="0" w:firstRowLastColumn="0" w:lastRowFirstColumn="0" w:lastRowLastColumn="0"/>
              <w:rPr>
                <w:rFonts w:ascii="Calibri Light" w:hAnsi="Calibri Light"/>
                <w:color w:val="124191" w:themeColor="text1"/>
                <w:sz w:val="20"/>
                <w:lang w:val="en-GB"/>
              </w:rPr>
            </w:pPr>
          </w:p>
        </w:tc>
        <w:tc>
          <w:tcPr>
            <w:tcW w:w="1957" w:type="dxa"/>
          </w:tcPr>
          <w:p w:rsidRPr="000C6220" w:rsidR="002130A6" w:rsidP="002130A6" w:rsidRDefault="002130A6" w14:paraId="37F43AF1" w14:textId="77777777">
            <w:pPr>
              <w:cnfStyle w:val="000000000000" w:firstRow="0" w:lastRow="0" w:firstColumn="0" w:lastColumn="0" w:oddVBand="0" w:evenVBand="0" w:oddHBand="0" w:evenHBand="0" w:firstRowFirstColumn="0" w:firstRowLastColumn="0" w:lastRowFirstColumn="0" w:lastRowLastColumn="0"/>
              <w:rPr>
                <w:rFonts w:ascii="Calibri Light" w:hAnsi="Calibri Light"/>
                <w:color w:val="124191" w:themeColor="text1"/>
                <w:sz w:val="20"/>
                <w:lang w:val="en-GB"/>
              </w:rPr>
            </w:pPr>
          </w:p>
        </w:tc>
      </w:tr>
      <w:tr w:rsidR="008C60CF" w:rsidTr="0FF720E0" w14:paraId="5F5EA5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rsidRPr="008C60CF" w:rsidR="002130A6" w:rsidRDefault="000713CA" w14:paraId="03B19BE7" w14:textId="382BB5D9">
            <w:pPr>
              <w:rPr>
                <w:rFonts w:ascii="Calibri Light" w:hAnsi="Calibri Light"/>
                <w:b w:val="0"/>
                <w:bCs w:val="0"/>
                <w:color w:val="124191" w:themeColor="text1"/>
                <w:sz w:val="20"/>
                <w:szCs w:val="20"/>
                <w:lang w:val="en-GB"/>
              </w:rPr>
            </w:pPr>
            <w:r>
              <w:rPr>
                <w:rFonts w:ascii="Calibri Light" w:hAnsi="Calibri Light"/>
                <w:color w:val="124191" w:themeColor="text1"/>
                <w:sz w:val="20"/>
                <w:szCs w:val="20"/>
                <w:lang w:val="en-GB"/>
              </w:rPr>
              <w:t>Manual/Edit Design</w:t>
            </w:r>
          </w:p>
          <w:p w:rsidR="005401A3" w:rsidP="006D6D14" w:rsidRDefault="000713CA" w14:paraId="4FB68C3D" w14:textId="61CE6B73">
            <w:pPr>
              <w:pStyle w:val="ListParagraph"/>
              <w:numPr>
                <w:ilvl w:val="0"/>
                <w:numId w:val="16"/>
              </w:numPr>
              <w:rPr>
                <w:rFonts w:ascii="Calibri Light" w:hAnsi="Calibri Light"/>
                <w:b w:val="0"/>
                <w:bCs w:val="0"/>
                <w:color w:val="124191" w:themeColor="text1"/>
                <w:sz w:val="20"/>
                <w:lang w:val="en-GB"/>
              </w:rPr>
            </w:pPr>
            <w:r>
              <w:rPr>
                <w:rFonts w:ascii="Calibri Light" w:hAnsi="Calibri Light"/>
                <w:color w:val="124191" w:themeColor="text1"/>
                <w:sz w:val="20"/>
                <w:lang w:val="en-GB"/>
              </w:rPr>
              <w:t>Create/Edit Route</w:t>
            </w:r>
          </w:p>
          <w:p w:rsidR="000713CA" w:rsidP="006D6D14" w:rsidRDefault="000713CA" w14:paraId="46FCFFEE" w14:textId="74CEE477">
            <w:pPr>
              <w:pStyle w:val="ListParagraph"/>
              <w:numPr>
                <w:ilvl w:val="0"/>
                <w:numId w:val="16"/>
              </w:numPr>
              <w:rPr>
                <w:rFonts w:ascii="Calibri Light" w:hAnsi="Calibri Light"/>
                <w:b w:val="0"/>
                <w:bCs w:val="0"/>
                <w:color w:val="124191" w:themeColor="text1"/>
                <w:sz w:val="20"/>
                <w:lang w:val="en-GB"/>
              </w:rPr>
            </w:pPr>
            <w:r>
              <w:rPr>
                <w:rFonts w:ascii="Calibri Light" w:hAnsi="Calibri Light"/>
                <w:color w:val="124191" w:themeColor="text1"/>
                <w:sz w:val="20"/>
                <w:lang w:val="en-GB"/>
              </w:rPr>
              <w:t>Path Analyzer</w:t>
            </w:r>
          </w:p>
          <w:p w:rsidR="000713CA" w:rsidP="006D6D14" w:rsidRDefault="000713CA" w14:paraId="401FA16A" w14:textId="7F7C1C19">
            <w:pPr>
              <w:pStyle w:val="ListParagraph"/>
              <w:numPr>
                <w:ilvl w:val="0"/>
                <w:numId w:val="16"/>
              </w:numPr>
              <w:rPr>
                <w:rFonts w:ascii="Calibri Light" w:hAnsi="Calibri Light"/>
                <w:b w:val="0"/>
                <w:bCs w:val="0"/>
                <w:color w:val="124191" w:themeColor="text1"/>
                <w:sz w:val="20"/>
                <w:lang w:val="en-GB"/>
              </w:rPr>
            </w:pPr>
            <w:r>
              <w:rPr>
                <w:rFonts w:ascii="Calibri Light" w:hAnsi="Calibri Light"/>
                <w:color w:val="124191" w:themeColor="text1"/>
                <w:sz w:val="20"/>
                <w:lang w:val="en-GB"/>
              </w:rPr>
              <w:t>Wavelength Assignment</w:t>
            </w:r>
          </w:p>
          <w:p w:rsidR="000713CA" w:rsidP="006D6D14" w:rsidRDefault="000713CA" w14:paraId="574ED6D4" w14:textId="7EB5E102">
            <w:pPr>
              <w:pStyle w:val="ListParagraph"/>
              <w:numPr>
                <w:ilvl w:val="0"/>
                <w:numId w:val="16"/>
              </w:numPr>
              <w:rPr>
                <w:rFonts w:ascii="Calibri Light" w:hAnsi="Calibri Light"/>
                <w:b w:val="0"/>
                <w:bCs w:val="0"/>
                <w:color w:val="124191" w:themeColor="text1"/>
                <w:sz w:val="20"/>
                <w:lang w:val="en-GB"/>
              </w:rPr>
            </w:pPr>
            <w:r>
              <w:rPr>
                <w:rFonts w:ascii="Calibri Light" w:hAnsi="Calibri Light"/>
                <w:color w:val="124191" w:themeColor="text1"/>
                <w:sz w:val="20"/>
                <w:lang w:val="en-GB"/>
              </w:rPr>
              <w:t>Equipment Selection/Edit</w:t>
            </w:r>
          </w:p>
          <w:p w:rsidR="000713CA" w:rsidP="006D6D14" w:rsidRDefault="000713CA" w14:paraId="2285FD45" w14:textId="797A8162">
            <w:pPr>
              <w:pStyle w:val="ListParagraph"/>
              <w:numPr>
                <w:ilvl w:val="0"/>
                <w:numId w:val="16"/>
              </w:numPr>
              <w:rPr>
                <w:rFonts w:ascii="Calibri Light" w:hAnsi="Calibri Light"/>
                <w:b w:val="0"/>
                <w:bCs w:val="0"/>
                <w:color w:val="124191" w:themeColor="text1"/>
                <w:sz w:val="20"/>
                <w:lang w:val="en-GB"/>
              </w:rPr>
            </w:pPr>
            <w:r>
              <w:rPr>
                <w:rFonts w:ascii="Calibri Light" w:hAnsi="Calibri Light"/>
                <w:color w:val="124191" w:themeColor="text1"/>
                <w:sz w:val="20"/>
                <w:lang w:val="en-GB"/>
              </w:rPr>
              <w:t>Power/Gain/Equipment Settings</w:t>
            </w:r>
          </w:p>
          <w:p w:rsidR="000713CA" w:rsidP="006D6D14" w:rsidRDefault="000713CA" w14:paraId="6BC29352" w14:textId="76DE9ABD">
            <w:pPr>
              <w:pStyle w:val="ListParagraph"/>
              <w:numPr>
                <w:ilvl w:val="0"/>
                <w:numId w:val="16"/>
              </w:numPr>
              <w:rPr>
                <w:rFonts w:ascii="Calibri Light" w:hAnsi="Calibri Light"/>
                <w:b w:val="0"/>
                <w:bCs w:val="0"/>
                <w:color w:val="124191" w:themeColor="text1"/>
                <w:sz w:val="20"/>
                <w:lang w:val="en-GB"/>
              </w:rPr>
            </w:pPr>
            <w:r>
              <w:rPr>
                <w:rFonts w:ascii="Calibri Light" w:hAnsi="Calibri Light"/>
                <w:color w:val="124191" w:themeColor="text1"/>
                <w:sz w:val="20"/>
                <w:lang w:val="en-GB"/>
              </w:rPr>
              <w:t>Physical Equipment Edit</w:t>
            </w:r>
          </w:p>
          <w:p w:rsidRPr="000713CA" w:rsidR="005401A3" w:rsidP="006D6D14" w:rsidRDefault="000713CA" w14:paraId="42F54094" w14:textId="6BB01189">
            <w:pPr>
              <w:pStyle w:val="ListParagraph"/>
              <w:numPr>
                <w:ilvl w:val="0"/>
                <w:numId w:val="16"/>
              </w:numPr>
              <w:rPr>
                <w:rFonts w:ascii="Calibri Light" w:hAnsi="Calibri Light"/>
                <w:b w:val="0"/>
                <w:bCs w:val="0"/>
                <w:color w:val="124191" w:themeColor="text1"/>
                <w:sz w:val="20"/>
                <w:lang w:val="en-GB"/>
              </w:rPr>
            </w:pPr>
            <w:r>
              <w:rPr>
                <w:rFonts w:ascii="Calibri Light" w:hAnsi="Calibri Light"/>
                <w:color w:val="124191" w:themeColor="text1"/>
                <w:sz w:val="20"/>
                <w:lang w:val="en-GB"/>
              </w:rPr>
              <w:t>Verification</w:t>
            </w:r>
          </w:p>
        </w:tc>
        <w:tc>
          <w:tcPr>
            <w:tcW w:w="1980" w:type="dxa"/>
          </w:tcPr>
          <w:p w:rsidRPr="000C6220" w:rsidR="002130A6" w:rsidP="002130A6" w:rsidRDefault="00D90B5C" w14:paraId="55BB51DE" w14:textId="7201F1BA">
            <w:pPr>
              <w:cnfStyle w:val="000000100000" w:firstRow="0" w:lastRow="0" w:firstColumn="0" w:lastColumn="0" w:oddVBand="0" w:evenVBand="0" w:oddHBand="1" w:evenHBand="0" w:firstRowFirstColumn="0" w:firstRowLastColumn="0" w:lastRowFirstColumn="0" w:lastRowLastColumn="0"/>
              <w:rPr>
                <w:rFonts w:ascii="Calibri Light" w:hAnsi="Calibri Light"/>
                <w:color w:val="124191" w:themeColor="text1"/>
                <w:sz w:val="20"/>
                <w:lang w:val="en-GB"/>
              </w:rPr>
            </w:pPr>
            <w:r>
              <w:rPr>
                <w:rFonts w:ascii="Calibri Light" w:hAnsi="Calibri Light"/>
                <w:color w:val="124191" w:themeColor="text1"/>
                <w:sz w:val="20"/>
                <w:lang w:val="en-GB"/>
              </w:rPr>
              <w:t>No</w:t>
            </w:r>
          </w:p>
        </w:tc>
        <w:tc>
          <w:tcPr>
            <w:tcW w:w="1463" w:type="dxa"/>
          </w:tcPr>
          <w:p w:rsidRPr="000C6220" w:rsidR="002130A6" w:rsidP="002130A6" w:rsidRDefault="002130A6" w14:paraId="0E40A544" w14:textId="77777777">
            <w:pPr>
              <w:cnfStyle w:val="000000100000" w:firstRow="0" w:lastRow="0" w:firstColumn="0" w:lastColumn="0" w:oddVBand="0" w:evenVBand="0" w:oddHBand="1" w:evenHBand="0" w:firstRowFirstColumn="0" w:firstRowLastColumn="0" w:lastRowFirstColumn="0" w:lastRowLastColumn="0"/>
              <w:rPr>
                <w:rFonts w:ascii="Calibri Light" w:hAnsi="Calibri Light"/>
                <w:color w:val="124191" w:themeColor="text1"/>
                <w:sz w:val="20"/>
                <w:lang w:val="en-GB"/>
              </w:rPr>
            </w:pPr>
          </w:p>
        </w:tc>
        <w:tc>
          <w:tcPr>
            <w:tcW w:w="1957" w:type="dxa"/>
          </w:tcPr>
          <w:p w:rsidRPr="000C6220" w:rsidR="002130A6" w:rsidP="002130A6" w:rsidRDefault="002130A6" w14:paraId="6110DF98" w14:textId="77777777">
            <w:pPr>
              <w:cnfStyle w:val="000000100000" w:firstRow="0" w:lastRow="0" w:firstColumn="0" w:lastColumn="0" w:oddVBand="0" w:evenVBand="0" w:oddHBand="1" w:evenHBand="0" w:firstRowFirstColumn="0" w:firstRowLastColumn="0" w:lastRowFirstColumn="0" w:lastRowLastColumn="0"/>
              <w:rPr>
                <w:rFonts w:ascii="Calibri Light" w:hAnsi="Calibri Light"/>
                <w:color w:val="124191" w:themeColor="text1"/>
                <w:sz w:val="20"/>
                <w:lang w:val="en-GB"/>
              </w:rPr>
            </w:pPr>
          </w:p>
        </w:tc>
      </w:tr>
      <w:tr w:rsidR="004463BA" w:rsidTr="0FF720E0" w14:paraId="7310AA99" w14:textId="77777777">
        <w:tc>
          <w:tcPr>
            <w:cnfStyle w:val="001000000000" w:firstRow="0" w:lastRow="0" w:firstColumn="1" w:lastColumn="0" w:oddVBand="0" w:evenVBand="0" w:oddHBand="0" w:evenHBand="0" w:firstRowFirstColumn="0" w:firstRowLastColumn="0" w:lastRowFirstColumn="0" w:lastRowLastColumn="0"/>
            <w:tcW w:w="3955" w:type="dxa"/>
          </w:tcPr>
          <w:p w:rsidR="004463BA" w:rsidP="00CF1807" w:rsidRDefault="004463BA" w14:paraId="4EFE428A" w14:textId="49CAE97D">
            <w:pPr>
              <w:rPr>
                <w:rFonts w:ascii="Calibri Light" w:hAnsi="Calibri Light"/>
                <w:b w:val="0"/>
                <w:bCs w:val="0"/>
                <w:color w:val="124191" w:themeColor="text1"/>
                <w:sz w:val="20"/>
                <w:szCs w:val="20"/>
                <w:lang w:val="en-GB"/>
              </w:rPr>
            </w:pPr>
            <w:r>
              <w:rPr>
                <w:rFonts w:ascii="Calibri Light" w:hAnsi="Calibri Light"/>
                <w:color w:val="124191" w:themeColor="text1"/>
                <w:sz w:val="20"/>
                <w:szCs w:val="20"/>
                <w:lang w:val="en-GB"/>
              </w:rPr>
              <w:lastRenderedPageBreak/>
              <w:t>Visualization/UI</w:t>
            </w:r>
          </w:p>
          <w:p w:rsidRPr="004463BA" w:rsidR="004463BA" w:rsidP="006D6D14" w:rsidRDefault="004463BA" w14:paraId="74B06630" w14:textId="77D8881D">
            <w:pPr>
              <w:pStyle w:val="ListParagraph"/>
              <w:numPr>
                <w:ilvl w:val="0"/>
                <w:numId w:val="16"/>
              </w:numPr>
              <w:rPr>
                <w:rFonts w:ascii="Calibri Light" w:hAnsi="Calibri Light"/>
                <w:color w:val="124191" w:themeColor="text1"/>
                <w:sz w:val="20"/>
                <w:lang w:val="en-GB"/>
              </w:rPr>
            </w:pPr>
            <w:r>
              <w:rPr>
                <w:rFonts w:ascii="Calibri Light" w:hAnsi="Calibri Light"/>
                <w:color w:val="124191" w:themeColor="text1"/>
                <w:sz w:val="20"/>
                <w:lang w:val="en-GB"/>
              </w:rPr>
              <w:t>Map</w:t>
            </w:r>
          </w:p>
          <w:p w:rsidRPr="004463BA" w:rsidR="004463BA" w:rsidP="006D6D14" w:rsidRDefault="004463BA" w14:paraId="48EAA863" w14:textId="34EEC709">
            <w:pPr>
              <w:pStyle w:val="ListParagraph"/>
              <w:numPr>
                <w:ilvl w:val="1"/>
                <w:numId w:val="16"/>
              </w:numPr>
              <w:rPr>
                <w:rFonts w:ascii="Calibri Light" w:hAnsi="Calibri Light"/>
                <w:color w:val="124191" w:themeColor="text1"/>
                <w:sz w:val="20"/>
                <w:lang w:val="en-GB"/>
              </w:rPr>
            </w:pPr>
            <w:r>
              <w:rPr>
                <w:rFonts w:ascii="Calibri Light" w:hAnsi="Calibri Light"/>
                <w:color w:val="124191" w:themeColor="text1"/>
                <w:sz w:val="20"/>
                <w:lang w:val="en-GB"/>
              </w:rPr>
              <w:t>Layer View</w:t>
            </w:r>
          </w:p>
          <w:p w:rsidRPr="004463BA" w:rsidR="004463BA" w:rsidP="006D6D14" w:rsidRDefault="004463BA" w14:paraId="47566DA0" w14:textId="77BE3812">
            <w:pPr>
              <w:pStyle w:val="ListParagraph"/>
              <w:numPr>
                <w:ilvl w:val="1"/>
                <w:numId w:val="16"/>
              </w:numPr>
              <w:rPr>
                <w:rFonts w:ascii="Calibri Light" w:hAnsi="Calibri Light"/>
                <w:color w:val="124191" w:themeColor="text1"/>
                <w:sz w:val="20"/>
                <w:lang w:val="en-GB"/>
              </w:rPr>
            </w:pPr>
            <w:r>
              <w:rPr>
                <w:rFonts w:ascii="Calibri Light" w:hAnsi="Calibri Light"/>
                <w:color w:val="124191" w:themeColor="text1"/>
                <w:sz w:val="20"/>
                <w:lang w:val="en-GB"/>
              </w:rPr>
              <w:t>Heat Map</w:t>
            </w:r>
          </w:p>
          <w:p w:rsidRPr="004463BA" w:rsidR="004463BA" w:rsidP="006D6D14" w:rsidRDefault="004463BA" w14:paraId="577A111C" w14:textId="06698DF0">
            <w:pPr>
              <w:pStyle w:val="ListParagraph"/>
              <w:numPr>
                <w:ilvl w:val="1"/>
                <w:numId w:val="16"/>
              </w:numPr>
              <w:rPr>
                <w:rFonts w:ascii="Calibri Light" w:hAnsi="Calibri Light"/>
                <w:color w:val="124191" w:themeColor="text1"/>
                <w:sz w:val="20"/>
                <w:lang w:val="en-GB"/>
              </w:rPr>
            </w:pPr>
            <w:r>
              <w:rPr>
                <w:rFonts w:ascii="Calibri Light" w:hAnsi="Calibri Light"/>
                <w:color w:val="124191" w:themeColor="text1"/>
                <w:sz w:val="20"/>
                <w:lang w:val="en-GB"/>
              </w:rPr>
              <w:t>Route View</w:t>
            </w:r>
          </w:p>
          <w:p w:rsidRPr="004463BA" w:rsidR="004463BA" w:rsidP="006D6D14" w:rsidRDefault="004463BA" w14:paraId="1A76F520" w14:textId="4F34CC22">
            <w:pPr>
              <w:pStyle w:val="ListParagraph"/>
              <w:numPr>
                <w:ilvl w:val="1"/>
                <w:numId w:val="16"/>
              </w:numPr>
              <w:rPr>
                <w:rFonts w:ascii="Calibri Light" w:hAnsi="Calibri Light"/>
                <w:color w:val="124191" w:themeColor="text1"/>
                <w:sz w:val="20"/>
                <w:lang w:val="en-GB"/>
              </w:rPr>
            </w:pPr>
            <w:r>
              <w:rPr>
                <w:rFonts w:ascii="Calibri Light" w:hAnsi="Calibri Light"/>
                <w:color w:val="124191" w:themeColor="text1"/>
                <w:sz w:val="20"/>
                <w:lang w:val="en-GB"/>
              </w:rPr>
              <w:t>NRA Support</w:t>
            </w:r>
          </w:p>
          <w:p w:rsidRPr="00AB0C27" w:rsidR="00AB0C27" w:rsidP="006D6D14" w:rsidRDefault="00AB0C27" w14:paraId="62138F6C" w14:textId="1E18C784">
            <w:pPr>
              <w:pStyle w:val="ListParagraph"/>
              <w:numPr>
                <w:ilvl w:val="1"/>
                <w:numId w:val="16"/>
              </w:numPr>
              <w:rPr>
                <w:rFonts w:ascii="Calibri Light" w:hAnsi="Calibri Light"/>
                <w:color w:val="124191" w:themeColor="text1"/>
                <w:sz w:val="20"/>
                <w:lang w:val="en-GB"/>
              </w:rPr>
            </w:pPr>
            <w:r>
              <w:rPr>
                <w:rFonts w:ascii="Calibri Light" w:hAnsi="Calibri Light"/>
                <w:color w:val="124191" w:themeColor="text1"/>
                <w:sz w:val="20"/>
                <w:lang w:val="en-GB"/>
              </w:rPr>
              <w:t xml:space="preserve">Object &amp; </w:t>
            </w:r>
            <w:r w:rsidR="004463BA">
              <w:rPr>
                <w:rFonts w:ascii="Calibri Light" w:hAnsi="Calibri Light"/>
                <w:color w:val="124191" w:themeColor="text1"/>
                <w:sz w:val="20"/>
                <w:lang w:val="en-GB"/>
              </w:rPr>
              <w:t>Template Support</w:t>
            </w:r>
          </w:p>
          <w:p w:rsidRPr="004463BA" w:rsidR="004463BA" w:rsidP="006D6D14" w:rsidRDefault="004463BA" w14:paraId="5F32DC07" w14:textId="0A5A97A9">
            <w:pPr>
              <w:pStyle w:val="ListParagraph"/>
              <w:numPr>
                <w:ilvl w:val="0"/>
                <w:numId w:val="16"/>
              </w:numPr>
              <w:rPr>
                <w:rFonts w:ascii="Calibri Light" w:hAnsi="Calibri Light"/>
                <w:color w:val="124191" w:themeColor="text1"/>
                <w:sz w:val="20"/>
                <w:lang w:val="en-GB"/>
              </w:rPr>
            </w:pPr>
            <w:r>
              <w:rPr>
                <w:rFonts w:ascii="Calibri Light" w:hAnsi="Calibri Light"/>
                <w:color w:val="124191" w:themeColor="text1"/>
                <w:sz w:val="20"/>
                <w:lang w:val="en-GB"/>
              </w:rPr>
              <w:t>Design App Tables</w:t>
            </w:r>
          </w:p>
          <w:p w:rsidRPr="004463BA" w:rsidR="004463BA" w:rsidP="006D6D14" w:rsidRDefault="004463BA" w14:paraId="5078D2CF" w14:textId="254404E6">
            <w:pPr>
              <w:pStyle w:val="ListParagraph"/>
              <w:numPr>
                <w:ilvl w:val="0"/>
                <w:numId w:val="16"/>
              </w:numPr>
              <w:rPr>
                <w:rFonts w:ascii="Calibri Light" w:hAnsi="Calibri Light"/>
                <w:color w:val="124191" w:themeColor="text1"/>
                <w:sz w:val="20"/>
                <w:lang w:val="en-GB"/>
              </w:rPr>
            </w:pPr>
            <w:r>
              <w:rPr>
                <w:rFonts w:ascii="Calibri Light" w:hAnsi="Calibri Light"/>
                <w:color w:val="124191" w:themeColor="text1"/>
                <w:sz w:val="20"/>
                <w:lang w:val="en-GB"/>
              </w:rPr>
              <w:t xml:space="preserve">Object </w:t>
            </w:r>
            <w:r w:rsidR="00BC2BD0">
              <w:rPr>
                <w:rFonts w:ascii="Calibri Light" w:hAnsi="Calibri Light"/>
                <w:color w:val="124191" w:themeColor="text1"/>
                <w:sz w:val="20"/>
                <w:lang w:val="en-GB"/>
              </w:rPr>
              <w:t xml:space="preserve">Create/Edit </w:t>
            </w:r>
            <w:r>
              <w:rPr>
                <w:rFonts w:ascii="Calibri Light" w:hAnsi="Calibri Light"/>
                <w:color w:val="124191" w:themeColor="text1"/>
                <w:sz w:val="20"/>
                <w:lang w:val="en-GB"/>
              </w:rPr>
              <w:t>Panels</w:t>
            </w:r>
          </w:p>
          <w:p w:rsidRPr="004463BA" w:rsidR="004463BA" w:rsidP="006D6D14" w:rsidRDefault="004463BA" w14:paraId="575C983F" w14:textId="77777777">
            <w:pPr>
              <w:pStyle w:val="ListParagraph"/>
              <w:numPr>
                <w:ilvl w:val="0"/>
                <w:numId w:val="16"/>
              </w:numPr>
              <w:rPr>
                <w:rFonts w:ascii="Calibri Light" w:hAnsi="Calibri Light"/>
                <w:color w:val="124191" w:themeColor="text1"/>
                <w:sz w:val="20"/>
                <w:lang w:val="en-GB"/>
              </w:rPr>
            </w:pPr>
            <w:r>
              <w:rPr>
                <w:rFonts w:ascii="Calibri Light" w:hAnsi="Calibri Light"/>
                <w:color w:val="124191" w:themeColor="text1"/>
                <w:sz w:val="20"/>
                <w:lang w:val="en-GB"/>
              </w:rPr>
              <w:t>NE Edit Panel</w:t>
            </w:r>
          </w:p>
          <w:p w:rsidRPr="004463BA" w:rsidR="004463BA" w:rsidP="006D6D14" w:rsidRDefault="004463BA" w14:paraId="0F91D7B8" w14:textId="77777777">
            <w:pPr>
              <w:pStyle w:val="ListParagraph"/>
              <w:numPr>
                <w:ilvl w:val="0"/>
                <w:numId w:val="16"/>
              </w:numPr>
              <w:rPr>
                <w:rFonts w:ascii="Calibri Light" w:hAnsi="Calibri Light"/>
                <w:color w:val="124191" w:themeColor="text1"/>
                <w:sz w:val="20"/>
                <w:lang w:val="en-GB"/>
              </w:rPr>
            </w:pPr>
            <w:r>
              <w:rPr>
                <w:rFonts w:ascii="Calibri Light" w:hAnsi="Calibri Light"/>
                <w:color w:val="124191" w:themeColor="text1"/>
                <w:sz w:val="20"/>
                <w:lang w:val="en-GB"/>
              </w:rPr>
              <w:t>OMS Panel</w:t>
            </w:r>
          </w:p>
          <w:p w:rsidRPr="004607DE" w:rsidR="004463BA" w:rsidP="006D6D14" w:rsidRDefault="004463BA" w14:paraId="2ED61519" w14:textId="3029F058">
            <w:pPr>
              <w:pStyle w:val="ListParagraph"/>
              <w:numPr>
                <w:ilvl w:val="0"/>
                <w:numId w:val="16"/>
              </w:numPr>
              <w:rPr>
                <w:rFonts w:ascii="Calibri Light" w:hAnsi="Calibri Light"/>
                <w:color w:val="124191" w:themeColor="text1"/>
                <w:sz w:val="20"/>
                <w:lang w:val="en-GB"/>
              </w:rPr>
            </w:pPr>
            <w:r>
              <w:rPr>
                <w:rFonts w:ascii="Calibri Light" w:hAnsi="Calibri Light"/>
                <w:color w:val="124191" w:themeColor="text1"/>
                <w:sz w:val="20"/>
                <w:lang w:val="en-GB"/>
              </w:rPr>
              <w:t>Node Panel</w:t>
            </w:r>
          </w:p>
          <w:p w:rsidRPr="004607DE" w:rsidR="004607DE" w:rsidP="006D6D14" w:rsidRDefault="004607DE" w14:paraId="53F62234" w14:textId="01BC0535">
            <w:pPr>
              <w:pStyle w:val="ListParagraph"/>
              <w:numPr>
                <w:ilvl w:val="0"/>
                <w:numId w:val="16"/>
              </w:numPr>
              <w:rPr>
                <w:rFonts w:ascii="Calibri Light" w:hAnsi="Calibri Light"/>
                <w:color w:val="124191" w:themeColor="text1"/>
                <w:sz w:val="20"/>
                <w:lang w:val="en-GB"/>
              </w:rPr>
            </w:pPr>
            <w:r>
              <w:rPr>
                <w:rFonts w:ascii="Calibri Light" w:hAnsi="Calibri Light"/>
                <w:color w:val="124191" w:themeColor="text1"/>
                <w:sz w:val="20"/>
                <w:lang w:val="en-GB"/>
              </w:rPr>
              <w:t>Schematic Panel</w:t>
            </w:r>
          </w:p>
          <w:p w:rsidRPr="004607DE" w:rsidR="004607DE" w:rsidP="006D6D14" w:rsidRDefault="004607DE" w14:paraId="252072A9" w14:textId="4AC127AC">
            <w:pPr>
              <w:pStyle w:val="ListParagraph"/>
              <w:numPr>
                <w:ilvl w:val="0"/>
                <w:numId w:val="16"/>
              </w:numPr>
              <w:rPr>
                <w:rFonts w:ascii="Calibri Light" w:hAnsi="Calibri Light"/>
                <w:color w:val="124191" w:themeColor="text1"/>
                <w:sz w:val="20"/>
                <w:lang w:val="en-GB"/>
              </w:rPr>
            </w:pPr>
            <w:r>
              <w:rPr>
                <w:rFonts w:ascii="Calibri Light" w:hAnsi="Calibri Light"/>
                <w:color w:val="124191" w:themeColor="text1"/>
                <w:sz w:val="20"/>
                <w:lang w:val="en-GB"/>
              </w:rPr>
              <w:t>CPLR</w:t>
            </w:r>
          </w:p>
          <w:p w:rsidRPr="004463BA" w:rsidR="004607DE" w:rsidP="006D6D14" w:rsidRDefault="004607DE" w14:paraId="2F24ADA3" w14:textId="1FE50628">
            <w:pPr>
              <w:pStyle w:val="ListParagraph"/>
              <w:numPr>
                <w:ilvl w:val="0"/>
                <w:numId w:val="16"/>
              </w:numPr>
              <w:rPr>
                <w:rFonts w:ascii="Calibri Light" w:hAnsi="Calibri Light"/>
                <w:color w:val="124191" w:themeColor="text1"/>
                <w:sz w:val="20"/>
                <w:lang w:val="en-GB"/>
              </w:rPr>
            </w:pPr>
            <w:r>
              <w:rPr>
                <w:rFonts w:ascii="Calibri Light" w:hAnsi="Calibri Light"/>
                <w:color w:val="124191" w:themeColor="text1"/>
                <w:sz w:val="20"/>
                <w:lang w:val="en-GB"/>
              </w:rPr>
              <w:t>Channel Utilization</w:t>
            </w:r>
          </w:p>
        </w:tc>
        <w:tc>
          <w:tcPr>
            <w:tcW w:w="1980" w:type="dxa"/>
          </w:tcPr>
          <w:p w:rsidRPr="000C6220" w:rsidR="004463BA" w:rsidP="00CF1807" w:rsidRDefault="00E400AF" w14:paraId="2D260DD9" w14:textId="66EE764E">
            <w:pPr>
              <w:cnfStyle w:val="000000000000" w:firstRow="0" w:lastRow="0" w:firstColumn="0" w:lastColumn="0" w:oddVBand="0" w:evenVBand="0" w:oddHBand="0" w:evenHBand="0" w:firstRowFirstColumn="0" w:firstRowLastColumn="0" w:lastRowFirstColumn="0" w:lastRowLastColumn="0"/>
              <w:rPr>
                <w:rFonts w:ascii="Calibri Light" w:hAnsi="Calibri Light"/>
                <w:color w:val="124191" w:themeColor="text1"/>
                <w:sz w:val="20"/>
                <w:lang w:val="en-GB"/>
              </w:rPr>
            </w:pPr>
            <w:r>
              <w:rPr>
                <w:rFonts w:ascii="Calibri Light" w:hAnsi="Calibri Light"/>
                <w:color w:val="124191" w:themeColor="text1"/>
                <w:sz w:val="20"/>
                <w:lang w:val="en-GB"/>
              </w:rPr>
              <w:t>Yes</w:t>
            </w:r>
          </w:p>
        </w:tc>
        <w:tc>
          <w:tcPr>
            <w:tcW w:w="1463" w:type="dxa"/>
          </w:tcPr>
          <w:p w:rsidRPr="000C6220" w:rsidR="004463BA" w:rsidP="00CF1807" w:rsidRDefault="004463BA" w14:paraId="27EE0A30" w14:textId="77777777">
            <w:pPr>
              <w:cnfStyle w:val="000000000000" w:firstRow="0" w:lastRow="0" w:firstColumn="0" w:lastColumn="0" w:oddVBand="0" w:evenVBand="0" w:oddHBand="0" w:evenHBand="0" w:firstRowFirstColumn="0" w:firstRowLastColumn="0" w:lastRowFirstColumn="0" w:lastRowLastColumn="0"/>
              <w:rPr>
                <w:rFonts w:ascii="Calibri Light" w:hAnsi="Calibri Light"/>
                <w:color w:val="124191" w:themeColor="text1"/>
                <w:sz w:val="20"/>
                <w:lang w:val="en-GB"/>
              </w:rPr>
            </w:pPr>
          </w:p>
        </w:tc>
        <w:tc>
          <w:tcPr>
            <w:tcW w:w="1957" w:type="dxa"/>
          </w:tcPr>
          <w:p w:rsidRPr="000C6220" w:rsidR="004463BA" w:rsidP="5FF476C0" w:rsidRDefault="00F60708" w14:paraId="72098A6F" w14:textId="2DAD5F6E">
            <w:pPr>
              <w:cnfStyle w:val="000000000000" w:firstRow="0" w:lastRow="0" w:firstColumn="0" w:lastColumn="0" w:oddVBand="0" w:evenVBand="0" w:oddHBand="0" w:evenHBand="0" w:firstRowFirstColumn="0" w:firstRowLastColumn="0" w:lastRowFirstColumn="0" w:lastRowLastColumn="0"/>
              <w:rPr>
                <w:rFonts w:ascii="Calibri Light" w:hAnsi="Calibri Light"/>
                <w:color w:val="124191" w:themeColor="text1"/>
                <w:sz w:val="20"/>
                <w:szCs w:val="20"/>
                <w:lang w:val="en-GB"/>
              </w:rPr>
            </w:pPr>
            <w:r w:rsidRPr="0FF720E0">
              <w:rPr>
                <w:rFonts w:ascii="Calibri Light" w:hAnsi="Calibri Light"/>
                <w:color w:val="124191" w:themeColor="text1"/>
                <w:sz w:val="20"/>
                <w:szCs w:val="20"/>
                <w:lang w:val="en-GB"/>
              </w:rPr>
              <w:t xml:space="preserve">Layer view, show </w:t>
            </w:r>
            <w:commentRangeStart w:id="17"/>
            <w:commentRangeStart w:id="18"/>
            <w:r w:rsidRPr="0FF720E0">
              <w:rPr>
                <w:rFonts w:ascii="Calibri Light" w:hAnsi="Calibri Light"/>
                <w:color w:val="124191" w:themeColor="text1"/>
                <w:sz w:val="20"/>
                <w:szCs w:val="20"/>
                <w:lang w:val="en-GB"/>
              </w:rPr>
              <w:t>route</w:t>
            </w:r>
            <w:r w:rsidRPr="0FF720E0" w:rsidR="11BA15CE">
              <w:rPr>
                <w:rFonts w:ascii="Calibri Light" w:hAnsi="Calibri Light"/>
                <w:color w:val="124191" w:themeColor="text1"/>
                <w:sz w:val="20"/>
                <w:szCs w:val="20"/>
                <w:lang w:val="en-GB"/>
              </w:rPr>
              <w:t xml:space="preserve"> and Map </w:t>
            </w:r>
            <w:commentRangeEnd w:id="17"/>
            <w:r>
              <w:rPr>
                <w:rStyle w:val="CommentReference"/>
              </w:rPr>
              <w:commentReference w:id="17"/>
            </w:r>
            <w:commentRangeEnd w:id="18"/>
            <w:r>
              <w:rPr>
                <w:rStyle w:val="CommentReference"/>
              </w:rPr>
              <w:commentReference w:id="18"/>
            </w:r>
          </w:p>
        </w:tc>
      </w:tr>
      <w:tr w:rsidR="00CF1807" w:rsidTr="0FF720E0" w14:paraId="0296B9F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rsidRPr="008C60CF" w:rsidR="00CF1807" w:rsidP="00CF1807" w:rsidRDefault="00CF1807" w14:paraId="17127761" w14:textId="77777777">
            <w:pPr>
              <w:rPr>
                <w:rFonts w:ascii="Calibri Light" w:hAnsi="Calibri Light"/>
                <w:b w:val="0"/>
                <w:bCs w:val="0"/>
                <w:color w:val="124191" w:themeColor="text1"/>
                <w:sz w:val="20"/>
                <w:szCs w:val="20"/>
                <w:lang w:val="en-GB"/>
              </w:rPr>
            </w:pPr>
            <w:r>
              <w:rPr>
                <w:rFonts w:ascii="Calibri Light" w:hAnsi="Calibri Light"/>
                <w:color w:val="124191" w:themeColor="text1"/>
                <w:sz w:val="20"/>
                <w:szCs w:val="20"/>
                <w:lang w:val="en-GB"/>
              </w:rPr>
              <w:t>Reports</w:t>
            </w:r>
          </w:p>
          <w:p w:rsidRPr="00CF1807" w:rsidR="00CF1807" w:rsidP="006D6D14" w:rsidRDefault="00CF1807" w14:paraId="3A7A9550" w14:textId="77777777">
            <w:pPr>
              <w:pStyle w:val="ListParagraph"/>
              <w:numPr>
                <w:ilvl w:val="0"/>
                <w:numId w:val="19"/>
              </w:numPr>
              <w:rPr>
                <w:rFonts w:ascii="Calibri Light" w:hAnsi="Calibri Light"/>
                <w:color w:val="124191" w:themeColor="text1"/>
                <w:sz w:val="20"/>
                <w:lang w:val="en-GB"/>
              </w:rPr>
            </w:pPr>
            <w:r w:rsidRPr="00CF1807">
              <w:rPr>
                <w:rFonts w:ascii="Calibri Light" w:hAnsi="Calibri Light"/>
                <w:color w:val="124191" w:themeColor="text1"/>
                <w:sz w:val="20"/>
                <w:lang w:val="en-GB"/>
              </w:rPr>
              <w:t>Network Information Report</w:t>
            </w:r>
          </w:p>
          <w:p w:rsidRPr="00CF1807" w:rsidR="00CF1807" w:rsidP="006D6D14" w:rsidRDefault="00CF1807" w14:paraId="0BBEE612" w14:textId="77777777">
            <w:pPr>
              <w:pStyle w:val="ListParagraph"/>
              <w:numPr>
                <w:ilvl w:val="0"/>
                <w:numId w:val="19"/>
              </w:numPr>
              <w:rPr>
                <w:rFonts w:ascii="Calibri Light" w:hAnsi="Calibri Light"/>
                <w:color w:val="124191" w:themeColor="text1"/>
                <w:sz w:val="20"/>
                <w:lang w:val="en-GB"/>
              </w:rPr>
            </w:pPr>
            <w:r w:rsidRPr="00CF1807">
              <w:rPr>
                <w:rFonts w:ascii="Calibri Light" w:hAnsi="Calibri Light"/>
                <w:color w:val="124191" w:themeColor="text1"/>
                <w:sz w:val="20"/>
                <w:lang w:val="en-GB"/>
              </w:rPr>
              <w:t>Equipment Report/Card Inventory report/Rack report</w:t>
            </w:r>
          </w:p>
          <w:p w:rsidRPr="00CF1807" w:rsidR="00CF1807" w:rsidP="006D6D14" w:rsidRDefault="00CF1807" w14:paraId="358D095F" w14:textId="77777777">
            <w:pPr>
              <w:pStyle w:val="ListParagraph"/>
              <w:numPr>
                <w:ilvl w:val="0"/>
                <w:numId w:val="19"/>
              </w:numPr>
              <w:rPr>
                <w:rFonts w:ascii="Calibri Light" w:hAnsi="Calibri Light"/>
                <w:color w:val="124191" w:themeColor="text1"/>
                <w:sz w:val="20"/>
                <w:lang w:val="en-GB"/>
              </w:rPr>
            </w:pPr>
            <w:r w:rsidRPr="00CF1807">
              <w:rPr>
                <w:rFonts w:ascii="Calibri Light" w:hAnsi="Calibri Light"/>
                <w:color w:val="124191" w:themeColor="text1"/>
                <w:sz w:val="20"/>
                <w:lang w:val="en-GB"/>
              </w:rPr>
              <w:t>BOM Report</w:t>
            </w:r>
          </w:p>
          <w:p w:rsidRPr="00CF1807" w:rsidR="00CF1807" w:rsidP="006D6D14" w:rsidRDefault="00CF1807" w14:paraId="7EAD4A43" w14:textId="77777777">
            <w:pPr>
              <w:pStyle w:val="ListParagraph"/>
              <w:numPr>
                <w:ilvl w:val="0"/>
                <w:numId w:val="19"/>
              </w:numPr>
              <w:rPr>
                <w:rFonts w:ascii="Calibri Light" w:hAnsi="Calibri Light"/>
                <w:color w:val="124191" w:themeColor="text1"/>
                <w:sz w:val="20"/>
                <w:lang w:val="en-GB"/>
              </w:rPr>
            </w:pPr>
            <w:r w:rsidRPr="00CF1807">
              <w:rPr>
                <w:rFonts w:ascii="Calibri Light" w:hAnsi="Calibri Light"/>
                <w:color w:val="124191" w:themeColor="text1"/>
                <w:sz w:val="20"/>
                <w:lang w:val="en-GB"/>
              </w:rPr>
              <w:t>Installation Report</w:t>
            </w:r>
          </w:p>
          <w:p w:rsidRPr="00CF1807" w:rsidR="00CF1807" w:rsidP="006D6D14" w:rsidRDefault="00CF1807" w14:paraId="5906FADA" w14:textId="77777777">
            <w:pPr>
              <w:pStyle w:val="ListParagraph"/>
              <w:numPr>
                <w:ilvl w:val="0"/>
                <w:numId w:val="19"/>
              </w:numPr>
              <w:rPr>
                <w:rFonts w:ascii="Calibri Light" w:hAnsi="Calibri Light"/>
                <w:color w:val="124191" w:themeColor="text1"/>
                <w:sz w:val="20"/>
                <w:lang w:val="en-GB"/>
              </w:rPr>
            </w:pPr>
            <w:r w:rsidRPr="00CF1807">
              <w:rPr>
                <w:rFonts w:ascii="Calibri Light" w:hAnsi="Calibri Light"/>
                <w:color w:val="124191" w:themeColor="text1"/>
                <w:sz w:val="20"/>
                <w:lang w:val="en-GB"/>
              </w:rPr>
              <w:t xml:space="preserve">Physical Layer Report </w:t>
            </w:r>
          </w:p>
          <w:p w:rsidRPr="00CF1807" w:rsidR="00CF1807" w:rsidP="006D6D14" w:rsidRDefault="00CF1807" w14:paraId="7BD2699D" w14:textId="58F4BAA4">
            <w:pPr>
              <w:pStyle w:val="ListParagraph"/>
              <w:numPr>
                <w:ilvl w:val="0"/>
                <w:numId w:val="19"/>
              </w:numPr>
              <w:rPr>
                <w:rFonts w:ascii="Calibri Light" w:hAnsi="Calibri Light"/>
                <w:color w:val="124191" w:themeColor="text1"/>
                <w:sz w:val="20"/>
                <w:lang w:val="en-GB"/>
              </w:rPr>
            </w:pPr>
            <w:r w:rsidRPr="00CF1807">
              <w:rPr>
                <w:rFonts w:ascii="Calibri Light" w:hAnsi="Calibri Light"/>
                <w:color w:val="124191" w:themeColor="text1"/>
                <w:sz w:val="20"/>
                <w:lang w:val="en-GB"/>
              </w:rPr>
              <w:t xml:space="preserve">OT Segregation/ASE </w:t>
            </w:r>
            <w:r w:rsidR="00BC2BD0">
              <w:rPr>
                <w:rFonts w:ascii="Calibri Light" w:hAnsi="Calibri Light"/>
                <w:color w:val="124191" w:themeColor="text1"/>
                <w:sz w:val="20"/>
                <w:lang w:val="en-GB"/>
              </w:rPr>
              <w:t>N</w:t>
            </w:r>
            <w:r w:rsidRPr="00CF1807">
              <w:rPr>
                <w:rFonts w:ascii="Calibri Light" w:hAnsi="Calibri Light"/>
                <w:color w:val="124191" w:themeColor="text1"/>
                <w:sz w:val="20"/>
                <w:lang w:val="en-GB"/>
              </w:rPr>
              <w:t xml:space="preserve">oise </w:t>
            </w:r>
            <w:r w:rsidR="00BC2BD0">
              <w:rPr>
                <w:rFonts w:ascii="Calibri Light" w:hAnsi="Calibri Light"/>
                <w:color w:val="124191" w:themeColor="text1"/>
                <w:sz w:val="20"/>
                <w:lang w:val="en-GB"/>
              </w:rPr>
              <w:t>Report</w:t>
            </w:r>
          </w:p>
          <w:p w:rsidRPr="00CF1807" w:rsidR="00CF1807" w:rsidP="006D6D14" w:rsidRDefault="00CF1807" w14:paraId="522AA5DE" w14:textId="77777777">
            <w:pPr>
              <w:pStyle w:val="ListParagraph"/>
              <w:numPr>
                <w:ilvl w:val="0"/>
                <w:numId w:val="19"/>
              </w:numPr>
              <w:rPr>
                <w:rFonts w:ascii="Calibri Light" w:hAnsi="Calibri Light"/>
                <w:color w:val="124191" w:themeColor="text1"/>
                <w:sz w:val="20"/>
                <w:lang w:val="en-GB"/>
              </w:rPr>
            </w:pPr>
            <w:r w:rsidRPr="00CF1807">
              <w:rPr>
                <w:rFonts w:ascii="Calibri Light" w:hAnsi="Calibri Light"/>
                <w:color w:val="124191" w:themeColor="text1"/>
                <w:sz w:val="20"/>
                <w:lang w:val="en-GB"/>
              </w:rPr>
              <w:t>Table Information report</w:t>
            </w:r>
          </w:p>
          <w:p w:rsidRPr="00CF1807" w:rsidR="00CF1807" w:rsidP="006D6D14" w:rsidRDefault="00CF1807" w14:paraId="492A1CF9" w14:textId="77777777">
            <w:pPr>
              <w:pStyle w:val="ListParagraph"/>
              <w:numPr>
                <w:ilvl w:val="0"/>
                <w:numId w:val="19"/>
              </w:numPr>
              <w:rPr>
                <w:rFonts w:ascii="Calibri Light" w:hAnsi="Calibri Light"/>
                <w:color w:val="124191" w:themeColor="text1"/>
                <w:sz w:val="20"/>
                <w:lang w:val="en-GB"/>
              </w:rPr>
            </w:pPr>
            <w:r w:rsidRPr="00CF1807">
              <w:rPr>
                <w:rFonts w:ascii="Calibri Light" w:hAnsi="Calibri Light"/>
                <w:color w:val="124191" w:themeColor="text1"/>
                <w:sz w:val="20"/>
                <w:lang w:val="en-GB"/>
              </w:rPr>
              <w:t>Visio Report</w:t>
            </w:r>
          </w:p>
          <w:p w:rsidRPr="00CF1807" w:rsidR="00CF1807" w:rsidP="006D6D14" w:rsidRDefault="00CF1807" w14:paraId="6FA668CD" w14:textId="77777777">
            <w:pPr>
              <w:pStyle w:val="ListParagraph"/>
              <w:numPr>
                <w:ilvl w:val="0"/>
                <w:numId w:val="19"/>
              </w:numPr>
              <w:rPr>
                <w:rFonts w:ascii="Calibri Light" w:hAnsi="Calibri Light"/>
                <w:color w:val="124191" w:themeColor="text1"/>
                <w:sz w:val="20"/>
                <w:lang w:val="en-GB"/>
              </w:rPr>
            </w:pPr>
            <w:r w:rsidRPr="00CF1807">
              <w:rPr>
                <w:rFonts w:ascii="Calibri Light" w:hAnsi="Calibri Light"/>
                <w:color w:val="124191" w:themeColor="text1"/>
                <w:sz w:val="20"/>
                <w:lang w:val="en-GB"/>
              </w:rPr>
              <w:t>Available Resources Report</w:t>
            </w:r>
          </w:p>
          <w:p w:rsidRPr="00CF1807" w:rsidR="00CF1807" w:rsidP="006D6D14" w:rsidRDefault="00CF1807" w14:paraId="41A8C1E3" w14:textId="36DA256C">
            <w:pPr>
              <w:pStyle w:val="ListParagraph"/>
              <w:numPr>
                <w:ilvl w:val="0"/>
                <w:numId w:val="19"/>
              </w:numPr>
              <w:rPr>
                <w:rFonts w:ascii="Calibri Light" w:hAnsi="Calibri Light"/>
                <w:color w:val="124191" w:themeColor="text1"/>
                <w:sz w:val="20"/>
                <w:lang w:val="en-GB"/>
              </w:rPr>
            </w:pPr>
            <w:r w:rsidRPr="00CF1807">
              <w:rPr>
                <w:rFonts w:ascii="Calibri Light" w:hAnsi="Calibri Light"/>
                <w:color w:val="124191" w:themeColor="text1"/>
                <w:sz w:val="20"/>
                <w:lang w:val="en-GB"/>
              </w:rPr>
              <w:t>Channel Utili</w:t>
            </w:r>
            <w:r w:rsidR="0082643C">
              <w:rPr>
                <w:rFonts w:ascii="Calibri Light" w:hAnsi="Calibri Light"/>
                <w:color w:val="124191" w:themeColor="text1"/>
                <w:sz w:val="20"/>
                <w:lang w:val="en-GB"/>
              </w:rPr>
              <w:t>z</w:t>
            </w:r>
            <w:r w:rsidRPr="00CF1807">
              <w:rPr>
                <w:rFonts w:ascii="Calibri Light" w:hAnsi="Calibri Light"/>
                <w:color w:val="124191" w:themeColor="text1"/>
                <w:sz w:val="20"/>
                <w:lang w:val="en-GB"/>
              </w:rPr>
              <w:t>ation report</w:t>
            </w:r>
          </w:p>
          <w:p w:rsidRPr="00CF1807" w:rsidR="00CF1807" w:rsidP="006D6D14" w:rsidRDefault="00CF1807" w14:paraId="1FA9A580" w14:textId="1C03322E">
            <w:pPr>
              <w:pStyle w:val="ListParagraph"/>
              <w:numPr>
                <w:ilvl w:val="0"/>
                <w:numId w:val="19"/>
              </w:numPr>
              <w:rPr>
                <w:rFonts w:ascii="Calibri Light" w:hAnsi="Calibri Light"/>
                <w:color w:val="124191" w:themeColor="text1"/>
                <w:sz w:val="20"/>
                <w:lang w:val="en-GB"/>
              </w:rPr>
            </w:pPr>
            <w:r w:rsidRPr="00CF1807">
              <w:rPr>
                <w:rFonts w:ascii="Calibri Light" w:hAnsi="Calibri Light"/>
                <w:color w:val="124191" w:themeColor="text1"/>
                <w:sz w:val="20"/>
                <w:lang w:val="en-GB"/>
              </w:rPr>
              <w:t>Log Report</w:t>
            </w:r>
          </w:p>
        </w:tc>
        <w:tc>
          <w:tcPr>
            <w:tcW w:w="1980" w:type="dxa"/>
          </w:tcPr>
          <w:p w:rsidRPr="000C6220" w:rsidR="00CF1807" w:rsidP="00CF1807" w:rsidRDefault="00F60708" w14:paraId="4A3EEA6E" w14:textId="38DFAA59">
            <w:pPr>
              <w:cnfStyle w:val="000000100000" w:firstRow="0" w:lastRow="0" w:firstColumn="0" w:lastColumn="0" w:oddVBand="0" w:evenVBand="0" w:oddHBand="1" w:evenHBand="0" w:firstRowFirstColumn="0" w:firstRowLastColumn="0" w:lastRowFirstColumn="0" w:lastRowLastColumn="0"/>
              <w:rPr>
                <w:rFonts w:ascii="Calibri Light" w:hAnsi="Calibri Light"/>
                <w:color w:val="124191" w:themeColor="text1"/>
                <w:sz w:val="20"/>
                <w:lang w:val="en-GB"/>
              </w:rPr>
            </w:pPr>
            <w:r>
              <w:rPr>
                <w:rFonts w:ascii="Calibri Light" w:hAnsi="Calibri Light"/>
                <w:color w:val="124191" w:themeColor="text1"/>
                <w:sz w:val="20"/>
                <w:lang w:val="en-GB"/>
              </w:rPr>
              <w:t>No</w:t>
            </w:r>
          </w:p>
        </w:tc>
        <w:tc>
          <w:tcPr>
            <w:tcW w:w="1463" w:type="dxa"/>
          </w:tcPr>
          <w:p w:rsidRPr="000C6220" w:rsidR="00CF1807" w:rsidP="00CF1807" w:rsidRDefault="00CF1807" w14:paraId="6AB44A03" w14:textId="77777777">
            <w:pPr>
              <w:cnfStyle w:val="000000100000" w:firstRow="0" w:lastRow="0" w:firstColumn="0" w:lastColumn="0" w:oddVBand="0" w:evenVBand="0" w:oddHBand="1" w:evenHBand="0" w:firstRowFirstColumn="0" w:firstRowLastColumn="0" w:lastRowFirstColumn="0" w:lastRowLastColumn="0"/>
              <w:rPr>
                <w:rFonts w:ascii="Calibri Light" w:hAnsi="Calibri Light"/>
                <w:color w:val="124191" w:themeColor="text1"/>
                <w:sz w:val="20"/>
                <w:lang w:val="en-GB"/>
              </w:rPr>
            </w:pPr>
          </w:p>
        </w:tc>
        <w:tc>
          <w:tcPr>
            <w:tcW w:w="1957" w:type="dxa"/>
          </w:tcPr>
          <w:p w:rsidRPr="000C6220" w:rsidR="00CF1807" w:rsidP="00C47F2F" w:rsidRDefault="00CF1807" w14:paraId="21883CF1" w14:textId="2164BAE9">
            <w:pPr>
              <w:cnfStyle w:val="000000100000" w:firstRow="0" w:lastRow="0" w:firstColumn="0" w:lastColumn="0" w:oddVBand="0" w:evenVBand="0" w:oddHBand="1" w:evenHBand="0" w:firstRowFirstColumn="0" w:firstRowLastColumn="0" w:lastRowFirstColumn="0" w:lastRowLastColumn="0"/>
              <w:rPr>
                <w:rFonts w:ascii="Calibri Light" w:hAnsi="Calibri Light"/>
                <w:color w:val="124191" w:themeColor="text1"/>
                <w:sz w:val="20"/>
                <w:lang w:val="en-GB"/>
              </w:rPr>
            </w:pPr>
          </w:p>
        </w:tc>
      </w:tr>
      <w:tr w:rsidR="00CF1807" w:rsidTr="0FF720E0" w14:paraId="6014B07D" w14:textId="77777777">
        <w:tc>
          <w:tcPr>
            <w:cnfStyle w:val="001000000000" w:firstRow="0" w:lastRow="0" w:firstColumn="1" w:lastColumn="0" w:oddVBand="0" w:evenVBand="0" w:oddHBand="0" w:evenHBand="0" w:firstRowFirstColumn="0" w:firstRowLastColumn="0" w:lastRowFirstColumn="0" w:lastRowLastColumn="0"/>
            <w:tcW w:w="3955" w:type="dxa"/>
          </w:tcPr>
          <w:p w:rsidR="00CF1807" w:rsidP="00CF1807" w:rsidRDefault="004463BA" w14:paraId="6A305831" w14:textId="3C3A70B6">
            <w:pPr>
              <w:rPr>
                <w:rFonts w:ascii="Calibri Light" w:hAnsi="Calibri Light"/>
                <w:b w:val="0"/>
                <w:bCs w:val="0"/>
                <w:color w:val="124191" w:themeColor="text1"/>
                <w:sz w:val="20"/>
                <w:szCs w:val="20"/>
                <w:lang w:val="en-GB"/>
              </w:rPr>
            </w:pPr>
            <w:r>
              <w:rPr>
                <w:rFonts w:ascii="Calibri Light" w:hAnsi="Calibri Light"/>
                <w:color w:val="124191" w:themeColor="text1"/>
                <w:sz w:val="20"/>
                <w:szCs w:val="20"/>
                <w:lang w:val="en-GB"/>
              </w:rPr>
              <w:t>GMPLS</w:t>
            </w:r>
          </w:p>
          <w:p w:rsidRPr="004463BA" w:rsidR="004463BA" w:rsidP="006D6D14" w:rsidRDefault="004463BA" w14:paraId="68D75F5E" w14:textId="71808BDC">
            <w:pPr>
              <w:pStyle w:val="ListParagraph"/>
              <w:numPr>
                <w:ilvl w:val="0"/>
                <w:numId w:val="19"/>
              </w:numPr>
              <w:rPr>
                <w:rFonts w:ascii="Calibri Light" w:hAnsi="Calibri Light"/>
                <w:color w:val="124191" w:themeColor="text1"/>
                <w:sz w:val="20"/>
                <w:lang w:val="en-GB"/>
              </w:rPr>
            </w:pPr>
            <w:r>
              <w:rPr>
                <w:rFonts w:ascii="Calibri Light" w:hAnsi="Calibri Light"/>
                <w:color w:val="124191" w:themeColor="text1"/>
                <w:sz w:val="20"/>
                <w:lang w:val="en-GB"/>
              </w:rPr>
              <w:t xml:space="preserve">Failure </w:t>
            </w:r>
            <w:r w:rsidR="00842E40">
              <w:rPr>
                <w:rFonts w:ascii="Calibri Light" w:hAnsi="Calibri Light"/>
                <w:color w:val="124191" w:themeColor="text1"/>
                <w:sz w:val="20"/>
                <w:lang w:val="en-GB"/>
              </w:rPr>
              <w:t>Scope/Sequence</w:t>
            </w:r>
            <w:r>
              <w:rPr>
                <w:rFonts w:ascii="Calibri Light" w:hAnsi="Calibri Light"/>
                <w:color w:val="124191" w:themeColor="text1"/>
                <w:sz w:val="20"/>
                <w:lang w:val="en-GB"/>
              </w:rPr>
              <w:t xml:space="preserve"> Management</w:t>
            </w:r>
          </w:p>
          <w:p w:rsidRPr="004463BA" w:rsidR="004463BA" w:rsidP="006D6D14" w:rsidRDefault="004463BA" w14:paraId="106D949D" w14:textId="121443E8">
            <w:pPr>
              <w:pStyle w:val="ListParagraph"/>
              <w:numPr>
                <w:ilvl w:val="0"/>
                <w:numId w:val="19"/>
              </w:numPr>
              <w:rPr>
                <w:rFonts w:ascii="Calibri Light" w:hAnsi="Calibri Light"/>
                <w:color w:val="124191" w:themeColor="text1"/>
                <w:sz w:val="20"/>
                <w:lang w:val="en-GB"/>
              </w:rPr>
            </w:pPr>
            <w:r>
              <w:rPr>
                <w:rFonts w:ascii="Calibri Light" w:hAnsi="Calibri Light"/>
                <w:color w:val="124191" w:themeColor="text1"/>
                <w:sz w:val="20"/>
                <w:lang w:val="en-GB"/>
              </w:rPr>
              <w:t>SRG Management</w:t>
            </w:r>
          </w:p>
          <w:p w:rsidRPr="004463BA" w:rsidR="004463BA" w:rsidP="006D6D14" w:rsidRDefault="004463BA" w14:paraId="4FD90269" w14:textId="507535D3">
            <w:pPr>
              <w:pStyle w:val="ListParagraph"/>
              <w:numPr>
                <w:ilvl w:val="0"/>
                <w:numId w:val="19"/>
              </w:numPr>
              <w:rPr>
                <w:rFonts w:ascii="Calibri Light" w:hAnsi="Calibri Light"/>
                <w:color w:val="124191" w:themeColor="text1"/>
                <w:sz w:val="20"/>
                <w:lang w:val="en-GB"/>
              </w:rPr>
            </w:pPr>
            <w:r>
              <w:rPr>
                <w:rFonts w:ascii="Calibri Light" w:hAnsi="Calibri Light"/>
                <w:color w:val="124191" w:themeColor="text1"/>
                <w:sz w:val="20"/>
                <w:lang w:val="en-GB"/>
              </w:rPr>
              <w:t>GPC Management</w:t>
            </w:r>
          </w:p>
          <w:p w:rsidRPr="004463BA" w:rsidR="00CF1807" w:rsidP="006D6D14" w:rsidRDefault="00CF1807" w14:paraId="29C84D4A" w14:textId="77777777">
            <w:pPr>
              <w:pStyle w:val="ListParagraph"/>
              <w:numPr>
                <w:ilvl w:val="0"/>
                <w:numId w:val="19"/>
              </w:numPr>
              <w:rPr>
                <w:rFonts w:ascii="Calibri Light" w:hAnsi="Calibri Light"/>
                <w:color w:val="124191" w:themeColor="text1"/>
                <w:sz w:val="20"/>
                <w:lang w:val="en-GB"/>
              </w:rPr>
            </w:pPr>
            <w:r>
              <w:rPr>
                <w:rFonts w:ascii="Calibri Light" w:hAnsi="Calibri Light"/>
                <w:color w:val="124191" w:themeColor="text1"/>
                <w:sz w:val="20"/>
                <w:lang w:val="en-GB"/>
              </w:rPr>
              <w:t>NRA/GMPLS Audit</w:t>
            </w:r>
          </w:p>
          <w:p w:rsidRPr="00CF1807" w:rsidR="004463BA" w:rsidP="006D6D14" w:rsidRDefault="004463BA" w14:paraId="23AC681E" w14:textId="189C4395">
            <w:pPr>
              <w:pStyle w:val="ListParagraph"/>
              <w:numPr>
                <w:ilvl w:val="0"/>
                <w:numId w:val="19"/>
              </w:numPr>
              <w:rPr>
                <w:rFonts w:ascii="Calibri Light" w:hAnsi="Calibri Light"/>
                <w:color w:val="124191" w:themeColor="text1"/>
                <w:sz w:val="20"/>
                <w:lang w:val="en-GB"/>
              </w:rPr>
            </w:pPr>
            <w:r>
              <w:rPr>
                <w:rFonts w:ascii="Calibri Light" w:hAnsi="Calibri Light"/>
                <w:color w:val="124191" w:themeColor="text1"/>
                <w:sz w:val="20"/>
                <w:lang w:val="en-GB"/>
              </w:rPr>
              <w:t>GMPLS Report</w:t>
            </w:r>
          </w:p>
        </w:tc>
        <w:tc>
          <w:tcPr>
            <w:tcW w:w="1980" w:type="dxa"/>
          </w:tcPr>
          <w:p w:rsidRPr="000C6220" w:rsidR="00CF1807" w:rsidP="00CF1807" w:rsidRDefault="00F60708" w14:paraId="2822FAC0" w14:textId="0112E9BD">
            <w:pPr>
              <w:cnfStyle w:val="000000000000" w:firstRow="0" w:lastRow="0" w:firstColumn="0" w:lastColumn="0" w:oddVBand="0" w:evenVBand="0" w:oddHBand="0" w:evenHBand="0" w:firstRowFirstColumn="0" w:firstRowLastColumn="0" w:lastRowFirstColumn="0" w:lastRowLastColumn="0"/>
              <w:rPr>
                <w:rFonts w:ascii="Calibri Light" w:hAnsi="Calibri Light"/>
                <w:color w:val="124191" w:themeColor="text1"/>
                <w:sz w:val="20"/>
                <w:lang w:val="en-GB"/>
              </w:rPr>
            </w:pPr>
            <w:r>
              <w:rPr>
                <w:rFonts w:ascii="Calibri Light" w:hAnsi="Calibri Light"/>
                <w:color w:val="124191" w:themeColor="text1"/>
                <w:sz w:val="20"/>
                <w:lang w:val="en-GB"/>
              </w:rPr>
              <w:t>No</w:t>
            </w:r>
          </w:p>
        </w:tc>
        <w:tc>
          <w:tcPr>
            <w:tcW w:w="1463" w:type="dxa"/>
          </w:tcPr>
          <w:p w:rsidRPr="000C6220" w:rsidR="00CF1807" w:rsidP="00CF1807" w:rsidRDefault="00CF1807" w14:paraId="60FA65E6" w14:textId="77777777">
            <w:pPr>
              <w:cnfStyle w:val="000000000000" w:firstRow="0" w:lastRow="0" w:firstColumn="0" w:lastColumn="0" w:oddVBand="0" w:evenVBand="0" w:oddHBand="0" w:evenHBand="0" w:firstRowFirstColumn="0" w:firstRowLastColumn="0" w:lastRowFirstColumn="0" w:lastRowLastColumn="0"/>
              <w:rPr>
                <w:rFonts w:ascii="Calibri Light" w:hAnsi="Calibri Light"/>
                <w:color w:val="124191" w:themeColor="text1"/>
                <w:sz w:val="20"/>
                <w:lang w:val="en-GB"/>
              </w:rPr>
            </w:pPr>
          </w:p>
        </w:tc>
        <w:tc>
          <w:tcPr>
            <w:tcW w:w="1957" w:type="dxa"/>
          </w:tcPr>
          <w:p w:rsidRPr="000C6220" w:rsidR="00CF1807" w:rsidP="00CF1807" w:rsidRDefault="00CF1807" w14:paraId="012413B5" w14:textId="30633391">
            <w:pPr>
              <w:cnfStyle w:val="000000000000" w:firstRow="0" w:lastRow="0" w:firstColumn="0" w:lastColumn="0" w:oddVBand="0" w:evenVBand="0" w:oddHBand="0" w:evenHBand="0" w:firstRowFirstColumn="0" w:firstRowLastColumn="0" w:lastRowFirstColumn="0" w:lastRowLastColumn="0"/>
              <w:rPr>
                <w:rFonts w:ascii="Calibri Light" w:hAnsi="Calibri Light"/>
                <w:color w:val="124191" w:themeColor="text1"/>
                <w:sz w:val="20"/>
                <w:lang w:val="en-GB"/>
              </w:rPr>
            </w:pPr>
          </w:p>
        </w:tc>
      </w:tr>
      <w:tr w:rsidR="004607DE" w:rsidTr="0FF720E0" w14:paraId="050ADC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rsidRPr="008C60CF" w:rsidR="004607DE" w:rsidP="004607DE" w:rsidRDefault="004607DE" w14:paraId="147127A2" w14:textId="77777777">
            <w:pPr>
              <w:rPr>
                <w:rFonts w:ascii="Calibri Light" w:hAnsi="Calibri Light"/>
                <w:b w:val="0"/>
                <w:bCs w:val="0"/>
                <w:color w:val="124191" w:themeColor="text1"/>
                <w:sz w:val="20"/>
                <w:szCs w:val="20"/>
                <w:lang w:val="en-GB"/>
              </w:rPr>
            </w:pPr>
            <w:r w:rsidRPr="008C60CF">
              <w:rPr>
                <w:rFonts w:ascii="Calibri Light" w:hAnsi="Calibri Light"/>
                <w:color w:val="124191" w:themeColor="text1"/>
                <w:sz w:val="20"/>
                <w:szCs w:val="20"/>
                <w:lang w:val="en-GB"/>
              </w:rPr>
              <w:t xml:space="preserve">Network </w:t>
            </w:r>
            <w:r>
              <w:rPr>
                <w:rFonts w:ascii="Calibri Light" w:hAnsi="Calibri Light"/>
                <w:color w:val="124191" w:themeColor="text1"/>
                <w:sz w:val="20"/>
                <w:szCs w:val="20"/>
                <w:lang w:val="en-GB"/>
              </w:rPr>
              <w:t>Lifecycle</w:t>
            </w:r>
          </w:p>
          <w:p w:rsidR="004607DE" w:rsidP="006D6D14" w:rsidRDefault="004607DE" w14:paraId="540A1DFC" w14:textId="77777777">
            <w:pPr>
              <w:pStyle w:val="ListParagraph"/>
              <w:numPr>
                <w:ilvl w:val="0"/>
                <w:numId w:val="18"/>
              </w:numPr>
              <w:rPr>
                <w:rFonts w:ascii="Calibri Light" w:hAnsi="Calibri Light"/>
                <w:b w:val="0"/>
                <w:bCs w:val="0"/>
                <w:color w:val="124191" w:themeColor="text1"/>
                <w:sz w:val="20"/>
                <w:lang w:val="en-GB"/>
              </w:rPr>
            </w:pPr>
            <w:r>
              <w:rPr>
                <w:rFonts w:ascii="Calibri Light" w:hAnsi="Calibri Light"/>
                <w:color w:val="124191" w:themeColor="text1"/>
                <w:sz w:val="20"/>
                <w:lang w:val="en-GB"/>
              </w:rPr>
              <w:t>Commissioning</w:t>
            </w:r>
          </w:p>
          <w:p w:rsidR="004607DE" w:rsidP="006D6D14" w:rsidRDefault="004607DE" w14:paraId="232D25DD" w14:textId="77777777">
            <w:pPr>
              <w:pStyle w:val="ListParagraph"/>
              <w:numPr>
                <w:ilvl w:val="0"/>
                <w:numId w:val="18"/>
              </w:numPr>
              <w:rPr>
                <w:rFonts w:ascii="Calibri Light" w:hAnsi="Calibri Light"/>
                <w:b w:val="0"/>
                <w:bCs w:val="0"/>
                <w:color w:val="124191" w:themeColor="text1"/>
                <w:sz w:val="20"/>
                <w:lang w:val="en-GB"/>
              </w:rPr>
            </w:pPr>
            <w:r>
              <w:rPr>
                <w:rFonts w:ascii="Calibri Light" w:hAnsi="Calibri Light"/>
                <w:color w:val="124191" w:themeColor="text1"/>
                <w:sz w:val="20"/>
                <w:lang w:val="en-GB"/>
              </w:rPr>
              <w:t>Upload (EPT Style)</w:t>
            </w:r>
          </w:p>
          <w:p w:rsidR="004607DE" w:rsidP="006D6D14" w:rsidRDefault="004607DE" w14:paraId="1612568B" w14:textId="77777777">
            <w:pPr>
              <w:pStyle w:val="ListParagraph"/>
              <w:numPr>
                <w:ilvl w:val="0"/>
                <w:numId w:val="18"/>
              </w:numPr>
              <w:rPr>
                <w:rFonts w:ascii="Calibri Light" w:hAnsi="Calibri Light"/>
                <w:b w:val="0"/>
                <w:bCs w:val="0"/>
                <w:color w:val="124191" w:themeColor="text1"/>
                <w:sz w:val="20"/>
                <w:lang w:val="en-GB"/>
              </w:rPr>
            </w:pPr>
            <w:r>
              <w:rPr>
                <w:rFonts w:ascii="Calibri Light" w:hAnsi="Calibri Light"/>
                <w:color w:val="124191" w:themeColor="text1"/>
                <w:sz w:val="20"/>
                <w:lang w:val="en-GB"/>
              </w:rPr>
              <w:t>Create Design from NDF (WP Style)</w:t>
            </w:r>
          </w:p>
          <w:p w:rsidRPr="008C60CF" w:rsidR="004607DE" w:rsidP="006D6D14" w:rsidRDefault="004607DE" w14:paraId="588EE25E" w14:textId="77777777">
            <w:pPr>
              <w:pStyle w:val="ListParagraph"/>
              <w:numPr>
                <w:ilvl w:val="0"/>
                <w:numId w:val="18"/>
              </w:numPr>
              <w:rPr>
                <w:rFonts w:ascii="Calibri Light" w:hAnsi="Calibri Light"/>
                <w:b w:val="0"/>
                <w:bCs w:val="0"/>
                <w:color w:val="124191" w:themeColor="text1"/>
                <w:sz w:val="20"/>
                <w:lang w:val="en-GB"/>
              </w:rPr>
            </w:pPr>
            <w:r>
              <w:rPr>
                <w:rFonts w:ascii="Calibri Light" w:hAnsi="Calibri Light"/>
                <w:color w:val="124191" w:themeColor="text1"/>
                <w:sz w:val="20"/>
                <w:lang w:val="en-GB"/>
              </w:rPr>
              <w:t>Discrepancy Report</w:t>
            </w:r>
          </w:p>
          <w:p w:rsidR="004607DE" w:rsidP="006D6D14" w:rsidRDefault="004607DE" w14:paraId="7C8F221C" w14:textId="77777777">
            <w:pPr>
              <w:pStyle w:val="ListParagraph"/>
              <w:numPr>
                <w:ilvl w:val="0"/>
                <w:numId w:val="18"/>
              </w:numPr>
              <w:rPr>
                <w:rFonts w:ascii="Calibri Light" w:hAnsi="Calibri Light"/>
                <w:b w:val="0"/>
                <w:bCs w:val="0"/>
                <w:color w:val="124191" w:themeColor="text1"/>
                <w:sz w:val="20"/>
                <w:lang w:val="en-GB"/>
              </w:rPr>
            </w:pPr>
            <w:r>
              <w:rPr>
                <w:rFonts w:ascii="Calibri Light" w:hAnsi="Calibri Light"/>
                <w:color w:val="124191" w:themeColor="text1"/>
                <w:sz w:val="20"/>
                <w:lang w:val="en-GB"/>
              </w:rPr>
              <w:t>Merge with Deployed Actualization</w:t>
            </w:r>
          </w:p>
          <w:p w:rsidR="004607DE" w:rsidP="006D6D14" w:rsidRDefault="004607DE" w14:paraId="353B8F70" w14:textId="77777777">
            <w:pPr>
              <w:pStyle w:val="ListParagraph"/>
              <w:numPr>
                <w:ilvl w:val="0"/>
                <w:numId w:val="18"/>
              </w:numPr>
              <w:rPr>
                <w:rFonts w:ascii="Calibri Light" w:hAnsi="Calibri Light"/>
                <w:b w:val="0"/>
                <w:bCs w:val="0"/>
                <w:color w:val="124191" w:themeColor="text1"/>
                <w:sz w:val="20"/>
                <w:lang w:val="en-GB"/>
              </w:rPr>
            </w:pPr>
            <w:r>
              <w:rPr>
                <w:rFonts w:ascii="Calibri Light" w:hAnsi="Calibri Light"/>
                <w:color w:val="124191" w:themeColor="text1"/>
                <w:sz w:val="20"/>
                <w:lang w:val="en-GB"/>
              </w:rPr>
              <w:lastRenderedPageBreak/>
              <w:t xml:space="preserve">Network Audit </w:t>
            </w:r>
          </w:p>
          <w:p w:rsidRPr="008C60CF" w:rsidR="004607DE" w:rsidP="006D6D14" w:rsidRDefault="004607DE" w14:paraId="32B5CF7E" w14:textId="22F89367">
            <w:pPr>
              <w:pStyle w:val="ListParagraph"/>
              <w:numPr>
                <w:ilvl w:val="0"/>
                <w:numId w:val="18"/>
              </w:numPr>
              <w:rPr>
                <w:rFonts w:ascii="Calibri Light" w:hAnsi="Calibri Light"/>
                <w:b w:val="0"/>
                <w:bCs w:val="0"/>
                <w:color w:val="124191" w:themeColor="text1"/>
                <w:sz w:val="20"/>
                <w:lang w:val="en-GB"/>
              </w:rPr>
            </w:pPr>
            <w:r>
              <w:rPr>
                <w:rFonts w:ascii="Calibri Light" w:hAnsi="Calibri Light"/>
                <w:color w:val="124191" w:themeColor="text1"/>
                <w:sz w:val="20"/>
                <w:lang w:val="en-GB"/>
              </w:rPr>
              <w:t>Backward Compatibility/NE Upgrade</w:t>
            </w:r>
          </w:p>
        </w:tc>
        <w:tc>
          <w:tcPr>
            <w:tcW w:w="1980" w:type="dxa"/>
          </w:tcPr>
          <w:p w:rsidRPr="000C6220" w:rsidR="004607DE" w:rsidP="004607DE" w:rsidRDefault="00F60708" w14:paraId="03E5E879" w14:textId="0E1E23FB">
            <w:pPr>
              <w:cnfStyle w:val="000000100000" w:firstRow="0" w:lastRow="0" w:firstColumn="0" w:lastColumn="0" w:oddVBand="0" w:evenVBand="0" w:oddHBand="1" w:evenHBand="0" w:firstRowFirstColumn="0" w:firstRowLastColumn="0" w:lastRowFirstColumn="0" w:lastRowLastColumn="0"/>
              <w:rPr>
                <w:rFonts w:ascii="Calibri Light" w:hAnsi="Calibri Light"/>
                <w:color w:val="124191" w:themeColor="text1"/>
                <w:sz w:val="20"/>
                <w:lang w:val="en-GB"/>
              </w:rPr>
            </w:pPr>
            <w:r>
              <w:rPr>
                <w:rFonts w:ascii="Calibri Light" w:hAnsi="Calibri Light"/>
                <w:color w:val="124191" w:themeColor="text1"/>
                <w:sz w:val="20"/>
                <w:lang w:val="en-GB"/>
              </w:rPr>
              <w:lastRenderedPageBreak/>
              <w:t>No</w:t>
            </w:r>
          </w:p>
        </w:tc>
        <w:tc>
          <w:tcPr>
            <w:tcW w:w="1463" w:type="dxa"/>
          </w:tcPr>
          <w:p w:rsidRPr="000C6220" w:rsidR="004607DE" w:rsidP="004607DE" w:rsidRDefault="004607DE" w14:paraId="26141950" w14:textId="77777777">
            <w:pPr>
              <w:cnfStyle w:val="000000100000" w:firstRow="0" w:lastRow="0" w:firstColumn="0" w:lastColumn="0" w:oddVBand="0" w:evenVBand="0" w:oddHBand="1" w:evenHBand="0" w:firstRowFirstColumn="0" w:firstRowLastColumn="0" w:lastRowFirstColumn="0" w:lastRowLastColumn="0"/>
              <w:rPr>
                <w:rFonts w:ascii="Calibri Light" w:hAnsi="Calibri Light"/>
                <w:color w:val="124191" w:themeColor="text1"/>
                <w:sz w:val="20"/>
                <w:lang w:val="en-GB"/>
              </w:rPr>
            </w:pPr>
          </w:p>
        </w:tc>
        <w:tc>
          <w:tcPr>
            <w:tcW w:w="1957" w:type="dxa"/>
          </w:tcPr>
          <w:p w:rsidRPr="000C6220" w:rsidR="004607DE" w:rsidP="004607DE" w:rsidRDefault="004607DE" w14:paraId="6C1BE41B" w14:textId="68BE20FB">
            <w:pPr>
              <w:cnfStyle w:val="000000100000" w:firstRow="0" w:lastRow="0" w:firstColumn="0" w:lastColumn="0" w:oddVBand="0" w:evenVBand="0" w:oddHBand="1" w:evenHBand="0" w:firstRowFirstColumn="0" w:firstRowLastColumn="0" w:lastRowFirstColumn="0" w:lastRowLastColumn="0"/>
              <w:rPr>
                <w:rFonts w:ascii="Calibri Light" w:hAnsi="Calibri Light"/>
                <w:color w:val="124191" w:themeColor="text1"/>
                <w:sz w:val="20"/>
                <w:lang w:val="en-GB"/>
              </w:rPr>
            </w:pPr>
          </w:p>
        </w:tc>
      </w:tr>
      <w:tr w:rsidR="00CF1807" w:rsidTr="0FF720E0" w14:paraId="2B08F48B" w14:textId="77777777">
        <w:tc>
          <w:tcPr>
            <w:cnfStyle w:val="001000000000" w:firstRow="0" w:lastRow="0" w:firstColumn="1" w:lastColumn="0" w:oddVBand="0" w:evenVBand="0" w:oddHBand="0" w:evenHBand="0" w:firstRowFirstColumn="0" w:firstRowLastColumn="0" w:lastRowFirstColumn="0" w:lastRowLastColumn="0"/>
            <w:tcW w:w="3955" w:type="dxa"/>
          </w:tcPr>
          <w:p w:rsidRPr="008C60CF" w:rsidR="00CF1807" w:rsidP="00CF1807" w:rsidRDefault="004607DE" w14:paraId="74FBBE7F" w14:textId="11889C31">
            <w:pPr>
              <w:rPr>
                <w:rFonts w:ascii="Calibri Light" w:hAnsi="Calibri Light"/>
                <w:b w:val="0"/>
                <w:bCs w:val="0"/>
                <w:color w:val="124191" w:themeColor="text1"/>
                <w:sz w:val="20"/>
                <w:szCs w:val="20"/>
                <w:lang w:val="en-GB"/>
              </w:rPr>
            </w:pPr>
            <w:r>
              <w:rPr>
                <w:rFonts w:ascii="Calibri Light" w:hAnsi="Calibri Light"/>
                <w:color w:val="124191" w:themeColor="text1"/>
                <w:sz w:val="20"/>
                <w:szCs w:val="20"/>
                <w:lang w:val="en-GB"/>
              </w:rPr>
              <w:t>Infrastructure</w:t>
            </w:r>
          </w:p>
          <w:p w:rsidR="004607DE" w:rsidP="006D6D14" w:rsidRDefault="004607DE" w14:paraId="18DEC617" w14:textId="77777777">
            <w:pPr>
              <w:pStyle w:val="ListParagraph"/>
              <w:numPr>
                <w:ilvl w:val="0"/>
                <w:numId w:val="18"/>
              </w:numPr>
              <w:rPr>
                <w:rFonts w:ascii="Calibri Light" w:hAnsi="Calibri Light"/>
                <w:b w:val="0"/>
                <w:bCs w:val="0"/>
                <w:color w:val="124191" w:themeColor="text1"/>
                <w:sz w:val="20"/>
                <w:lang w:val="en-GB"/>
              </w:rPr>
            </w:pPr>
            <w:r>
              <w:rPr>
                <w:rFonts w:ascii="Calibri Light" w:hAnsi="Calibri Light"/>
                <w:color w:val="124191" w:themeColor="text1"/>
                <w:sz w:val="20"/>
                <w:lang w:val="en-GB"/>
              </w:rPr>
              <w:t>Jobs</w:t>
            </w:r>
          </w:p>
          <w:p w:rsidR="00CF1807" w:rsidP="006D6D14" w:rsidRDefault="004607DE" w14:paraId="6992B9EA" w14:textId="198B87A0">
            <w:pPr>
              <w:pStyle w:val="ListParagraph"/>
              <w:numPr>
                <w:ilvl w:val="0"/>
                <w:numId w:val="18"/>
              </w:numPr>
              <w:rPr>
                <w:rFonts w:ascii="Calibri Light" w:hAnsi="Calibri Light"/>
                <w:b w:val="0"/>
                <w:bCs w:val="0"/>
                <w:color w:val="124191" w:themeColor="text1"/>
                <w:sz w:val="20"/>
                <w:lang w:val="en-GB"/>
              </w:rPr>
            </w:pPr>
            <w:r>
              <w:rPr>
                <w:rFonts w:ascii="Calibri Light" w:hAnsi="Calibri Light"/>
                <w:color w:val="124191" w:themeColor="text1"/>
                <w:sz w:val="20"/>
                <w:lang w:val="en-GB"/>
              </w:rPr>
              <w:t>Logging</w:t>
            </w:r>
          </w:p>
          <w:p w:rsidR="00564849" w:rsidP="006D6D14" w:rsidRDefault="00564849" w14:paraId="0402A36D" w14:textId="77777777">
            <w:pPr>
              <w:pStyle w:val="ListParagraph"/>
              <w:numPr>
                <w:ilvl w:val="0"/>
                <w:numId w:val="18"/>
              </w:numPr>
              <w:rPr>
                <w:rFonts w:ascii="Calibri Light" w:hAnsi="Calibri Light"/>
                <w:b w:val="0"/>
                <w:bCs w:val="0"/>
                <w:color w:val="124191" w:themeColor="text1"/>
                <w:sz w:val="20"/>
                <w:lang w:val="en-GB"/>
              </w:rPr>
            </w:pPr>
            <w:r>
              <w:rPr>
                <w:rFonts w:ascii="Calibri Light" w:hAnsi="Calibri Light"/>
                <w:color w:val="124191" w:themeColor="text1"/>
                <w:sz w:val="20"/>
                <w:lang w:val="en-GB"/>
              </w:rPr>
              <w:t>Notifications</w:t>
            </w:r>
          </w:p>
          <w:p w:rsidR="00CF1807" w:rsidP="006D6D14" w:rsidRDefault="004607DE" w14:paraId="654380A4" w14:textId="4A0A30E5">
            <w:pPr>
              <w:pStyle w:val="ListParagraph"/>
              <w:numPr>
                <w:ilvl w:val="0"/>
                <w:numId w:val="18"/>
              </w:numPr>
              <w:rPr>
                <w:rFonts w:ascii="Calibri Light" w:hAnsi="Calibri Light"/>
                <w:b w:val="0"/>
                <w:bCs w:val="0"/>
                <w:color w:val="124191" w:themeColor="text1"/>
                <w:sz w:val="20"/>
                <w:lang w:val="en-GB"/>
              </w:rPr>
            </w:pPr>
            <w:r>
              <w:rPr>
                <w:rFonts w:ascii="Calibri Light" w:hAnsi="Calibri Light"/>
                <w:color w:val="124191" w:themeColor="text1"/>
                <w:sz w:val="20"/>
                <w:lang w:val="en-GB"/>
              </w:rPr>
              <w:t>Error Management</w:t>
            </w:r>
          </w:p>
          <w:p w:rsidR="00CF1807" w:rsidP="006D6D14" w:rsidRDefault="004607DE" w14:paraId="3EB42A3C" w14:textId="2EFC43E4">
            <w:pPr>
              <w:pStyle w:val="ListParagraph"/>
              <w:numPr>
                <w:ilvl w:val="0"/>
                <w:numId w:val="18"/>
              </w:numPr>
              <w:rPr>
                <w:rFonts w:ascii="Calibri Light" w:hAnsi="Calibri Light"/>
                <w:b w:val="0"/>
                <w:bCs w:val="0"/>
                <w:color w:val="124191" w:themeColor="text1"/>
                <w:sz w:val="20"/>
                <w:lang w:val="en-GB"/>
              </w:rPr>
            </w:pPr>
            <w:r>
              <w:rPr>
                <w:rFonts w:ascii="Calibri Light" w:hAnsi="Calibri Light"/>
                <w:color w:val="124191" w:themeColor="text1"/>
                <w:sz w:val="20"/>
                <w:lang w:val="en-GB"/>
              </w:rPr>
              <w:t>Multi-Instance</w:t>
            </w:r>
          </w:p>
          <w:p w:rsidRPr="008C60CF" w:rsidR="00CF1807" w:rsidP="006D6D14" w:rsidRDefault="004607DE" w14:paraId="0D14730B" w14:textId="532CF90A">
            <w:pPr>
              <w:pStyle w:val="ListParagraph"/>
              <w:numPr>
                <w:ilvl w:val="0"/>
                <w:numId w:val="18"/>
              </w:numPr>
              <w:rPr>
                <w:rFonts w:ascii="Calibri Light" w:hAnsi="Calibri Light"/>
                <w:b w:val="0"/>
                <w:bCs w:val="0"/>
                <w:color w:val="124191" w:themeColor="text1"/>
                <w:sz w:val="20"/>
                <w:lang w:val="en-GB"/>
              </w:rPr>
            </w:pPr>
            <w:r>
              <w:rPr>
                <w:rFonts w:ascii="Calibri Light" w:hAnsi="Calibri Light"/>
                <w:color w:val="124191" w:themeColor="text1"/>
                <w:sz w:val="20"/>
                <w:lang w:val="en-GB"/>
              </w:rPr>
              <w:t>Session Management</w:t>
            </w:r>
          </w:p>
          <w:p w:rsidR="00CF1807" w:rsidP="006D6D14" w:rsidRDefault="004607DE" w14:paraId="3B9B324F" w14:textId="77777777">
            <w:pPr>
              <w:pStyle w:val="ListParagraph"/>
              <w:numPr>
                <w:ilvl w:val="0"/>
                <w:numId w:val="18"/>
              </w:numPr>
              <w:rPr>
                <w:rFonts w:ascii="Calibri Light" w:hAnsi="Calibri Light"/>
                <w:b w:val="0"/>
                <w:bCs w:val="0"/>
                <w:color w:val="124191" w:themeColor="text1"/>
                <w:sz w:val="20"/>
                <w:lang w:val="en-GB"/>
              </w:rPr>
            </w:pPr>
            <w:r>
              <w:rPr>
                <w:rFonts w:ascii="Calibri Light" w:hAnsi="Calibri Light"/>
                <w:color w:val="124191" w:themeColor="text1"/>
                <w:sz w:val="20"/>
                <w:lang w:val="en-GB"/>
              </w:rPr>
              <w:t>Performance</w:t>
            </w:r>
          </w:p>
          <w:p w:rsidR="004607DE" w:rsidP="006D6D14" w:rsidRDefault="004607DE" w14:paraId="22A90D92" w14:textId="77777777">
            <w:pPr>
              <w:pStyle w:val="ListParagraph"/>
              <w:numPr>
                <w:ilvl w:val="0"/>
                <w:numId w:val="18"/>
              </w:numPr>
              <w:rPr>
                <w:rFonts w:ascii="Calibri Light" w:hAnsi="Calibri Light"/>
                <w:b w:val="0"/>
                <w:bCs w:val="0"/>
                <w:color w:val="124191" w:themeColor="text1"/>
                <w:sz w:val="20"/>
                <w:lang w:val="en-GB"/>
              </w:rPr>
            </w:pPr>
            <w:r>
              <w:rPr>
                <w:rFonts w:ascii="Calibri Light" w:hAnsi="Calibri Light"/>
                <w:color w:val="124191" w:themeColor="text1"/>
                <w:sz w:val="20"/>
                <w:lang w:val="en-GB"/>
              </w:rPr>
              <w:t>Scalability</w:t>
            </w:r>
          </w:p>
          <w:p w:rsidR="00564849" w:rsidP="006D6D14" w:rsidRDefault="00564849" w14:paraId="7A1B81E8" w14:textId="77777777">
            <w:pPr>
              <w:pStyle w:val="ListParagraph"/>
              <w:numPr>
                <w:ilvl w:val="0"/>
                <w:numId w:val="18"/>
              </w:numPr>
              <w:rPr>
                <w:rFonts w:ascii="Calibri Light" w:hAnsi="Calibri Light"/>
                <w:b w:val="0"/>
                <w:bCs w:val="0"/>
                <w:color w:val="124191" w:themeColor="text1"/>
                <w:sz w:val="20"/>
                <w:lang w:val="en-GB"/>
              </w:rPr>
            </w:pPr>
            <w:r>
              <w:rPr>
                <w:rFonts w:ascii="Calibri Light" w:hAnsi="Calibri Light"/>
                <w:color w:val="124191" w:themeColor="text1"/>
                <w:sz w:val="20"/>
                <w:lang w:val="en-GB"/>
              </w:rPr>
              <w:t>Security</w:t>
            </w:r>
          </w:p>
          <w:p w:rsidR="00564849" w:rsidP="006D6D14" w:rsidRDefault="00564849" w14:paraId="323FCA1A" w14:textId="77777777">
            <w:pPr>
              <w:pStyle w:val="ListParagraph"/>
              <w:numPr>
                <w:ilvl w:val="0"/>
                <w:numId w:val="18"/>
              </w:numPr>
              <w:rPr>
                <w:rFonts w:ascii="Calibri Light" w:hAnsi="Calibri Light"/>
                <w:b w:val="0"/>
                <w:bCs w:val="0"/>
                <w:color w:val="124191" w:themeColor="text1"/>
                <w:sz w:val="20"/>
                <w:lang w:val="en-GB"/>
              </w:rPr>
            </w:pPr>
            <w:r>
              <w:rPr>
                <w:rFonts w:ascii="Calibri Light" w:hAnsi="Calibri Light"/>
                <w:color w:val="124191" w:themeColor="text1"/>
                <w:sz w:val="20"/>
                <w:lang w:val="en-GB"/>
              </w:rPr>
              <w:t>EPT Cut-Through</w:t>
            </w:r>
          </w:p>
          <w:p w:rsidRPr="008C60CF" w:rsidR="00BB1CCC" w:rsidP="006D6D14" w:rsidRDefault="00BB1CCC" w14:paraId="1A0F607B" w14:textId="50048176">
            <w:pPr>
              <w:pStyle w:val="ListParagraph"/>
              <w:numPr>
                <w:ilvl w:val="0"/>
                <w:numId w:val="18"/>
              </w:numPr>
              <w:rPr>
                <w:rFonts w:ascii="Calibri Light" w:hAnsi="Calibri Light"/>
                <w:b w:val="0"/>
                <w:bCs w:val="0"/>
                <w:color w:val="124191" w:themeColor="text1"/>
                <w:sz w:val="20"/>
                <w:lang w:val="en-GB"/>
              </w:rPr>
            </w:pPr>
            <w:r>
              <w:rPr>
                <w:rFonts w:ascii="Calibri Light" w:hAnsi="Calibri Light"/>
                <w:color w:val="124191" w:themeColor="text1"/>
                <w:sz w:val="20"/>
                <w:lang w:val="en-GB"/>
              </w:rPr>
              <w:t>Process Management/Monitoring</w:t>
            </w:r>
          </w:p>
        </w:tc>
        <w:tc>
          <w:tcPr>
            <w:tcW w:w="1980" w:type="dxa"/>
          </w:tcPr>
          <w:p w:rsidRPr="000C6220" w:rsidR="00CF1807" w:rsidP="00CF1807" w:rsidRDefault="00987D99" w14:paraId="5AF5162A" w14:textId="2CB3A468">
            <w:pPr>
              <w:cnfStyle w:val="000000000000" w:firstRow="0" w:lastRow="0" w:firstColumn="0" w:lastColumn="0" w:oddVBand="0" w:evenVBand="0" w:oddHBand="0" w:evenHBand="0" w:firstRowFirstColumn="0" w:firstRowLastColumn="0" w:lastRowFirstColumn="0" w:lastRowLastColumn="0"/>
              <w:rPr>
                <w:rFonts w:ascii="Calibri Light" w:hAnsi="Calibri Light"/>
                <w:color w:val="124191" w:themeColor="text1"/>
                <w:sz w:val="20"/>
                <w:lang w:val="en-GB"/>
              </w:rPr>
            </w:pPr>
            <w:r>
              <w:rPr>
                <w:rFonts w:ascii="Calibri Light" w:hAnsi="Calibri Light"/>
                <w:color w:val="124191" w:themeColor="text1"/>
                <w:sz w:val="20"/>
                <w:lang w:val="en-GB"/>
              </w:rPr>
              <w:t>Yes</w:t>
            </w:r>
          </w:p>
        </w:tc>
        <w:tc>
          <w:tcPr>
            <w:tcW w:w="1463" w:type="dxa"/>
          </w:tcPr>
          <w:p w:rsidRPr="000C6220" w:rsidR="00CF1807" w:rsidP="00CF1807" w:rsidRDefault="00CF1807" w14:paraId="07602E0A" w14:textId="77777777">
            <w:pPr>
              <w:cnfStyle w:val="000000000000" w:firstRow="0" w:lastRow="0" w:firstColumn="0" w:lastColumn="0" w:oddVBand="0" w:evenVBand="0" w:oddHBand="0" w:evenHBand="0" w:firstRowFirstColumn="0" w:firstRowLastColumn="0" w:lastRowFirstColumn="0" w:lastRowLastColumn="0"/>
              <w:rPr>
                <w:rFonts w:ascii="Calibri Light" w:hAnsi="Calibri Light"/>
                <w:color w:val="124191" w:themeColor="text1"/>
                <w:sz w:val="20"/>
                <w:lang w:val="en-GB"/>
              </w:rPr>
            </w:pPr>
          </w:p>
        </w:tc>
        <w:tc>
          <w:tcPr>
            <w:tcW w:w="1957" w:type="dxa"/>
          </w:tcPr>
          <w:p w:rsidR="00F60708" w:rsidP="00F60708" w:rsidRDefault="00F60708" w14:paraId="4F6445E4" w14:textId="77777777">
            <w:pPr>
              <w:cnfStyle w:val="000000000000" w:firstRow="0" w:lastRow="0" w:firstColumn="0" w:lastColumn="0" w:oddVBand="0" w:evenVBand="0" w:oddHBand="0" w:evenHBand="0" w:firstRowFirstColumn="0" w:firstRowLastColumn="0" w:lastRowFirstColumn="0" w:lastRowLastColumn="0"/>
              <w:rPr>
                <w:rFonts w:ascii="Calibri Light" w:hAnsi="Calibri Light"/>
                <w:color w:val="124191" w:themeColor="text1"/>
                <w:sz w:val="20"/>
                <w:lang w:val="en-GB"/>
              </w:rPr>
            </w:pPr>
            <w:r>
              <w:rPr>
                <w:rFonts w:ascii="Calibri Light" w:hAnsi="Calibri Light"/>
                <w:color w:val="124191" w:themeColor="text1"/>
                <w:sz w:val="20"/>
                <w:lang w:val="en-GB"/>
              </w:rPr>
              <w:t>Depends on Notifications</w:t>
            </w:r>
          </w:p>
          <w:p w:rsidRPr="000C6220" w:rsidR="00CF1807" w:rsidP="00F60708" w:rsidRDefault="00F60708" w14:paraId="0FD2F4E0" w14:textId="54DA09E7">
            <w:pPr>
              <w:cnfStyle w:val="000000000000" w:firstRow="0" w:lastRow="0" w:firstColumn="0" w:lastColumn="0" w:oddVBand="0" w:evenVBand="0" w:oddHBand="0" w:evenHBand="0" w:firstRowFirstColumn="0" w:firstRowLastColumn="0" w:lastRowFirstColumn="0" w:lastRowLastColumn="0"/>
              <w:rPr>
                <w:rFonts w:ascii="Calibri Light" w:hAnsi="Calibri Light"/>
                <w:color w:val="124191" w:themeColor="text1"/>
                <w:sz w:val="20"/>
                <w:lang w:val="en-GB"/>
              </w:rPr>
            </w:pPr>
            <w:r>
              <w:rPr>
                <w:rFonts w:ascii="Calibri Light" w:hAnsi="Calibri Light"/>
                <w:color w:val="124191" w:themeColor="text1"/>
                <w:sz w:val="20"/>
                <w:lang w:val="en-GB"/>
              </w:rPr>
              <w:t>Error Management, Scalability, Performance, Security</w:t>
            </w:r>
          </w:p>
        </w:tc>
      </w:tr>
      <w:tr w:rsidR="00CF1807" w:rsidTr="0FF720E0" w14:paraId="72CE7B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rsidRPr="008C60CF" w:rsidR="00CF1807" w:rsidP="00CF1807" w:rsidRDefault="00240DAE" w14:paraId="534D8477" w14:textId="2BAC21BD">
            <w:pPr>
              <w:rPr>
                <w:rFonts w:ascii="Calibri Light" w:hAnsi="Calibri Light"/>
                <w:b w:val="0"/>
                <w:bCs w:val="0"/>
                <w:color w:val="124191" w:themeColor="text1"/>
                <w:sz w:val="20"/>
                <w:szCs w:val="20"/>
                <w:lang w:val="en-GB"/>
              </w:rPr>
            </w:pPr>
            <w:r>
              <w:rPr>
                <w:rFonts w:ascii="Calibri Light" w:hAnsi="Calibri Light"/>
                <w:color w:val="124191" w:themeColor="text1"/>
                <w:sz w:val="20"/>
                <w:szCs w:val="20"/>
                <w:lang w:val="en-GB"/>
              </w:rPr>
              <w:t>Data Model</w:t>
            </w:r>
            <w:r w:rsidR="00BC2BD0">
              <w:rPr>
                <w:rFonts w:ascii="Calibri Light" w:hAnsi="Calibri Light"/>
                <w:color w:val="124191" w:themeColor="text1"/>
                <w:sz w:val="20"/>
                <w:szCs w:val="20"/>
                <w:lang w:val="en-GB"/>
              </w:rPr>
              <w:t>/DTO &amp; Associated Operations</w:t>
            </w:r>
          </w:p>
          <w:p w:rsidRPr="00240DAE" w:rsidR="00240DAE" w:rsidP="006D6D14" w:rsidRDefault="00240DAE" w14:paraId="6D4E79D0" w14:textId="77777777">
            <w:pPr>
              <w:pStyle w:val="ListParagraph"/>
              <w:numPr>
                <w:ilvl w:val="0"/>
                <w:numId w:val="19"/>
              </w:numPr>
              <w:rPr>
                <w:rFonts w:ascii="Calibri Light" w:hAnsi="Calibri Light"/>
                <w:color w:val="124191" w:themeColor="text1"/>
                <w:sz w:val="20"/>
                <w:lang w:val="en-GB"/>
              </w:rPr>
            </w:pPr>
            <w:r w:rsidRPr="00240DAE">
              <w:rPr>
                <w:rFonts w:ascii="Calibri Light" w:hAnsi="Calibri Light"/>
                <w:color w:val="124191" w:themeColor="text1"/>
                <w:sz w:val="20"/>
                <w:lang w:val="en-GB"/>
              </w:rPr>
              <w:t>Site</w:t>
            </w:r>
          </w:p>
          <w:p w:rsidRPr="00240DAE" w:rsidR="00240DAE" w:rsidP="006D6D14" w:rsidRDefault="00240DAE" w14:paraId="76A42003" w14:textId="2E6F24EE">
            <w:pPr>
              <w:pStyle w:val="ListParagraph"/>
              <w:numPr>
                <w:ilvl w:val="0"/>
                <w:numId w:val="19"/>
              </w:numPr>
              <w:rPr>
                <w:rFonts w:ascii="Calibri Light" w:hAnsi="Calibri Light"/>
                <w:color w:val="124191" w:themeColor="text1"/>
                <w:sz w:val="20"/>
                <w:lang w:val="en-GB"/>
              </w:rPr>
            </w:pPr>
            <w:r w:rsidRPr="00240DAE">
              <w:rPr>
                <w:rFonts w:ascii="Calibri Light" w:hAnsi="Calibri Light"/>
                <w:color w:val="124191" w:themeColor="text1"/>
                <w:sz w:val="20"/>
                <w:lang w:val="en-GB"/>
              </w:rPr>
              <w:t>NE</w:t>
            </w:r>
            <w:r>
              <w:rPr>
                <w:rFonts w:ascii="Calibri Light" w:hAnsi="Calibri Light"/>
                <w:color w:val="124191" w:themeColor="text1"/>
                <w:sz w:val="20"/>
                <w:lang w:val="en-GB"/>
              </w:rPr>
              <w:t>/Shelf/Pack</w:t>
            </w:r>
          </w:p>
          <w:p w:rsidRPr="00240DAE" w:rsidR="00240DAE" w:rsidP="006D6D14" w:rsidRDefault="00240DAE" w14:paraId="116D123F" w14:textId="1EA89075">
            <w:pPr>
              <w:pStyle w:val="ListParagraph"/>
              <w:numPr>
                <w:ilvl w:val="0"/>
                <w:numId w:val="19"/>
              </w:numPr>
              <w:rPr>
                <w:rFonts w:ascii="Calibri Light" w:hAnsi="Calibri Light"/>
                <w:color w:val="124191" w:themeColor="text1"/>
                <w:sz w:val="20"/>
                <w:lang w:val="en-GB"/>
              </w:rPr>
            </w:pPr>
            <w:r w:rsidRPr="00240DAE">
              <w:rPr>
                <w:rFonts w:ascii="Calibri Light" w:hAnsi="Calibri Light"/>
                <w:color w:val="124191" w:themeColor="text1"/>
                <w:sz w:val="20"/>
                <w:lang w:val="en-GB"/>
              </w:rPr>
              <w:t>Node</w:t>
            </w:r>
          </w:p>
          <w:p w:rsidRPr="00240DAE" w:rsidR="00240DAE" w:rsidP="006D6D14" w:rsidRDefault="00240DAE" w14:paraId="2061B7CE" w14:textId="1902E219">
            <w:pPr>
              <w:pStyle w:val="ListParagraph"/>
              <w:numPr>
                <w:ilvl w:val="0"/>
                <w:numId w:val="19"/>
              </w:numPr>
              <w:rPr>
                <w:rFonts w:ascii="Calibri Light" w:hAnsi="Calibri Light"/>
                <w:color w:val="124191" w:themeColor="text1"/>
                <w:sz w:val="20"/>
                <w:lang w:val="en-GB"/>
              </w:rPr>
            </w:pPr>
            <w:r w:rsidRPr="00240DAE">
              <w:rPr>
                <w:rFonts w:ascii="Calibri Light" w:hAnsi="Calibri Light"/>
                <w:color w:val="124191" w:themeColor="text1"/>
                <w:sz w:val="20"/>
                <w:lang w:val="en-GB"/>
              </w:rPr>
              <w:t>Segment (Span in WP)</w:t>
            </w:r>
          </w:p>
          <w:p w:rsidRPr="00240DAE" w:rsidR="00240DAE" w:rsidP="006D6D14" w:rsidRDefault="00AB0C27" w14:paraId="5FD52729" w14:textId="63178980">
            <w:pPr>
              <w:pStyle w:val="ListParagraph"/>
              <w:numPr>
                <w:ilvl w:val="0"/>
                <w:numId w:val="19"/>
              </w:numPr>
              <w:rPr>
                <w:rFonts w:ascii="Calibri Light" w:hAnsi="Calibri Light"/>
                <w:color w:val="124191" w:themeColor="text1"/>
                <w:sz w:val="20"/>
                <w:lang w:val="en-GB"/>
              </w:rPr>
            </w:pPr>
            <w:r>
              <w:rPr>
                <w:rFonts w:ascii="Calibri Light" w:hAnsi="Calibri Light"/>
                <w:color w:val="124191" w:themeColor="text1"/>
                <w:sz w:val="20"/>
                <w:lang w:val="en-GB"/>
              </w:rPr>
              <w:t>WDM</w:t>
            </w:r>
            <w:r w:rsidRPr="00240DAE" w:rsidR="00240DAE">
              <w:rPr>
                <w:rFonts w:ascii="Calibri Light" w:hAnsi="Calibri Light"/>
                <w:color w:val="124191" w:themeColor="text1"/>
                <w:sz w:val="20"/>
                <w:lang w:val="en-GB"/>
              </w:rPr>
              <w:t>Link</w:t>
            </w:r>
            <w:r>
              <w:rPr>
                <w:rFonts w:ascii="Calibri Light" w:hAnsi="Calibri Light"/>
                <w:color w:val="124191" w:themeColor="text1"/>
                <w:sz w:val="20"/>
                <w:lang w:val="en-GB"/>
              </w:rPr>
              <w:t>/OMS</w:t>
            </w:r>
          </w:p>
          <w:p w:rsidRPr="00240DAE" w:rsidR="00240DAE" w:rsidP="006D6D14" w:rsidRDefault="00240DAE" w14:paraId="0F4C3B1F" w14:textId="77777777">
            <w:pPr>
              <w:pStyle w:val="ListParagraph"/>
              <w:numPr>
                <w:ilvl w:val="0"/>
                <w:numId w:val="19"/>
              </w:numPr>
              <w:rPr>
                <w:rFonts w:ascii="Calibri Light" w:hAnsi="Calibri Light"/>
                <w:color w:val="124191" w:themeColor="text1"/>
                <w:sz w:val="20"/>
                <w:lang w:val="en-GB"/>
              </w:rPr>
            </w:pPr>
            <w:r w:rsidRPr="00240DAE">
              <w:rPr>
                <w:rFonts w:ascii="Calibri Light" w:hAnsi="Calibri Light"/>
                <w:color w:val="124191" w:themeColor="text1"/>
                <w:sz w:val="20"/>
                <w:lang w:val="en-GB"/>
              </w:rPr>
              <w:t>Span (OTS in WP)</w:t>
            </w:r>
          </w:p>
          <w:p w:rsidRPr="00240DAE" w:rsidR="00240DAE" w:rsidP="006D6D14" w:rsidRDefault="00240DAE" w14:paraId="7A84C4F6" w14:textId="43BA94E5">
            <w:pPr>
              <w:pStyle w:val="ListParagraph"/>
              <w:numPr>
                <w:ilvl w:val="0"/>
                <w:numId w:val="19"/>
              </w:numPr>
              <w:rPr>
                <w:rFonts w:ascii="Calibri Light" w:hAnsi="Calibri Light"/>
                <w:color w:val="124191" w:themeColor="text1"/>
                <w:sz w:val="20"/>
                <w:lang w:val="en-GB"/>
              </w:rPr>
            </w:pPr>
            <w:r w:rsidRPr="00240DAE">
              <w:rPr>
                <w:rFonts w:ascii="Calibri Light" w:hAnsi="Calibri Light"/>
                <w:color w:val="124191" w:themeColor="text1"/>
                <w:sz w:val="20"/>
                <w:lang w:val="en-GB"/>
              </w:rPr>
              <w:t>System</w:t>
            </w:r>
          </w:p>
          <w:p w:rsidRPr="00240DAE" w:rsidR="00240DAE" w:rsidP="006D6D14" w:rsidRDefault="00240DAE" w14:paraId="179732C0" w14:textId="16FEFA3F">
            <w:pPr>
              <w:pStyle w:val="ListParagraph"/>
              <w:numPr>
                <w:ilvl w:val="0"/>
                <w:numId w:val="19"/>
              </w:numPr>
              <w:rPr>
                <w:rFonts w:ascii="Calibri Light" w:hAnsi="Calibri Light"/>
                <w:color w:val="124191" w:themeColor="text1"/>
                <w:sz w:val="20"/>
                <w:lang w:val="en-GB"/>
              </w:rPr>
            </w:pPr>
            <w:r>
              <w:rPr>
                <w:rFonts w:ascii="Calibri Light" w:hAnsi="Calibri Light"/>
                <w:color w:val="124191" w:themeColor="text1"/>
                <w:sz w:val="20"/>
                <w:lang w:val="en-GB"/>
              </w:rPr>
              <w:t>Transparent Link/OC</w:t>
            </w:r>
            <w:r w:rsidR="00AB0C27">
              <w:rPr>
                <w:rFonts w:ascii="Calibri Light" w:hAnsi="Calibri Light"/>
                <w:color w:val="124191" w:themeColor="text1"/>
                <w:sz w:val="20"/>
                <w:lang w:val="en-GB"/>
              </w:rPr>
              <w:t>H</w:t>
            </w:r>
          </w:p>
          <w:p w:rsidRPr="00240DAE" w:rsidR="00240DAE" w:rsidP="006D6D14" w:rsidRDefault="00240DAE" w14:paraId="5285141E" w14:textId="4ED2F623">
            <w:pPr>
              <w:pStyle w:val="ListParagraph"/>
              <w:numPr>
                <w:ilvl w:val="0"/>
                <w:numId w:val="19"/>
              </w:numPr>
              <w:rPr>
                <w:rFonts w:ascii="Calibri Light" w:hAnsi="Calibri Light"/>
                <w:color w:val="124191" w:themeColor="text1"/>
                <w:sz w:val="20"/>
                <w:lang w:val="en-GB"/>
              </w:rPr>
            </w:pPr>
            <w:r w:rsidRPr="00240DAE">
              <w:rPr>
                <w:rFonts w:ascii="Calibri Light" w:hAnsi="Calibri Light"/>
                <w:color w:val="124191" w:themeColor="text1"/>
                <w:sz w:val="20"/>
                <w:lang w:val="en-GB"/>
              </w:rPr>
              <w:t>Trail</w:t>
            </w:r>
          </w:p>
          <w:p w:rsidRPr="00240DAE" w:rsidR="00240DAE" w:rsidP="006D6D14" w:rsidRDefault="00240DAE" w14:paraId="56619B63" w14:textId="0E397FD9">
            <w:pPr>
              <w:pStyle w:val="ListParagraph"/>
              <w:numPr>
                <w:ilvl w:val="0"/>
                <w:numId w:val="19"/>
              </w:numPr>
              <w:rPr>
                <w:rFonts w:ascii="Calibri Light" w:hAnsi="Calibri Light"/>
                <w:color w:val="124191" w:themeColor="text1"/>
                <w:sz w:val="20"/>
                <w:lang w:val="en-GB"/>
              </w:rPr>
            </w:pPr>
            <w:r w:rsidRPr="00240DAE">
              <w:rPr>
                <w:rFonts w:ascii="Calibri Light" w:hAnsi="Calibri Light"/>
                <w:color w:val="124191" w:themeColor="text1"/>
                <w:sz w:val="20"/>
                <w:lang w:val="en-GB"/>
              </w:rPr>
              <w:t>Service</w:t>
            </w:r>
          </w:p>
          <w:p w:rsidRPr="00AB0C27" w:rsidR="00CF1807" w:rsidP="006D6D14" w:rsidRDefault="00240DAE" w14:paraId="79EC5583" w14:textId="77777777">
            <w:pPr>
              <w:pStyle w:val="ListParagraph"/>
              <w:numPr>
                <w:ilvl w:val="0"/>
                <w:numId w:val="19"/>
              </w:numPr>
              <w:rPr>
                <w:rFonts w:ascii="Calibri Light" w:hAnsi="Calibri Light"/>
                <w:color w:val="124191" w:themeColor="text1"/>
                <w:sz w:val="20"/>
                <w:lang w:val="en-GB"/>
              </w:rPr>
            </w:pPr>
            <w:r w:rsidRPr="00240DAE">
              <w:rPr>
                <w:rFonts w:ascii="Calibri Light" w:hAnsi="Calibri Light"/>
                <w:color w:val="124191" w:themeColor="text1"/>
                <w:sz w:val="20"/>
                <w:lang w:val="en-GB"/>
              </w:rPr>
              <w:t>Error</w:t>
            </w:r>
          </w:p>
          <w:p w:rsidRPr="00AB0C27" w:rsidR="00AB0C27" w:rsidP="006D6D14" w:rsidRDefault="00AB0C27" w14:paraId="6637CC58" w14:textId="77777777">
            <w:pPr>
              <w:pStyle w:val="ListParagraph"/>
              <w:numPr>
                <w:ilvl w:val="0"/>
                <w:numId w:val="19"/>
              </w:numPr>
              <w:rPr>
                <w:rFonts w:ascii="Calibri Light" w:hAnsi="Calibri Light"/>
                <w:color w:val="124191" w:themeColor="text1"/>
                <w:sz w:val="20"/>
                <w:lang w:val="en-GB"/>
              </w:rPr>
            </w:pPr>
            <w:r>
              <w:rPr>
                <w:rFonts w:ascii="Calibri Light" w:hAnsi="Calibri Light"/>
                <w:color w:val="124191" w:themeColor="text1"/>
                <w:sz w:val="20"/>
                <w:lang w:val="en-GB"/>
              </w:rPr>
              <w:t>Failure Scenario/SRG</w:t>
            </w:r>
          </w:p>
          <w:p w:rsidRPr="00240DAE" w:rsidR="00AB0C27" w:rsidP="006D6D14" w:rsidRDefault="00AB0C27" w14:paraId="7C18643A" w14:textId="2211C29A">
            <w:pPr>
              <w:pStyle w:val="ListParagraph"/>
              <w:numPr>
                <w:ilvl w:val="0"/>
                <w:numId w:val="19"/>
              </w:numPr>
              <w:rPr>
                <w:rFonts w:ascii="Calibri Light" w:hAnsi="Calibri Light"/>
                <w:color w:val="124191" w:themeColor="text1"/>
                <w:sz w:val="20"/>
                <w:lang w:val="en-GB"/>
              </w:rPr>
            </w:pPr>
            <w:r>
              <w:rPr>
                <w:rFonts w:ascii="Calibri Light" w:hAnsi="Calibri Light"/>
                <w:color w:val="124191" w:themeColor="text1"/>
                <w:sz w:val="20"/>
                <w:lang w:val="en-GB"/>
              </w:rPr>
              <w:t>Phase/Project</w:t>
            </w:r>
          </w:p>
        </w:tc>
        <w:tc>
          <w:tcPr>
            <w:tcW w:w="1980" w:type="dxa"/>
          </w:tcPr>
          <w:p w:rsidRPr="000C6220" w:rsidR="00CF1807" w:rsidP="00CF1807" w:rsidRDefault="003C33F8" w14:paraId="4EC9FDA1" w14:textId="077ED6CC">
            <w:pPr>
              <w:cnfStyle w:val="000000100000" w:firstRow="0" w:lastRow="0" w:firstColumn="0" w:lastColumn="0" w:oddVBand="0" w:evenVBand="0" w:oddHBand="1" w:evenHBand="0" w:firstRowFirstColumn="0" w:firstRowLastColumn="0" w:lastRowFirstColumn="0" w:lastRowLastColumn="0"/>
              <w:rPr>
                <w:rFonts w:ascii="Calibri Light" w:hAnsi="Calibri Light"/>
                <w:color w:val="124191" w:themeColor="text1"/>
                <w:sz w:val="20"/>
                <w:lang w:val="en-GB"/>
              </w:rPr>
            </w:pPr>
            <w:r>
              <w:rPr>
                <w:rFonts w:ascii="Calibri Light" w:hAnsi="Calibri Light"/>
                <w:color w:val="124191" w:themeColor="text1"/>
                <w:sz w:val="20"/>
                <w:lang w:val="en-GB"/>
              </w:rPr>
              <w:t>No</w:t>
            </w:r>
          </w:p>
        </w:tc>
        <w:tc>
          <w:tcPr>
            <w:tcW w:w="1463" w:type="dxa"/>
          </w:tcPr>
          <w:p w:rsidRPr="000C6220" w:rsidR="00CF1807" w:rsidP="00CF1807" w:rsidRDefault="00CF1807" w14:paraId="3613ED5E" w14:textId="77777777">
            <w:pPr>
              <w:cnfStyle w:val="000000100000" w:firstRow="0" w:lastRow="0" w:firstColumn="0" w:lastColumn="0" w:oddVBand="0" w:evenVBand="0" w:oddHBand="1" w:evenHBand="0" w:firstRowFirstColumn="0" w:firstRowLastColumn="0" w:lastRowFirstColumn="0" w:lastRowLastColumn="0"/>
              <w:rPr>
                <w:rFonts w:ascii="Calibri Light" w:hAnsi="Calibri Light"/>
                <w:color w:val="124191" w:themeColor="text1"/>
                <w:sz w:val="20"/>
                <w:lang w:val="en-GB"/>
              </w:rPr>
            </w:pPr>
          </w:p>
        </w:tc>
        <w:tc>
          <w:tcPr>
            <w:tcW w:w="1957" w:type="dxa"/>
          </w:tcPr>
          <w:p w:rsidRPr="000C6220" w:rsidR="00CF1807" w:rsidP="00CF1807" w:rsidRDefault="00CF1807" w14:paraId="35860DDC" w14:textId="77777777">
            <w:pPr>
              <w:cnfStyle w:val="000000100000" w:firstRow="0" w:lastRow="0" w:firstColumn="0" w:lastColumn="0" w:oddVBand="0" w:evenVBand="0" w:oddHBand="1" w:evenHBand="0" w:firstRowFirstColumn="0" w:firstRowLastColumn="0" w:lastRowFirstColumn="0" w:lastRowLastColumn="0"/>
              <w:rPr>
                <w:rFonts w:ascii="Calibri Light" w:hAnsi="Calibri Light"/>
                <w:color w:val="124191" w:themeColor="text1"/>
                <w:sz w:val="20"/>
                <w:lang w:val="en-GB"/>
              </w:rPr>
            </w:pPr>
          </w:p>
        </w:tc>
      </w:tr>
      <w:tr w:rsidR="00CF1807" w:rsidTr="0FF720E0" w14:paraId="15149629" w14:textId="77777777">
        <w:tc>
          <w:tcPr>
            <w:cnfStyle w:val="001000000000" w:firstRow="0" w:lastRow="0" w:firstColumn="1" w:lastColumn="0" w:oddVBand="0" w:evenVBand="0" w:oddHBand="0" w:evenHBand="0" w:firstRowFirstColumn="0" w:firstRowLastColumn="0" w:lastRowFirstColumn="0" w:lastRowLastColumn="0"/>
            <w:tcW w:w="3955" w:type="dxa"/>
          </w:tcPr>
          <w:p w:rsidR="00CF1807" w:rsidP="00CF1807" w:rsidRDefault="004607DE" w14:paraId="7780A94A" w14:textId="67971319">
            <w:pPr>
              <w:rPr>
                <w:rFonts w:ascii="Calibri Light" w:hAnsi="Calibri Light"/>
                <w:b w:val="0"/>
                <w:bCs w:val="0"/>
                <w:color w:val="124191" w:themeColor="text1"/>
                <w:sz w:val="20"/>
                <w:szCs w:val="20"/>
                <w:lang w:val="en-GB"/>
              </w:rPr>
            </w:pPr>
            <w:r>
              <w:rPr>
                <w:rFonts w:ascii="Calibri Light" w:hAnsi="Calibri Light"/>
                <w:color w:val="124191" w:themeColor="text1"/>
                <w:sz w:val="20"/>
                <w:szCs w:val="20"/>
                <w:lang w:val="en-GB"/>
              </w:rPr>
              <w:t>OA&amp;M</w:t>
            </w:r>
          </w:p>
          <w:p w:rsidRPr="004607DE" w:rsidR="004607DE" w:rsidP="006D6D14" w:rsidRDefault="004607DE" w14:paraId="41E3F96E" w14:textId="2E31615D">
            <w:pPr>
              <w:pStyle w:val="ListParagraph"/>
              <w:numPr>
                <w:ilvl w:val="0"/>
                <w:numId w:val="20"/>
              </w:numPr>
              <w:rPr>
                <w:rFonts w:ascii="Calibri Light" w:hAnsi="Calibri Light"/>
                <w:color w:val="124191" w:themeColor="text1"/>
                <w:sz w:val="20"/>
                <w:lang w:val="en-GB"/>
              </w:rPr>
            </w:pPr>
            <w:r>
              <w:rPr>
                <w:rFonts w:ascii="Calibri Light" w:hAnsi="Calibri Light"/>
                <w:color w:val="124191" w:themeColor="text1"/>
                <w:sz w:val="20"/>
                <w:lang w:val="en-GB"/>
              </w:rPr>
              <w:t>User CRUD</w:t>
            </w:r>
          </w:p>
          <w:p w:rsidRPr="004607DE" w:rsidR="004607DE" w:rsidP="006D6D14" w:rsidRDefault="004607DE" w14:paraId="3770E9DA" w14:textId="2466DE6B">
            <w:pPr>
              <w:pStyle w:val="ListParagraph"/>
              <w:numPr>
                <w:ilvl w:val="0"/>
                <w:numId w:val="20"/>
              </w:numPr>
              <w:rPr>
                <w:rFonts w:ascii="Calibri Light" w:hAnsi="Calibri Light"/>
                <w:color w:val="124191" w:themeColor="text1"/>
                <w:sz w:val="20"/>
                <w:lang w:val="en-GB"/>
              </w:rPr>
            </w:pPr>
            <w:r>
              <w:rPr>
                <w:rFonts w:ascii="Calibri Light" w:hAnsi="Calibri Light"/>
                <w:color w:val="124191" w:themeColor="text1"/>
                <w:sz w:val="20"/>
                <w:lang w:val="en-GB"/>
              </w:rPr>
              <w:t>User Type/Permissions</w:t>
            </w:r>
            <w:r w:rsidR="00C92A29">
              <w:rPr>
                <w:rFonts w:ascii="Calibri Light" w:hAnsi="Calibri Light"/>
                <w:color w:val="124191" w:themeColor="text1"/>
                <w:sz w:val="20"/>
                <w:lang w:val="en-GB"/>
              </w:rPr>
              <w:t>/Auth</w:t>
            </w:r>
          </w:p>
          <w:p w:rsidRPr="004607DE" w:rsidR="004607DE" w:rsidP="006D6D14" w:rsidRDefault="004607DE" w14:paraId="52E16E24" w14:textId="77777777">
            <w:pPr>
              <w:pStyle w:val="ListParagraph"/>
              <w:numPr>
                <w:ilvl w:val="0"/>
                <w:numId w:val="20"/>
              </w:numPr>
              <w:rPr>
                <w:rFonts w:ascii="Calibri Light" w:hAnsi="Calibri Light"/>
                <w:color w:val="124191" w:themeColor="text1"/>
                <w:sz w:val="20"/>
                <w:lang w:val="en-GB"/>
              </w:rPr>
            </w:pPr>
            <w:r>
              <w:rPr>
                <w:rFonts w:ascii="Calibri Light" w:hAnsi="Calibri Light"/>
                <w:color w:val="124191" w:themeColor="text1"/>
                <w:sz w:val="20"/>
                <w:lang w:val="en-GB"/>
              </w:rPr>
              <w:t>User/Design Management/Sharing</w:t>
            </w:r>
          </w:p>
          <w:p w:rsidRPr="00564849" w:rsidR="004607DE" w:rsidP="006D6D14" w:rsidRDefault="004607DE" w14:paraId="35186BE0" w14:textId="58C386C8">
            <w:pPr>
              <w:pStyle w:val="ListParagraph"/>
              <w:numPr>
                <w:ilvl w:val="0"/>
                <w:numId w:val="20"/>
              </w:numPr>
              <w:rPr>
                <w:rFonts w:ascii="Calibri Light" w:hAnsi="Calibri Light"/>
                <w:color w:val="124191" w:themeColor="text1"/>
                <w:sz w:val="20"/>
                <w:lang w:val="en-GB"/>
              </w:rPr>
            </w:pPr>
            <w:r>
              <w:rPr>
                <w:rFonts w:ascii="Calibri Light" w:hAnsi="Calibri Light"/>
                <w:color w:val="124191" w:themeColor="text1"/>
                <w:sz w:val="20"/>
                <w:lang w:val="en-GB"/>
              </w:rPr>
              <w:t>DB Management</w:t>
            </w:r>
          </w:p>
          <w:p w:rsidRPr="004607DE" w:rsidR="00564849" w:rsidP="66F2AE40" w:rsidRDefault="09E0E4E9" w14:paraId="601680B8" w14:textId="7789D990">
            <w:pPr>
              <w:pStyle w:val="ListParagraph"/>
              <w:numPr>
                <w:ilvl w:val="0"/>
                <w:numId w:val="20"/>
              </w:numPr>
              <w:rPr>
                <w:rFonts w:ascii="Calibri Light" w:hAnsi="Calibri Light"/>
                <w:color w:val="124191" w:themeColor="text1"/>
                <w:sz w:val="20"/>
                <w:lang w:val="en-GB"/>
              </w:rPr>
            </w:pPr>
            <w:commentRangeStart w:id="20"/>
            <w:commentRangeStart w:id="21"/>
            <w:r w:rsidRPr="22BD51A5">
              <w:rPr>
                <w:rFonts w:ascii="Calibri Light" w:hAnsi="Calibri Light"/>
                <w:color w:val="124090"/>
                <w:sz w:val="20"/>
                <w:lang w:val="en-GB"/>
              </w:rPr>
              <w:t>Persistence</w:t>
            </w:r>
            <w:commentRangeEnd w:id="20"/>
            <w:r w:rsidR="00564849">
              <w:rPr>
                <w:rStyle w:val="CommentReference"/>
              </w:rPr>
              <w:commentReference w:id="20"/>
            </w:r>
            <w:commentRangeEnd w:id="21"/>
            <w:r w:rsidR="00564849">
              <w:rPr>
                <w:rStyle w:val="CommentReference"/>
              </w:rPr>
              <w:commentReference w:id="21"/>
            </w:r>
          </w:p>
          <w:p w:rsidRPr="00BB1CCC" w:rsidR="004607DE" w:rsidP="006D6D14" w:rsidRDefault="004607DE" w14:paraId="5B9CC39B" w14:textId="57E77464">
            <w:pPr>
              <w:pStyle w:val="ListParagraph"/>
              <w:numPr>
                <w:ilvl w:val="0"/>
                <w:numId w:val="20"/>
              </w:numPr>
              <w:rPr>
                <w:rFonts w:ascii="Calibri Light" w:hAnsi="Calibri Light"/>
                <w:color w:val="124191" w:themeColor="text1"/>
                <w:sz w:val="20"/>
                <w:lang w:val="en-GB"/>
              </w:rPr>
            </w:pPr>
            <w:r>
              <w:rPr>
                <w:rFonts w:ascii="Calibri Light" w:hAnsi="Calibri Light"/>
                <w:color w:val="124191" w:themeColor="text1"/>
                <w:sz w:val="20"/>
                <w:lang w:val="en-GB"/>
              </w:rPr>
              <w:t>Installation</w:t>
            </w:r>
          </w:p>
          <w:p w:rsidRPr="004607DE" w:rsidR="00BB1CCC" w:rsidP="006D6D14" w:rsidRDefault="00BB1CCC" w14:paraId="65690913" w14:textId="599AE7B2">
            <w:pPr>
              <w:pStyle w:val="ListParagraph"/>
              <w:numPr>
                <w:ilvl w:val="0"/>
                <w:numId w:val="20"/>
              </w:numPr>
              <w:rPr>
                <w:rFonts w:ascii="Calibri Light" w:hAnsi="Calibri Light"/>
                <w:color w:val="124191" w:themeColor="text1"/>
                <w:sz w:val="20"/>
                <w:lang w:val="en-GB"/>
              </w:rPr>
            </w:pPr>
            <w:r>
              <w:rPr>
                <w:rFonts w:ascii="Calibri Light" w:hAnsi="Calibri Light"/>
                <w:color w:val="124191" w:themeColor="text1"/>
                <w:sz w:val="20"/>
                <w:lang w:val="en-GB"/>
              </w:rPr>
              <w:t>Start-up</w:t>
            </w:r>
          </w:p>
          <w:p w:rsidRPr="004607DE" w:rsidR="004607DE" w:rsidP="006D6D14" w:rsidRDefault="004607DE" w14:paraId="436B9E6B" w14:textId="77777777">
            <w:pPr>
              <w:pStyle w:val="ListParagraph"/>
              <w:numPr>
                <w:ilvl w:val="0"/>
                <w:numId w:val="20"/>
              </w:numPr>
              <w:rPr>
                <w:rFonts w:ascii="Calibri Light" w:hAnsi="Calibri Light"/>
                <w:color w:val="124191" w:themeColor="text1"/>
                <w:sz w:val="20"/>
                <w:lang w:val="en-GB"/>
              </w:rPr>
            </w:pPr>
            <w:r>
              <w:rPr>
                <w:rFonts w:ascii="Calibri Light" w:hAnsi="Calibri Light"/>
                <w:color w:val="124191" w:themeColor="text1"/>
                <w:sz w:val="20"/>
                <w:lang w:val="en-GB"/>
              </w:rPr>
              <w:t>Release Upgrade</w:t>
            </w:r>
          </w:p>
          <w:p w:rsidRPr="00564849" w:rsidR="004607DE" w:rsidP="006D6D14" w:rsidRDefault="004607DE" w14:paraId="1D21E0D8" w14:textId="77777777">
            <w:pPr>
              <w:pStyle w:val="ListParagraph"/>
              <w:numPr>
                <w:ilvl w:val="0"/>
                <w:numId w:val="20"/>
              </w:numPr>
              <w:rPr>
                <w:rFonts w:ascii="Calibri Light" w:hAnsi="Calibri Light"/>
                <w:color w:val="124191" w:themeColor="text1"/>
                <w:sz w:val="20"/>
                <w:lang w:val="en-GB"/>
              </w:rPr>
            </w:pPr>
            <w:r>
              <w:rPr>
                <w:rFonts w:ascii="Calibri Light" w:hAnsi="Calibri Light"/>
                <w:color w:val="124191" w:themeColor="text1"/>
                <w:sz w:val="20"/>
                <w:lang w:val="en-GB"/>
              </w:rPr>
              <w:t>Licensing</w:t>
            </w:r>
          </w:p>
          <w:p w:rsidRPr="00564849" w:rsidR="00564849" w:rsidP="006D6D14" w:rsidRDefault="00564849" w14:paraId="0CFEB555" w14:textId="77777777">
            <w:pPr>
              <w:pStyle w:val="ListParagraph"/>
              <w:numPr>
                <w:ilvl w:val="0"/>
                <w:numId w:val="20"/>
              </w:numPr>
              <w:rPr>
                <w:rFonts w:ascii="Calibri Light" w:hAnsi="Calibri Light"/>
                <w:color w:val="124191" w:themeColor="text1"/>
                <w:sz w:val="20"/>
                <w:lang w:val="en-GB"/>
              </w:rPr>
            </w:pPr>
            <w:r>
              <w:rPr>
                <w:rFonts w:ascii="Calibri Light" w:hAnsi="Calibri Light"/>
                <w:color w:val="124191" w:themeColor="text1"/>
                <w:sz w:val="20"/>
                <w:lang w:val="en-GB"/>
              </w:rPr>
              <w:t>Backup/Restore</w:t>
            </w:r>
          </w:p>
          <w:p w:rsidRPr="004607DE" w:rsidR="00564849" w:rsidP="006D6D14" w:rsidRDefault="00564849" w14:paraId="1AC28924" w14:textId="07E40CC3">
            <w:pPr>
              <w:pStyle w:val="ListParagraph"/>
              <w:numPr>
                <w:ilvl w:val="0"/>
                <w:numId w:val="20"/>
              </w:numPr>
              <w:rPr>
                <w:rFonts w:ascii="Calibri Light" w:hAnsi="Calibri Light"/>
                <w:color w:val="124191" w:themeColor="text1"/>
                <w:sz w:val="20"/>
                <w:lang w:val="en-GB"/>
              </w:rPr>
            </w:pPr>
            <w:r>
              <w:rPr>
                <w:rFonts w:ascii="Calibri Light" w:hAnsi="Calibri Light"/>
                <w:color w:val="124191" w:themeColor="text1"/>
                <w:sz w:val="20"/>
                <w:lang w:val="en-GB"/>
              </w:rPr>
              <w:t>High Availability/Disaster Recovery</w:t>
            </w:r>
          </w:p>
        </w:tc>
        <w:tc>
          <w:tcPr>
            <w:tcW w:w="1980" w:type="dxa"/>
          </w:tcPr>
          <w:p w:rsidRPr="000C6220" w:rsidR="00CF1807" w:rsidP="51545489" w:rsidRDefault="64946EE7" w14:paraId="3413E5F2" w14:textId="73991A4B">
            <w:pPr>
              <w:cnfStyle w:val="000000000000" w:firstRow="0" w:lastRow="0" w:firstColumn="0" w:lastColumn="0" w:oddVBand="0" w:evenVBand="0" w:oddHBand="0" w:evenHBand="0" w:firstRowFirstColumn="0" w:firstRowLastColumn="0" w:lastRowFirstColumn="0" w:lastRowLastColumn="0"/>
            </w:pPr>
            <w:r w:rsidRPr="51545489">
              <w:rPr>
                <w:rFonts w:ascii="Calibri Light" w:hAnsi="Calibri Light"/>
                <w:color w:val="124191" w:themeColor="text1"/>
                <w:sz w:val="20"/>
                <w:szCs w:val="20"/>
                <w:lang w:val="en-GB"/>
              </w:rPr>
              <w:t>No</w:t>
            </w:r>
          </w:p>
        </w:tc>
        <w:tc>
          <w:tcPr>
            <w:tcW w:w="1463" w:type="dxa"/>
          </w:tcPr>
          <w:p w:rsidRPr="000C6220" w:rsidR="00CF1807" w:rsidP="00CF1807" w:rsidRDefault="00CF1807" w14:paraId="7A6953C5" w14:textId="77777777">
            <w:pPr>
              <w:cnfStyle w:val="000000000000" w:firstRow="0" w:lastRow="0" w:firstColumn="0" w:lastColumn="0" w:oddVBand="0" w:evenVBand="0" w:oddHBand="0" w:evenHBand="0" w:firstRowFirstColumn="0" w:firstRowLastColumn="0" w:lastRowFirstColumn="0" w:lastRowLastColumn="0"/>
              <w:rPr>
                <w:rFonts w:ascii="Calibri Light" w:hAnsi="Calibri Light"/>
                <w:color w:val="124191" w:themeColor="text1"/>
                <w:sz w:val="20"/>
                <w:lang w:val="en-GB"/>
              </w:rPr>
            </w:pPr>
          </w:p>
        </w:tc>
        <w:tc>
          <w:tcPr>
            <w:tcW w:w="1957" w:type="dxa"/>
          </w:tcPr>
          <w:p w:rsidR="00F60708" w:rsidP="00F60708" w:rsidRDefault="00F60708" w14:paraId="47967D5F" w14:textId="118FFF6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51545489">
              <w:rPr>
                <w:rFonts w:ascii="Times New Roman" w:hAnsi="Times New Roman" w:cs="Times New Roman"/>
                <w:color w:val="auto"/>
                <w:sz w:val="24"/>
                <w:szCs w:val="24"/>
              </w:rPr>
              <w:t xml:space="preserve"> </w:t>
            </w:r>
          </w:p>
          <w:p w:rsidRPr="000C6220" w:rsidR="00CF1807" w:rsidP="60E7AFB7" w:rsidRDefault="00CF1807" w14:paraId="35BFAB1F" w14:textId="7AF8CD88">
            <w:pPr>
              <w:cnfStyle w:val="000000000000" w:firstRow="0" w:lastRow="0" w:firstColumn="0" w:lastColumn="0" w:oddVBand="0" w:evenVBand="0" w:oddHBand="0" w:evenHBand="0" w:firstRowFirstColumn="0" w:firstRowLastColumn="0" w:lastRowFirstColumn="0" w:lastRowLastColumn="0"/>
              <w:rPr>
                <w:rFonts w:ascii="Calibri Light" w:hAnsi="Calibri Light"/>
                <w:color w:val="124191" w:themeColor="text1"/>
                <w:sz w:val="20"/>
                <w:szCs w:val="20"/>
                <w:lang w:val="en-GB"/>
              </w:rPr>
            </w:pPr>
          </w:p>
        </w:tc>
      </w:tr>
      <w:tr w:rsidR="00CF1807" w:rsidTr="0FF720E0" w14:paraId="33CAD0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rsidR="00CF1807" w:rsidP="00CF1807" w:rsidRDefault="004607DE" w14:paraId="35376437" w14:textId="77777777">
            <w:pPr>
              <w:rPr>
                <w:rFonts w:ascii="Calibri Light" w:hAnsi="Calibri Light"/>
                <w:b w:val="0"/>
                <w:bCs w:val="0"/>
                <w:color w:val="124191" w:themeColor="text1"/>
                <w:sz w:val="20"/>
                <w:szCs w:val="20"/>
                <w:lang w:val="en-GB"/>
              </w:rPr>
            </w:pPr>
            <w:r>
              <w:rPr>
                <w:rFonts w:ascii="Calibri Light" w:hAnsi="Calibri Light"/>
                <w:color w:val="124191" w:themeColor="text1"/>
                <w:sz w:val="20"/>
                <w:szCs w:val="20"/>
                <w:lang w:val="en-GB"/>
              </w:rPr>
              <w:t>Configuration Data Management</w:t>
            </w:r>
          </w:p>
          <w:p w:rsidRPr="004607DE" w:rsidR="004607DE" w:rsidP="006D6D14" w:rsidRDefault="004607DE" w14:paraId="7E1EA491" w14:textId="77777777">
            <w:pPr>
              <w:pStyle w:val="ListParagraph"/>
              <w:numPr>
                <w:ilvl w:val="0"/>
                <w:numId w:val="20"/>
              </w:numPr>
              <w:rPr>
                <w:rFonts w:ascii="Calibri Light" w:hAnsi="Calibri Light"/>
                <w:color w:val="124191" w:themeColor="text1"/>
                <w:sz w:val="20"/>
                <w:lang w:val="en-GB"/>
              </w:rPr>
            </w:pPr>
            <w:r>
              <w:rPr>
                <w:rFonts w:ascii="Calibri Light" w:hAnsi="Calibri Light"/>
                <w:color w:val="124191" w:themeColor="text1"/>
                <w:sz w:val="20"/>
                <w:lang w:val="en-GB"/>
              </w:rPr>
              <w:lastRenderedPageBreak/>
              <w:t>CDS</w:t>
            </w:r>
          </w:p>
          <w:p w:rsidRPr="004607DE" w:rsidR="004607DE" w:rsidP="006D6D14" w:rsidRDefault="004607DE" w14:paraId="1020D3A4" w14:textId="2EB5B2AD">
            <w:pPr>
              <w:pStyle w:val="ListParagraph"/>
              <w:numPr>
                <w:ilvl w:val="0"/>
                <w:numId w:val="20"/>
              </w:numPr>
              <w:rPr>
                <w:rFonts w:ascii="Calibri Light" w:hAnsi="Calibri Light"/>
                <w:color w:val="124191" w:themeColor="text1"/>
                <w:sz w:val="20"/>
                <w:lang w:val="en-GB"/>
              </w:rPr>
            </w:pPr>
            <w:r>
              <w:rPr>
                <w:rFonts w:ascii="Calibri Light" w:hAnsi="Calibri Light"/>
                <w:color w:val="124191" w:themeColor="text1"/>
                <w:sz w:val="20"/>
                <w:lang w:val="en-GB"/>
              </w:rPr>
              <w:t>Configuration Files</w:t>
            </w:r>
            <w:r w:rsidR="00C92A29">
              <w:rPr>
                <w:rFonts w:ascii="Calibri Light" w:hAnsi="Calibri Light"/>
                <w:color w:val="124191" w:themeColor="text1"/>
                <w:sz w:val="20"/>
                <w:lang w:val="en-GB"/>
              </w:rPr>
              <w:t xml:space="preserve"> (EPT or WS-P)</w:t>
            </w:r>
          </w:p>
          <w:p w:rsidRPr="004607DE" w:rsidR="004607DE" w:rsidP="006D6D14" w:rsidRDefault="004607DE" w14:paraId="3DEA9CE6" w14:textId="4B44DE80">
            <w:pPr>
              <w:pStyle w:val="ListParagraph"/>
              <w:numPr>
                <w:ilvl w:val="0"/>
                <w:numId w:val="20"/>
              </w:numPr>
              <w:rPr>
                <w:rFonts w:ascii="Calibri Light" w:hAnsi="Calibri Light"/>
                <w:color w:val="124191" w:themeColor="text1"/>
                <w:sz w:val="20"/>
                <w:lang w:val="en-GB"/>
              </w:rPr>
            </w:pPr>
            <w:r>
              <w:rPr>
                <w:rFonts w:ascii="Calibri Light" w:hAnsi="Calibri Light"/>
                <w:color w:val="124191" w:themeColor="text1"/>
                <w:sz w:val="20"/>
                <w:lang w:val="en-GB"/>
              </w:rPr>
              <w:t>Price</w:t>
            </w:r>
            <w:r w:rsidR="00F31732">
              <w:rPr>
                <w:rFonts w:ascii="Calibri Light" w:hAnsi="Calibri Light"/>
                <w:color w:val="124191" w:themeColor="text1"/>
                <w:sz w:val="20"/>
                <w:lang w:val="en-GB"/>
              </w:rPr>
              <w:t xml:space="preserve"> </w:t>
            </w:r>
            <w:r>
              <w:rPr>
                <w:rFonts w:ascii="Calibri Light" w:hAnsi="Calibri Light"/>
                <w:color w:val="124191" w:themeColor="text1"/>
                <w:sz w:val="20"/>
                <w:lang w:val="en-GB"/>
              </w:rPr>
              <w:t>file</w:t>
            </w:r>
          </w:p>
        </w:tc>
        <w:tc>
          <w:tcPr>
            <w:tcW w:w="1980" w:type="dxa"/>
          </w:tcPr>
          <w:p w:rsidRPr="000C6220" w:rsidR="00CF1807" w:rsidP="00CF1807" w:rsidRDefault="006A3B75" w14:paraId="6C91EF74" w14:textId="702F1395">
            <w:pPr>
              <w:cnfStyle w:val="000000100000" w:firstRow="0" w:lastRow="0" w:firstColumn="0" w:lastColumn="0" w:oddVBand="0" w:evenVBand="0" w:oddHBand="1" w:evenHBand="0" w:firstRowFirstColumn="0" w:firstRowLastColumn="0" w:lastRowFirstColumn="0" w:lastRowLastColumn="0"/>
              <w:rPr>
                <w:rFonts w:ascii="Calibri Light" w:hAnsi="Calibri Light"/>
                <w:color w:val="124191" w:themeColor="text1"/>
                <w:sz w:val="20"/>
                <w:lang w:val="en-GB"/>
              </w:rPr>
            </w:pPr>
            <w:r>
              <w:rPr>
                <w:rFonts w:ascii="Calibri Light" w:hAnsi="Calibri Light"/>
                <w:color w:val="124191" w:themeColor="text1"/>
                <w:sz w:val="20"/>
                <w:lang w:val="en-GB"/>
              </w:rPr>
              <w:lastRenderedPageBreak/>
              <w:t>No</w:t>
            </w:r>
          </w:p>
        </w:tc>
        <w:tc>
          <w:tcPr>
            <w:tcW w:w="1463" w:type="dxa"/>
          </w:tcPr>
          <w:p w:rsidRPr="000C6220" w:rsidR="00CF1807" w:rsidP="00CF1807" w:rsidRDefault="00CF1807" w14:paraId="359C356B" w14:textId="77777777">
            <w:pPr>
              <w:cnfStyle w:val="000000100000" w:firstRow="0" w:lastRow="0" w:firstColumn="0" w:lastColumn="0" w:oddVBand="0" w:evenVBand="0" w:oddHBand="1" w:evenHBand="0" w:firstRowFirstColumn="0" w:firstRowLastColumn="0" w:lastRowFirstColumn="0" w:lastRowLastColumn="0"/>
              <w:rPr>
                <w:rFonts w:ascii="Calibri Light" w:hAnsi="Calibri Light"/>
                <w:color w:val="124191" w:themeColor="text1"/>
                <w:sz w:val="20"/>
                <w:lang w:val="en-GB"/>
              </w:rPr>
            </w:pPr>
          </w:p>
        </w:tc>
        <w:tc>
          <w:tcPr>
            <w:tcW w:w="1957" w:type="dxa"/>
          </w:tcPr>
          <w:p w:rsidRPr="000C6220" w:rsidR="00CF1807" w:rsidP="00CF1807" w:rsidRDefault="00CF1807" w14:paraId="44BA2283" w14:textId="77777777">
            <w:pPr>
              <w:cnfStyle w:val="000000100000" w:firstRow="0" w:lastRow="0" w:firstColumn="0" w:lastColumn="0" w:oddVBand="0" w:evenVBand="0" w:oddHBand="1" w:evenHBand="0" w:firstRowFirstColumn="0" w:firstRowLastColumn="0" w:lastRowFirstColumn="0" w:lastRowLastColumn="0"/>
              <w:rPr>
                <w:rFonts w:ascii="Calibri Light" w:hAnsi="Calibri Light"/>
                <w:color w:val="124191" w:themeColor="text1"/>
                <w:sz w:val="20"/>
                <w:lang w:val="en-GB"/>
              </w:rPr>
            </w:pPr>
          </w:p>
        </w:tc>
      </w:tr>
      <w:tr w:rsidR="00CF1807" w:rsidTr="0FF720E0" w14:paraId="362D7650" w14:textId="77777777">
        <w:tc>
          <w:tcPr>
            <w:cnfStyle w:val="001000000000" w:firstRow="0" w:lastRow="0" w:firstColumn="1" w:lastColumn="0" w:oddVBand="0" w:evenVBand="0" w:oddHBand="0" w:evenHBand="0" w:firstRowFirstColumn="0" w:firstRowLastColumn="0" w:lastRowFirstColumn="0" w:lastRowLastColumn="0"/>
            <w:tcW w:w="3955" w:type="dxa"/>
          </w:tcPr>
          <w:p w:rsidR="00CF1807" w:rsidP="00CF1807" w:rsidRDefault="00564849" w14:paraId="1B9C6D2F" w14:textId="77777777">
            <w:pPr>
              <w:rPr>
                <w:rFonts w:ascii="Calibri Light" w:hAnsi="Calibri Light"/>
                <w:b w:val="0"/>
                <w:bCs w:val="0"/>
                <w:color w:val="124191" w:themeColor="text1"/>
                <w:sz w:val="20"/>
                <w:szCs w:val="20"/>
                <w:lang w:val="en-GB"/>
              </w:rPr>
            </w:pPr>
            <w:r>
              <w:rPr>
                <w:rFonts w:ascii="Calibri Light" w:hAnsi="Calibri Light"/>
                <w:color w:val="124191" w:themeColor="text1"/>
                <w:sz w:val="20"/>
                <w:szCs w:val="20"/>
                <w:lang w:val="en-GB"/>
              </w:rPr>
              <w:t>REST Interface</w:t>
            </w:r>
          </w:p>
          <w:p w:rsidRPr="00564849" w:rsidR="00564849" w:rsidP="006D6D14" w:rsidRDefault="00564849" w14:paraId="0837D840" w14:textId="77777777">
            <w:pPr>
              <w:pStyle w:val="ListParagraph"/>
              <w:numPr>
                <w:ilvl w:val="0"/>
                <w:numId w:val="20"/>
              </w:numPr>
              <w:rPr>
                <w:rFonts w:ascii="Calibri Light" w:hAnsi="Calibri Light"/>
                <w:color w:val="124191" w:themeColor="text1"/>
                <w:sz w:val="20"/>
                <w:lang w:val="en-GB"/>
              </w:rPr>
            </w:pPr>
            <w:r>
              <w:rPr>
                <w:rFonts w:ascii="Calibri Light" w:hAnsi="Calibri Light"/>
                <w:color w:val="124191" w:themeColor="text1"/>
                <w:sz w:val="20"/>
                <w:lang w:val="en-GB"/>
              </w:rPr>
              <w:t>Standard</w:t>
            </w:r>
          </w:p>
          <w:p w:rsidRPr="00564849" w:rsidR="00564849" w:rsidP="006D6D14" w:rsidRDefault="00564849" w14:paraId="177FCBE4" w14:textId="77777777">
            <w:pPr>
              <w:pStyle w:val="ListParagraph"/>
              <w:numPr>
                <w:ilvl w:val="0"/>
                <w:numId w:val="20"/>
              </w:numPr>
              <w:rPr>
                <w:rFonts w:ascii="Calibri Light" w:hAnsi="Calibri Light"/>
                <w:color w:val="124191" w:themeColor="text1"/>
                <w:sz w:val="20"/>
                <w:lang w:val="en-GB"/>
              </w:rPr>
            </w:pPr>
            <w:r>
              <w:rPr>
                <w:rFonts w:ascii="Calibri Light" w:hAnsi="Calibri Light"/>
                <w:color w:val="124191" w:themeColor="text1"/>
                <w:sz w:val="20"/>
                <w:lang w:val="en-GB"/>
              </w:rPr>
              <w:t>Client-specific</w:t>
            </w:r>
          </w:p>
          <w:p w:rsidRPr="00564849" w:rsidR="00564849" w:rsidP="006D6D14" w:rsidRDefault="00564849" w14:paraId="2AFEC9FB" w14:textId="77777777">
            <w:pPr>
              <w:pStyle w:val="ListParagraph"/>
              <w:numPr>
                <w:ilvl w:val="0"/>
                <w:numId w:val="20"/>
              </w:numPr>
              <w:rPr>
                <w:rFonts w:ascii="Calibri Light" w:hAnsi="Calibri Light"/>
                <w:color w:val="124191" w:themeColor="text1"/>
                <w:sz w:val="20"/>
                <w:lang w:val="en-GB"/>
              </w:rPr>
            </w:pPr>
            <w:r>
              <w:rPr>
                <w:rFonts w:ascii="Calibri Light" w:hAnsi="Calibri Light"/>
                <w:color w:val="124191" w:themeColor="text1"/>
                <w:sz w:val="20"/>
                <w:lang w:val="en-GB"/>
              </w:rPr>
              <w:t>Public/Private</w:t>
            </w:r>
          </w:p>
          <w:p w:rsidRPr="00564849" w:rsidR="00564849" w:rsidP="006D6D14" w:rsidRDefault="00564849" w14:paraId="344B53A4" w14:textId="77777777">
            <w:pPr>
              <w:pStyle w:val="ListParagraph"/>
              <w:numPr>
                <w:ilvl w:val="0"/>
                <w:numId w:val="20"/>
              </w:numPr>
              <w:rPr>
                <w:rFonts w:ascii="Calibri Light" w:hAnsi="Calibri Light"/>
                <w:color w:val="124191" w:themeColor="text1"/>
                <w:sz w:val="20"/>
                <w:lang w:val="en-GB"/>
              </w:rPr>
            </w:pPr>
            <w:r>
              <w:rPr>
                <w:rFonts w:ascii="Calibri Light" w:hAnsi="Calibri Light"/>
                <w:color w:val="124191" w:themeColor="text1"/>
                <w:sz w:val="20"/>
                <w:lang w:val="en-GB"/>
              </w:rPr>
              <w:t>Swagger Support</w:t>
            </w:r>
          </w:p>
          <w:p w:rsidRPr="00564849" w:rsidR="00564849" w:rsidP="006D6D14" w:rsidRDefault="00564849" w14:paraId="05FB8A2A" w14:textId="1D0AC221">
            <w:pPr>
              <w:pStyle w:val="ListParagraph"/>
              <w:numPr>
                <w:ilvl w:val="0"/>
                <w:numId w:val="20"/>
              </w:numPr>
              <w:rPr>
                <w:rFonts w:ascii="Calibri Light" w:hAnsi="Calibri Light"/>
                <w:color w:val="124191" w:themeColor="text1"/>
                <w:sz w:val="20"/>
                <w:lang w:val="en-GB"/>
              </w:rPr>
            </w:pPr>
            <w:r>
              <w:rPr>
                <w:rFonts w:ascii="Calibri Light" w:hAnsi="Calibri Light"/>
                <w:color w:val="124191" w:themeColor="text1"/>
                <w:sz w:val="20"/>
                <w:lang w:val="en-GB"/>
              </w:rPr>
              <w:t>Programmatic Client Support</w:t>
            </w:r>
          </w:p>
        </w:tc>
        <w:tc>
          <w:tcPr>
            <w:tcW w:w="1980" w:type="dxa"/>
          </w:tcPr>
          <w:p w:rsidRPr="000C6220" w:rsidR="00CF1807" w:rsidP="00CF1807" w:rsidRDefault="00DA4DCA" w14:paraId="1DF0119A" w14:textId="7ABB08E1">
            <w:pPr>
              <w:cnfStyle w:val="000000000000" w:firstRow="0" w:lastRow="0" w:firstColumn="0" w:lastColumn="0" w:oddVBand="0" w:evenVBand="0" w:oddHBand="0" w:evenHBand="0" w:firstRowFirstColumn="0" w:firstRowLastColumn="0" w:lastRowFirstColumn="0" w:lastRowLastColumn="0"/>
              <w:rPr>
                <w:rFonts w:ascii="Calibri Light" w:hAnsi="Calibri Light"/>
                <w:color w:val="124191" w:themeColor="text1"/>
                <w:sz w:val="20"/>
                <w:lang w:val="en-GB"/>
              </w:rPr>
            </w:pPr>
            <w:r>
              <w:rPr>
                <w:rFonts w:ascii="Calibri Light" w:hAnsi="Calibri Light"/>
                <w:color w:val="124191" w:themeColor="text1"/>
                <w:sz w:val="20"/>
                <w:lang w:val="en-GB"/>
              </w:rPr>
              <w:t>Yes</w:t>
            </w:r>
          </w:p>
        </w:tc>
        <w:tc>
          <w:tcPr>
            <w:tcW w:w="1463" w:type="dxa"/>
          </w:tcPr>
          <w:p w:rsidRPr="000C6220" w:rsidR="00CF1807" w:rsidP="00CF1807" w:rsidRDefault="00CF1807" w14:paraId="1DDFF818" w14:textId="77777777">
            <w:pPr>
              <w:cnfStyle w:val="000000000000" w:firstRow="0" w:lastRow="0" w:firstColumn="0" w:lastColumn="0" w:oddVBand="0" w:evenVBand="0" w:oddHBand="0" w:evenHBand="0" w:firstRowFirstColumn="0" w:firstRowLastColumn="0" w:lastRowFirstColumn="0" w:lastRowLastColumn="0"/>
              <w:rPr>
                <w:rFonts w:ascii="Calibri Light" w:hAnsi="Calibri Light"/>
                <w:color w:val="124191" w:themeColor="text1"/>
                <w:sz w:val="20"/>
                <w:lang w:val="en-GB"/>
              </w:rPr>
            </w:pPr>
          </w:p>
        </w:tc>
        <w:tc>
          <w:tcPr>
            <w:tcW w:w="1957" w:type="dxa"/>
          </w:tcPr>
          <w:p w:rsidRPr="000C6220" w:rsidR="00CF1807" w:rsidP="00CF1807" w:rsidRDefault="00CF1807" w14:paraId="343D7E92" w14:textId="77777777">
            <w:pPr>
              <w:cnfStyle w:val="000000000000" w:firstRow="0" w:lastRow="0" w:firstColumn="0" w:lastColumn="0" w:oddVBand="0" w:evenVBand="0" w:oddHBand="0" w:evenHBand="0" w:firstRowFirstColumn="0" w:firstRowLastColumn="0" w:lastRowFirstColumn="0" w:lastRowLastColumn="0"/>
              <w:rPr>
                <w:rFonts w:ascii="Calibri Light" w:hAnsi="Calibri Light"/>
                <w:color w:val="124191" w:themeColor="text1"/>
                <w:sz w:val="20"/>
                <w:lang w:val="en-GB"/>
              </w:rPr>
            </w:pPr>
          </w:p>
        </w:tc>
      </w:tr>
      <w:tr w:rsidR="00CF1807" w:rsidTr="0FF720E0" w14:paraId="68B223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rsidRPr="00BB1CCC" w:rsidR="00CF1807" w:rsidP="00BB1CCC" w:rsidRDefault="00CF1807" w14:paraId="710154B1" w14:textId="68A1E52E">
            <w:pPr>
              <w:rPr>
                <w:rFonts w:ascii="Calibri Light" w:hAnsi="Calibri Light"/>
                <w:b w:val="0"/>
                <w:bCs w:val="0"/>
                <w:color w:val="124191" w:themeColor="text1"/>
                <w:sz w:val="20"/>
                <w:szCs w:val="20"/>
                <w:lang w:val="en-GB"/>
              </w:rPr>
            </w:pPr>
            <w:r w:rsidRPr="008C60CF">
              <w:rPr>
                <w:rFonts w:ascii="Calibri Light" w:hAnsi="Calibri Light"/>
                <w:color w:val="124191" w:themeColor="text1"/>
                <w:sz w:val="20"/>
                <w:szCs w:val="20"/>
                <w:lang w:val="en-GB"/>
              </w:rPr>
              <w:t xml:space="preserve">User </w:t>
            </w:r>
            <w:r w:rsidR="00BB1CCC">
              <w:rPr>
                <w:rFonts w:ascii="Calibri Light" w:hAnsi="Calibri Light"/>
                <w:color w:val="124191" w:themeColor="text1"/>
                <w:sz w:val="20"/>
                <w:szCs w:val="20"/>
                <w:lang w:val="en-GB"/>
              </w:rPr>
              <w:t>Documentation</w:t>
            </w:r>
          </w:p>
        </w:tc>
        <w:tc>
          <w:tcPr>
            <w:tcW w:w="1980" w:type="dxa"/>
          </w:tcPr>
          <w:p w:rsidRPr="000C6220" w:rsidR="00CF1807" w:rsidP="00CF1807" w:rsidRDefault="00DA4DCA" w14:paraId="5B1AF36D" w14:textId="1DADC682">
            <w:pPr>
              <w:cnfStyle w:val="000000100000" w:firstRow="0" w:lastRow="0" w:firstColumn="0" w:lastColumn="0" w:oddVBand="0" w:evenVBand="0" w:oddHBand="1" w:evenHBand="0" w:firstRowFirstColumn="0" w:firstRowLastColumn="0" w:lastRowFirstColumn="0" w:lastRowLastColumn="0"/>
              <w:rPr>
                <w:rFonts w:ascii="Calibri Light" w:hAnsi="Calibri Light"/>
                <w:color w:val="124191" w:themeColor="text1"/>
                <w:sz w:val="20"/>
                <w:lang w:val="en-GB"/>
              </w:rPr>
            </w:pPr>
            <w:r>
              <w:rPr>
                <w:rFonts w:ascii="Calibri Light" w:hAnsi="Calibri Light"/>
                <w:color w:val="124191" w:themeColor="text1"/>
                <w:sz w:val="20"/>
                <w:lang w:val="en-GB"/>
              </w:rPr>
              <w:t>Yes</w:t>
            </w:r>
          </w:p>
        </w:tc>
        <w:tc>
          <w:tcPr>
            <w:tcW w:w="1463" w:type="dxa"/>
          </w:tcPr>
          <w:p w:rsidRPr="000C6220" w:rsidR="00CF1807" w:rsidP="00CF1807" w:rsidRDefault="00CF1807" w14:paraId="33F97072" w14:textId="77777777">
            <w:pPr>
              <w:cnfStyle w:val="000000100000" w:firstRow="0" w:lastRow="0" w:firstColumn="0" w:lastColumn="0" w:oddVBand="0" w:evenVBand="0" w:oddHBand="1" w:evenHBand="0" w:firstRowFirstColumn="0" w:firstRowLastColumn="0" w:lastRowFirstColumn="0" w:lastRowLastColumn="0"/>
              <w:rPr>
                <w:rFonts w:ascii="Calibri Light" w:hAnsi="Calibri Light"/>
                <w:color w:val="124191" w:themeColor="text1"/>
                <w:sz w:val="20"/>
                <w:lang w:val="en-GB"/>
              </w:rPr>
            </w:pPr>
          </w:p>
        </w:tc>
        <w:tc>
          <w:tcPr>
            <w:tcW w:w="1957" w:type="dxa"/>
          </w:tcPr>
          <w:p w:rsidRPr="000C6220" w:rsidR="00CF1807" w:rsidP="00CF1807" w:rsidRDefault="00CF1807" w14:paraId="035B82B6" w14:textId="77777777">
            <w:pPr>
              <w:cnfStyle w:val="000000100000" w:firstRow="0" w:lastRow="0" w:firstColumn="0" w:lastColumn="0" w:oddVBand="0" w:evenVBand="0" w:oddHBand="1" w:evenHBand="0" w:firstRowFirstColumn="0" w:firstRowLastColumn="0" w:lastRowFirstColumn="0" w:lastRowLastColumn="0"/>
              <w:rPr>
                <w:rFonts w:ascii="Calibri Light" w:hAnsi="Calibri Light"/>
                <w:color w:val="124191" w:themeColor="text1"/>
                <w:sz w:val="20"/>
                <w:lang w:val="en-GB"/>
              </w:rPr>
            </w:pPr>
          </w:p>
        </w:tc>
      </w:tr>
    </w:tbl>
    <w:p w:rsidRPr="002130A6" w:rsidR="002130A6" w:rsidP="002130A6" w:rsidRDefault="002130A6" w14:paraId="219706EC" w14:textId="77777777">
      <w:pPr>
        <w:rPr>
          <w:lang w:val="en-GB"/>
        </w:rPr>
      </w:pPr>
    </w:p>
    <w:p w:rsidRPr="00854029" w:rsidR="00854029" w:rsidP="00854029" w:rsidRDefault="22CF72EC" w14:paraId="75BCECA1" w14:textId="19FE58CB">
      <w:pPr>
        <w:pStyle w:val="Heading2"/>
        <w:rPr>
          <w:rFonts w:cs="Nokia Pure Text"/>
        </w:rPr>
      </w:pPr>
      <w:bookmarkStart w:name="_Toc1490413925" w:id="23"/>
      <w:r>
        <w:t>Configuration Information</w:t>
      </w:r>
      <w:bookmarkEnd w:id="23"/>
    </w:p>
    <w:p w:rsidR="00C92A29" w:rsidP="00854029" w:rsidRDefault="008E18D1" w14:paraId="54C2EF00" w14:textId="188FC6CE">
      <w:r>
        <w:t>NA</w:t>
      </w:r>
    </w:p>
    <w:p w:rsidR="007F2BAF" w:rsidP="00854029" w:rsidRDefault="007F2BAF" w14:paraId="680C49AE" w14:textId="75D6F354"/>
    <w:p w:rsidRPr="007F2BAF" w:rsidR="007F2BAF" w:rsidP="007F2BAF" w:rsidRDefault="007F2BAF" w14:paraId="7C31859A" w14:textId="50DBA11E">
      <w:pPr>
        <w:pStyle w:val="Heading2"/>
        <w:rPr>
          <w:rFonts w:cs="Nokia Pure Text"/>
        </w:rPr>
      </w:pPr>
      <w:bookmarkStart w:name="_Toc644362100" w:id="24"/>
      <w:r>
        <w:t>Target Customer and Customer Network (if available)</w:t>
      </w:r>
      <w:bookmarkEnd w:id="24"/>
    </w:p>
    <w:p w:rsidR="00DE0FCF" w:rsidP="3EFBF165" w:rsidRDefault="68EBA833" w14:paraId="133E25F6" w14:textId="17E01F17">
      <w:pPr>
        <w:rPr>
          <w:color w:val="001135" w:themeColor="text2"/>
        </w:rPr>
      </w:pPr>
      <w:r w:rsidRPr="3EFBF165">
        <w:rPr>
          <w:color w:val="001035"/>
        </w:rPr>
        <w:t xml:space="preserve">All the customers </w:t>
      </w:r>
      <w:r w:rsidRPr="3EFBF165" w:rsidR="201433A9">
        <w:rPr>
          <w:color w:val="001035"/>
        </w:rPr>
        <w:t>supported</w:t>
      </w:r>
      <w:r w:rsidRPr="3EFBF165" w:rsidR="03B125C5">
        <w:rPr>
          <w:color w:val="001035"/>
        </w:rPr>
        <w:t>.</w:t>
      </w:r>
    </w:p>
    <w:p w:rsidR="00DE0FCF" w:rsidP="2416AD6A" w:rsidRDefault="00DE0FCF" w14:paraId="65AE281D" w14:textId="335D17C2">
      <w:pPr>
        <w:rPr>
          <w:color w:val="001135" w:themeColor="text2"/>
        </w:rPr>
      </w:pPr>
    </w:p>
    <w:p w:rsidR="00DE0FCF" w:rsidP="53DF29DB" w:rsidRDefault="53DF29DB" w14:paraId="2D327075" w14:textId="614240EB">
      <w:pPr>
        <w:pStyle w:val="Heading1"/>
        <w:rPr>
          <w:rFonts w:ascii="Nokia Pure Headline" w:hAnsi="Nokia Pure Headline"/>
          <w:sz w:val="36"/>
          <w:szCs w:val="36"/>
        </w:rPr>
      </w:pPr>
      <w:bookmarkStart w:name="_Toc4869419" w:id="25"/>
      <w:bookmarkStart w:name="_Toc5111690" w:id="26"/>
      <w:bookmarkStart w:name="_Toc4869420" w:id="27"/>
      <w:bookmarkStart w:name="_Toc5111691" w:id="28"/>
      <w:bookmarkStart w:name="_Toc4869421" w:id="29"/>
      <w:bookmarkStart w:name="_Toc5111692" w:id="30"/>
      <w:bookmarkStart w:name="_Toc4869422" w:id="31"/>
      <w:bookmarkStart w:name="_Toc5111693" w:id="32"/>
      <w:bookmarkStart w:name="_Toc4869423" w:id="33"/>
      <w:bookmarkStart w:name="_Toc5111694" w:id="34"/>
      <w:bookmarkStart w:name="_Toc4869424" w:id="35"/>
      <w:bookmarkStart w:name="_Toc5111695" w:id="36"/>
      <w:bookmarkStart w:name="_Toc4869425" w:id="37"/>
      <w:bookmarkStart w:name="_Toc5111696" w:id="38"/>
      <w:bookmarkStart w:name="_Toc4869426" w:id="39"/>
      <w:bookmarkStart w:name="_Toc5111697" w:id="40"/>
      <w:bookmarkStart w:name="_Toc4869427" w:id="41"/>
      <w:bookmarkStart w:name="_Toc5111698" w:id="42"/>
      <w:bookmarkStart w:name="_Toc4869428" w:id="43"/>
      <w:bookmarkStart w:name="_Toc5111699" w:id="44"/>
      <w:bookmarkStart w:name="_Toc4869429" w:id="45"/>
      <w:bookmarkStart w:name="_Toc5111700" w:id="46"/>
      <w:bookmarkStart w:name="_Toc4869430" w:id="47"/>
      <w:bookmarkStart w:name="_Toc5111701" w:id="48"/>
      <w:bookmarkStart w:name="_Toc4869431" w:id="49"/>
      <w:bookmarkStart w:name="_Toc5111702" w:id="50"/>
      <w:bookmarkStart w:name="_Toc4869432" w:id="51"/>
      <w:bookmarkStart w:name="_Toc5111703" w:id="52"/>
      <w:bookmarkStart w:name="_Toc4869433" w:id="53"/>
      <w:bookmarkStart w:name="_Toc5111704" w:id="54"/>
      <w:bookmarkStart w:name="_Toc4869434" w:id="55"/>
      <w:bookmarkStart w:name="_Toc5111705" w:id="56"/>
      <w:bookmarkStart w:name="_Toc4869435" w:id="57"/>
      <w:bookmarkStart w:name="_Toc5111706" w:id="58"/>
      <w:bookmarkStart w:name="_Toc4869436" w:id="59"/>
      <w:bookmarkStart w:name="_Toc5111707" w:id="60"/>
      <w:bookmarkStart w:name="_Toc4869437" w:id="61"/>
      <w:bookmarkStart w:name="_Toc5111708" w:id="62"/>
      <w:bookmarkStart w:name="_Toc4869438" w:id="63"/>
      <w:bookmarkStart w:name="_Toc5111709" w:id="64"/>
      <w:bookmarkStart w:name="_Toc457376517" w:id="65"/>
      <w:bookmarkStart w:name="_Toc512859106" w:id="66"/>
      <w:bookmarkStart w:name="_Toc1544002878" w:id="67"/>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66F2AE40">
        <w:rPr>
          <w:rFonts w:ascii="Nokia Pure Headline" w:hAnsi="Nokia Pure Headline"/>
          <w:sz w:val="36"/>
          <w:szCs w:val="36"/>
        </w:rPr>
        <w:t>Design Overview</w:t>
      </w:r>
      <w:bookmarkEnd w:id="65"/>
      <w:bookmarkEnd w:id="66"/>
      <w:bookmarkEnd w:id="67"/>
    </w:p>
    <w:p w:rsidR="00496C70" w:rsidP="00496C70" w:rsidRDefault="00496C70" w14:paraId="6E2BF07A" w14:textId="6F93BC98">
      <w:pPr>
        <w:pStyle w:val="Heading2"/>
      </w:pPr>
      <w:bookmarkStart w:name="_Toc349818818" w:id="68"/>
      <w:r>
        <w:t>Assumptions</w:t>
      </w:r>
      <w:bookmarkEnd w:id="68"/>
    </w:p>
    <w:p w:rsidR="5D0BB37C" w:rsidP="0FF720E0" w:rsidRDefault="5D0BB37C" w14:paraId="5223F596" w14:textId="1B4E8C5B">
      <w:r>
        <w:t>N/A</w:t>
      </w:r>
    </w:p>
    <w:p w:rsidR="00496C70" w:rsidP="00496C70" w:rsidRDefault="00496C70" w14:paraId="26B57647" w14:textId="5EDD2614">
      <w:pPr>
        <w:pStyle w:val="Heading2"/>
      </w:pPr>
      <w:bookmarkStart w:name="_Toc1273415266" w:id="69"/>
      <w:r>
        <w:t>Constraints</w:t>
      </w:r>
      <w:bookmarkEnd w:id="69"/>
    </w:p>
    <w:p w:rsidRPr="0054531C" w:rsidR="0054531C" w:rsidP="0054531C" w:rsidRDefault="03B10F8B" w14:paraId="2A3240F6" w14:textId="2EBB2703">
      <w:pPr>
        <w:rPr>
          <w:lang w:val="en-GB"/>
        </w:rPr>
      </w:pPr>
      <w:commentRangeStart w:id="70"/>
      <w:commentRangeStart w:id="71"/>
      <w:commentRangeStart w:id="72"/>
      <w:r>
        <w:t>For Geo coding improvement, we need to use Google service provider to address in English rather than local language.</w:t>
      </w:r>
      <w:r w:rsidR="73B1A9EF">
        <w:t xml:space="preserve"> But </w:t>
      </w:r>
      <w:r w:rsidR="00696D40">
        <w:t>Google is a paid service provider and not free to use or test.</w:t>
      </w:r>
      <w:r>
        <w:t xml:space="preserve"> As current service provider like Bing, MapQuest does not support English as language instead provide in local language.</w:t>
      </w:r>
      <w:r w:rsidR="1B832ABE">
        <w:t xml:space="preserve"> </w:t>
      </w:r>
      <w:commentRangeEnd w:id="70"/>
      <w:r w:rsidR="007E4CA2">
        <w:rPr>
          <w:rStyle w:val="CommentReference"/>
        </w:rPr>
        <w:commentReference w:id="70"/>
      </w:r>
      <w:commentRangeEnd w:id="71"/>
      <w:r w:rsidR="007E4CA2">
        <w:rPr>
          <w:rStyle w:val="CommentReference"/>
        </w:rPr>
        <w:commentReference w:id="71"/>
      </w:r>
      <w:commentRangeEnd w:id="72"/>
      <w:r w:rsidR="00125ED4">
        <w:rPr>
          <w:rStyle w:val="CommentReference"/>
        </w:rPr>
        <w:commentReference w:id="72"/>
      </w:r>
    </w:p>
    <w:p w:rsidR="00496C70" w:rsidP="00496C70" w:rsidRDefault="00496C70" w14:paraId="1A87424F" w14:textId="23C4163E">
      <w:pPr>
        <w:pStyle w:val="Heading2"/>
      </w:pPr>
      <w:bookmarkStart w:name="_Toc1603969904" w:id="74"/>
      <w:r>
        <w:t>Risks</w:t>
      </w:r>
      <w:bookmarkEnd w:id="74"/>
    </w:p>
    <w:p w:rsidR="75F604D2" w:rsidP="51545489" w:rsidRDefault="75F604D2" w14:paraId="0AB34BEB" w14:textId="178C4D52">
      <w:r w:rsidRPr="51545489">
        <w:rPr>
          <w:lang w:val="en-GB"/>
        </w:rPr>
        <w:t>N/A</w:t>
      </w:r>
    </w:p>
    <w:p w:rsidR="00BA137A" w:rsidP="00550A8A" w:rsidRDefault="00550A8A" w14:paraId="30D7AA69" w14:textId="0C69B1B3">
      <w:pPr>
        <w:pStyle w:val="Heading2"/>
      </w:pPr>
      <w:bookmarkStart w:name="_Toc1570135322" w:id="75"/>
      <w:r>
        <w:lastRenderedPageBreak/>
        <w:t xml:space="preserve">Functional Areas covered by the </w:t>
      </w:r>
      <w:proofErr w:type="gramStart"/>
      <w:r>
        <w:t>design</w:t>
      </w:r>
      <w:bookmarkEnd w:id="75"/>
      <w:proofErr w:type="gramEnd"/>
    </w:p>
    <w:p w:rsidRPr="00C202DD" w:rsidR="0010065F" w:rsidP="51545489" w:rsidRDefault="15A25E54" w14:paraId="44137EB0" w14:textId="3EAABF49">
      <w:pPr>
        <w:pStyle w:val="ListParagraph"/>
        <w:numPr>
          <w:ilvl w:val="0"/>
          <w:numId w:val="0"/>
        </w:numPr>
        <w:rPr>
          <w:lang w:val="en-GB"/>
        </w:rPr>
      </w:pPr>
      <w:r w:rsidRPr="51545489">
        <w:rPr>
          <w:lang w:val="en-GB"/>
        </w:rPr>
        <w:t xml:space="preserve">Map improvement involves all existing </w:t>
      </w:r>
      <w:r w:rsidRPr="51545489" w:rsidR="6E6A7D7C">
        <w:rPr>
          <w:lang w:val="en-GB"/>
        </w:rPr>
        <w:t>functionality</w:t>
      </w:r>
      <w:r w:rsidRPr="51545489">
        <w:rPr>
          <w:lang w:val="en-GB"/>
        </w:rPr>
        <w:t xml:space="preserve"> of the map as well as new improvement </w:t>
      </w:r>
      <w:r w:rsidRPr="51545489" w:rsidR="5503A1E7">
        <w:rPr>
          <w:lang w:val="en-GB"/>
        </w:rPr>
        <w:t>listed under use cases below.</w:t>
      </w:r>
    </w:p>
    <w:p w:rsidRPr="009210E1" w:rsidR="009B10FD" w:rsidP="009B10FD" w:rsidRDefault="1462B5C3" w14:paraId="29CCF5B8" w14:textId="29666CED">
      <w:pPr>
        <w:pStyle w:val="Heading3"/>
      </w:pPr>
      <w:bookmarkStart w:name="_Toc1399112982" w:id="76"/>
      <w:r>
        <w:t xml:space="preserve">Use </w:t>
      </w:r>
      <w:commentRangeStart w:id="77"/>
      <w:commentRangeStart w:id="78"/>
      <w:commentRangeStart w:id="79"/>
      <w:commentRangeStart w:id="80"/>
      <w:commentRangeStart w:id="81"/>
      <w:commentRangeStart w:id="82"/>
      <w:r>
        <w:t>Cases</w:t>
      </w:r>
      <w:commentRangeEnd w:id="77"/>
      <w:r w:rsidR="009B10FD">
        <w:rPr>
          <w:rStyle w:val="CommentReference"/>
        </w:rPr>
        <w:commentReference w:id="77"/>
      </w:r>
      <w:commentRangeEnd w:id="78"/>
      <w:r w:rsidR="009B10FD">
        <w:rPr>
          <w:rStyle w:val="CommentReference"/>
        </w:rPr>
        <w:commentReference w:id="78"/>
      </w:r>
      <w:bookmarkEnd w:id="76"/>
      <w:commentRangeEnd w:id="79"/>
      <w:r w:rsidR="009B10FD">
        <w:rPr>
          <w:rStyle w:val="CommentReference"/>
        </w:rPr>
        <w:commentReference w:id="79"/>
      </w:r>
      <w:commentRangeEnd w:id="80"/>
      <w:r w:rsidR="009B10FD">
        <w:rPr>
          <w:rStyle w:val="CommentReference"/>
        </w:rPr>
        <w:commentReference w:id="80"/>
      </w:r>
      <w:commentRangeEnd w:id="81"/>
      <w:r w:rsidR="009B10FD">
        <w:rPr>
          <w:rStyle w:val="CommentReference"/>
        </w:rPr>
        <w:commentReference w:id="81"/>
      </w:r>
      <w:commentRangeEnd w:id="82"/>
      <w:r w:rsidR="009B10FD">
        <w:rPr>
          <w:rStyle w:val="CommentReference"/>
        </w:rPr>
        <w:commentReference w:id="82"/>
      </w:r>
    </w:p>
    <w:p w:rsidR="00A67BE5" w:rsidP="006D6D14" w:rsidRDefault="15AD0EE1" w14:paraId="5FDDCCFD" w14:textId="2D575AF4">
      <w:pPr>
        <w:pStyle w:val="ListParagraph"/>
        <w:numPr>
          <w:ilvl w:val="0"/>
          <w:numId w:val="27"/>
        </w:numPr>
        <w:rPr>
          <w:lang w:val="en-GB"/>
        </w:rPr>
      </w:pPr>
      <w:r w:rsidRPr="0532A49D">
        <w:rPr>
          <w:lang w:val="en-GB"/>
        </w:rPr>
        <w:t>Enable map setting</w:t>
      </w:r>
      <w:r w:rsidRPr="0532A49D" w:rsidR="00A67BE5">
        <w:rPr>
          <w:lang w:val="en-GB"/>
        </w:rPr>
        <w:t xml:space="preserve"> </w:t>
      </w:r>
      <w:r w:rsidRPr="0532A49D" w:rsidR="4FDB2B2B">
        <w:rPr>
          <w:lang w:val="en-GB"/>
        </w:rPr>
        <w:t>with google map.</w:t>
      </w:r>
    </w:p>
    <w:p w:rsidR="00A67BE5" w:rsidP="006D6D14" w:rsidRDefault="3299A8B8" w14:paraId="0D78EF5A" w14:textId="183D3A27">
      <w:pPr>
        <w:pStyle w:val="ListParagraph"/>
        <w:numPr>
          <w:ilvl w:val="0"/>
          <w:numId w:val="27"/>
        </w:numPr>
        <w:rPr>
          <w:lang w:val="en-GB"/>
        </w:rPr>
      </w:pPr>
      <w:r w:rsidRPr="0532A49D">
        <w:rPr>
          <w:lang w:val="en-GB"/>
        </w:rPr>
        <w:t>Site creation outside boundary in Geo free view.</w:t>
      </w:r>
    </w:p>
    <w:p w:rsidR="3B80AA0F" w:rsidP="492F33E9" w:rsidRDefault="3B80AA0F" w14:paraId="7A438FCC" w14:textId="7F949842" w14:noSpellErr="1">
      <w:pPr>
        <w:pStyle w:val="ListParagraph"/>
        <w:numPr>
          <w:ilvl w:val="0"/>
          <w:numId w:val="27"/>
        </w:numPr>
        <w:rPr>
          <w:color w:val="001135" w:themeColor="text2"/>
          <w:lang w:val="en-GB"/>
        </w:rPr>
      </w:pPr>
      <w:commentRangeStart w:id="85"/>
      <w:commentRangeStart w:id="1235510406"/>
      <w:r w:rsidRPr="492F33E9" w:rsidR="3B80AA0F">
        <w:rPr>
          <w:color w:val="001035"/>
          <w:lang w:val="en-GB"/>
        </w:rPr>
        <w:t>Site creation with address through Swagger</w:t>
      </w:r>
      <w:r w:rsidRPr="492F33E9" w:rsidR="49BBA174">
        <w:rPr>
          <w:color w:val="001035"/>
          <w:lang w:val="en-GB"/>
        </w:rPr>
        <w:t>.</w:t>
      </w:r>
      <w:commentRangeEnd w:id="85"/>
      <w:r>
        <w:rPr>
          <w:rStyle w:val="CommentReference"/>
        </w:rPr>
        <w:commentReference w:id="85"/>
      </w:r>
      <w:commentRangeEnd w:id="1235510406"/>
      <w:r>
        <w:rPr>
          <w:rStyle w:val="CommentReference"/>
        </w:rPr>
        <w:commentReference w:id="1235510406"/>
      </w:r>
    </w:p>
    <w:p w:rsidR="3B80AA0F" w:rsidP="0532A49D" w:rsidRDefault="3B80AA0F" w14:paraId="6AD0A513" w14:textId="2158D3AD">
      <w:pPr>
        <w:pStyle w:val="ListParagraph"/>
        <w:numPr>
          <w:ilvl w:val="0"/>
          <w:numId w:val="27"/>
        </w:numPr>
        <w:rPr>
          <w:color w:val="001135" w:themeColor="text2"/>
          <w:szCs w:val="22"/>
          <w:lang w:val="en-GB"/>
        </w:rPr>
      </w:pPr>
      <w:r w:rsidRPr="0532A49D">
        <w:rPr>
          <w:color w:val="001035"/>
          <w:szCs w:val="22"/>
          <w:lang w:val="en-GB"/>
        </w:rPr>
        <w:t>Site creation with address through fast mode</w:t>
      </w:r>
      <w:r w:rsidRPr="0532A49D" w:rsidR="49BBA174">
        <w:rPr>
          <w:color w:val="001035"/>
          <w:szCs w:val="22"/>
          <w:lang w:val="en-GB"/>
        </w:rPr>
        <w:t>.</w:t>
      </w:r>
    </w:p>
    <w:p w:rsidRPr="00A67BE5" w:rsidR="00413601" w:rsidP="00413601" w:rsidRDefault="009210E1" w14:paraId="28A3FC0F" w14:textId="778607EC">
      <w:pPr>
        <w:pStyle w:val="ListParagraph"/>
        <w:numPr>
          <w:ilvl w:val="0"/>
          <w:numId w:val="27"/>
        </w:numPr>
        <w:rPr>
          <w:lang w:val="en-GB"/>
        </w:rPr>
      </w:pPr>
      <w:r w:rsidRPr="0532A49D">
        <w:rPr>
          <w:lang w:val="en-GB"/>
        </w:rPr>
        <w:t xml:space="preserve">Layer View </w:t>
      </w:r>
      <w:r w:rsidRPr="0532A49D" w:rsidR="00A67BE5">
        <w:rPr>
          <w:lang w:val="en-GB"/>
        </w:rPr>
        <w:t>for cascade configuration.</w:t>
      </w:r>
    </w:p>
    <w:p w:rsidR="2E41404F" w:rsidP="0532A49D" w:rsidRDefault="2E41404F" w14:paraId="7A7EEAAC" w14:textId="24A84C48">
      <w:pPr>
        <w:pStyle w:val="ListParagraph"/>
        <w:numPr>
          <w:ilvl w:val="0"/>
          <w:numId w:val="27"/>
        </w:numPr>
        <w:rPr>
          <w:color w:val="001135" w:themeColor="text2"/>
          <w:szCs w:val="22"/>
          <w:lang w:val="en-GB"/>
        </w:rPr>
      </w:pPr>
      <w:r w:rsidRPr="0532A49D">
        <w:rPr>
          <w:lang w:val="en-GB"/>
        </w:rPr>
        <w:t>Show Route for cascade configuration.</w:t>
      </w:r>
    </w:p>
    <w:p w:rsidR="00136EB9" w:rsidP="00136EB9" w:rsidRDefault="00136EB9" w14:paraId="30F00963" w14:textId="3A16384D">
      <w:pPr>
        <w:pStyle w:val="Heading3"/>
      </w:pPr>
      <w:bookmarkStart w:name="_Toc2103094709" w:id="86"/>
      <w:r>
        <w:t>Feature</w:t>
      </w:r>
      <w:commentRangeStart w:id="87"/>
      <w:commentRangeStart w:id="88"/>
      <w:commentRangeStart w:id="89"/>
      <w:r>
        <w:t>/Sub-feature Enabling</w:t>
      </w:r>
      <w:bookmarkEnd w:id="86"/>
      <w:commentRangeEnd w:id="87"/>
      <w:r>
        <w:rPr>
          <w:rStyle w:val="CommentReference"/>
        </w:rPr>
        <w:commentReference w:id="87"/>
      </w:r>
      <w:commentRangeEnd w:id="88"/>
      <w:r>
        <w:rPr>
          <w:rStyle w:val="CommentReference"/>
        </w:rPr>
        <w:commentReference w:id="88"/>
      </w:r>
      <w:commentRangeEnd w:id="89"/>
      <w:r w:rsidR="00125ED4">
        <w:rPr>
          <w:rStyle w:val="CommentReference"/>
          <w:rFonts w:eastAsia="Arial" w:cs="Arial"/>
          <w:color w:val="001135"/>
          <w:lang w:val="en-US"/>
        </w:rPr>
        <w:commentReference w:id="89"/>
      </w:r>
    </w:p>
    <w:p w:rsidRPr="00A67BE5" w:rsidR="00A67BE5" w:rsidP="0FF720E0" w:rsidRDefault="5D809D17" w14:paraId="017ABA8B" w14:textId="1316D6DB">
      <w:pPr>
        <w:pStyle w:val="ListParagraph"/>
        <w:numPr>
          <w:ilvl w:val="0"/>
          <w:numId w:val="5"/>
        </w:numPr>
        <w:rPr>
          <w:color w:val="001135" w:themeColor="text2"/>
          <w:szCs w:val="22"/>
          <w:lang w:val="en-GB"/>
        </w:rPr>
      </w:pPr>
      <w:r w:rsidRPr="0FF720E0">
        <w:rPr>
          <w:color w:val="001135" w:themeColor="text2"/>
          <w:szCs w:val="22"/>
          <w:lang w:val="en-GB"/>
        </w:rPr>
        <w:t>Fast mode</w:t>
      </w:r>
    </w:p>
    <w:p w:rsidR="5D809D17" w:rsidP="3EFBF165" w:rsidRDefault="24AF4F71" w14:paraId="0E285F1D" w14:textId="711B9DA2">
      <w:pPr>
        <w:pStyle w:val="ListParagraph"/>
        <w:numPr>
          <w:ilvl w:val="0"/>
          <w:numId w:val="5"/>
        </w:numPr>
        <w:rPr>
          <w:color w:val="001135" w:themeColor="text2"/>
          <w:lang w:val="en-GB"/>
        </w:rPr>
      </w:pPr>
      <w:r w:rsidRPr="492F33E9" w:rsidR="5F2969A6">
        <w:rPr>
          <w:color w:val="001135" w:themeColor="text2" w:themeTint="FF" w:themeShade="FF"/>
          <w:lang w:val="en-GB"/>
        </w:rPr>
        <w:t xml:space="preserve">Swagger </w:t>
      </w:r>
      <w:r w:rsidRPr="492F33E9" w:rsidR="53DF0B57">
        <w:rPr>
          <w:color w:val="001135" w:themeColor="text2" w:themeTint="FF" w:themeShade="FF"/>
          <w:lang w:val="en-GB"/>
        </w:rPr>
        <w:t xml:space="preserve"> </w:t>
      </w:r>
    </w:p>
    <w:p w:rsidR="00136EB9" w:rsidP="000B7455" w:rsidRDefault="00136EB9" w14:paraId="2425E2C4" w14:textId="7DEF5E94">
      <w:pPr>
        <w:pStyle w:val="Heading3"/>
      </w:pPr>
      <w:bookmarkStart w:name="_Toc1907893032" w:id="91"/>
      <w:r>
        <w:t>Limitations</w:t>
      </w:r>
      <w:bookmarkEnd w:id="91"/>
    </w:p>
    <w:p w:rsidRPr="00136EB9" w:rsidR="0079643A" w:rsidP="00A67BE5" w:rsidRDefault="00A67BE5" w14:paraId="5B3E1B7B" w14:textId="087AF076">
      <w:r>
        <w:t>N/A</w:t>
      </w:r>
    </w:p>
    <w:p w:rsidRPr="009B10FD" w:rsidR="009B10FD" w:rsidP="000B7455" w:rsidRDefault="009B10FD" w14:paraId="50869E75" w14:textId="1A8704D8">
      <w:pPr>
        <w:pStyle w:val="Heading2"/>
      </w:pPr>
      <w:bookmarkStart w:name="_Toc669984914" w:id="92"/>
      <w:r>
        <w:t>Operation Workflow</w:t>
      </w:r>
      <w:bookmarkEnd w:id="92"/>
    </w:p>
    <w:p w:rsidR="00EA295A" w:rsidP="00033802" w:rsidRDefault="00D96141" w14:paraId="6D18BFAE" w14:textId="3FB0B04F">
      <w:pPr>
        <w:rPr>
          <w:lang w:val="en-GB"/>
        </w:rPr>
      </w:pPr>
      <w:r w:rsidRPr="51545489">
        <w:rPr>
          <w:lang w:val="en-GB"/>
        </w:rPr>
        <w:t xml:space="preserve">Map </w:t>
      </w:r>
      <w:r w:rsidRPr="51545489" w:rsidR="2AD62ED5">
        <w:rPr>
          <w:lang w:val="en-GB"/>
        </w:rPr>
        <w:t xml:space="preserve">improvement </w:t>
      </w:r>
      <w:r w:rsidRPr="51545489">
        <w:rPr>
          <w:lang w:val="en-GB"/>
        </w:rPr>
        <w:t>covers the below listed operations</w:t>
      </w:r>
      <w:r w:rsidRPr="51545489" w:rsidR="24F3CA93">
        <w:rPr>
          <w:lang w:val="en-GB"/>
        </w:rPr>
        <w:t xml:space="preserve"> along with existing map functionalities</w:t>
      </w:r>
      <w:r w:rsidRPr="51545489">
        <w:rPr>
          <w:lang w:val="en-GB"/>
        </w:rPr>
        <w:t>. Each operation is covered in below sections with details</w:t>
      </w:r>
      <w:r w:rsidRPr="51545489" w:rsidR="72512EF5">
        <w:rPr>
          <w:lang w:val="en-GB"/>
        </w:rPr>
        <w:t>.</w:t>
      </w:r>
    </w:p>
    <w:p w:rsidR="00EA295A" w:rsidP="00033802" w:rsidRDefault="0E3B2234" w14:paraId="642EEF67" w14:textId="6D081A18">
      <w:pPr>
        <w:pStyle w:val="Heading3"/>
      </w:pPr>
      <w:bookmarkStart w:name="_Toc1287239829" w:id="93"/>
      <w:r>
        <w:t>Geo-free</w:t>
      </w:r>
      <w:r w:rsidR="00E00913">
        <w:t xml:space="preserve"> improvement</w:t>
      </w:r>
      <w:bookmarkEnd w:id="93"/>
    </w:p>
    <w:p w:rsidR="001A686A" w:rsidP="00356906" w:rsidRDefault="1EBE8503" w14:paraId="67423AA8" w14:textId="47CA9F5F">
      <w:pPr>
        <w:rPr>
          <w:lang w:val="en-GB"/>
        </w:rPr>
      </w:pPr>
      <w:r w:rsidRPr="0FF720E0">
        <w:rPr>
          <w:lang w:val="en-GB"/>
        </w:rPr>
        <w:t xml:space="preserve">Geo-Free view </w:t>
      </w:r>
      <w:r w:rsidRPr="0FF720E0" w:rsidR="00B254E9">
        <w:rPr>
          <w:lang w:val="en-GB"/>
        </w:rPr>
        <w:t>improvement will allow user to create site and edit site in outside of the map boundary.</w:t>
      </w:r>
    </w:p>
    <w:p w:rsidR="008A3C70" w:rsidP="1620D066" w:rsidRDefault="007925D2" w14:paraId="64F47015" w14:textId="72553362">
      <w:pPr>
        <w:pStyle w:val="Heading3"/>
      </w:pPr>
      <w:bookmarkStart w:name="_Toc119085564" w:id="94"/>
      <w:bookmarkStart w:name="_Toc1732911516" w:id="95"/>
      <w:r>
        <w:t>Geocoding</w:t>
      </w:r>
      <w:bookmarkEnd w:id="94"/>
      <w:r w:rsidR="00E00913">
        <w:t xml:space="preserve"> improvement</w:t>
      </w:r>
      <w:bookmarkEnd w:id="95"/>
    </w:p>
    <w:p w:rsidR="0A584945" w:rsidP="73C79E92" w:rsidRDefault="0A584945" w14:paraId="4478DAB0" w14:textId="68BC0646">
      <w:r>
        <w:t>In UI</w:t>
      </w:r>
      <w:r w:rsidR="19D60872">
        <w:t xml:space="preserve"> </w:t>
      </w:r>
      <w:r w:rsidR="6CDF8064">
        <w:t>t</w:t>
      </w:r>
      <w:r w:rsidR="19D60872">
        <w:t xml:space="preserve">here will be no change with existing </w:t>
      </w:r>
      <w:r w:rsidR="1C936E6D">
        <w:t>screens which are supported earlier.</w:t>
      </w:r>
    </w:p>
    <w:p w:rsidR="0A584945" w:rsidP="73C79E92" w:rsidRDefault="0A584945" w14:paraId="16297060" w14:textId="036EC40A">
      <w:r>
        <w:t xml:space="preserve">In </w:t>
      </w:r>
      <w:r w:rsidR="14E69EFC">
        <w:t>backend</w:t>
      </w:r>
      <w:r>
        <w:t xml:space="preserve"> </w:t>
      </w:r>
      <w:r w:rsidR="5EE18407">
        <w:t>there will be no new</w:t>
      </w:r>
      <w:r w:rsidR="4CCF8F7C">
        <w:t xml:space="preserve"> API </w:t>
      </w:r>
      <w:r w:rsidR="26263376">
        <w:t>created,</w:t>
      </w:r>
      <w:r w:rsidR="4CCF8F7C">
        <w:t xml:space="preserve"> only existing APIs are modified and reused for this improvement.</w:t>
      </w:r>
    </w:p>
    <w:p w:rsidR="4CCF8F7C" w:rsidP="73C79E92" w:rsidRDefault="4CCF8F7C" w14:paraId="58B9767D" w14:textId="5FC03A6A">
      <w:commentRangeStart w:id="96"/>
      <w:commentRangeStart w:id="97"/>
      <w:r>
        <w:t xml:space="preserve">From swagger it is required to pass validate and geocoding value true for site to be created. </w:t>
      </w:r>
      <w:r w:rsidR="7237B330">
        <w:t>Also,</w:t>
      </w:r>
      <w:r>
        <w:t xml:space="preserve"> we need</w:t>
      </w:r>
      <w:r w:rsidR="6902745F">
        <w:t xml:space="preserve"> to activate geo coding service provider.</w:t>
      </w:r>
      <w:r>
        <w:t xml:space="preserve"> </w:t>
      </w:r>
      <w:r w:rsidR="5EE18407">
        <w:t xml:space="preserve"> </w:t>
      </w:r>
      <w:commentRangeEnd w:id="96"/>
      <w:r>
        <w:rPr>
          <w:rStyle w:val="CommentReference"/>
        </w:rPr>
        <w:commentReference w:id="96"/>
      </w:r>
      <w:commentRangeEnd w:id="97"/>
      <w:r>
        <w:rPr>
          <w:rStyle w:val="CommentReference"/>
        </w:rPr>
        <w:commentReference w:id="97"/>
      </w:r>
    </w:p>
    <w:p w:rsidR="5D5AEF33" w:rsidP="492F33E9" w:rsidRDefault="0227AA8E" w14:paraId="1F069BFF" w14:textId="45625A35">
      <w:pPr>
        <w:pStyle w:val="ListParagraph"/>
        <w:numPr>
          <w:ilvl w:val="0"/>
          <w:numId w:val="6"/>
        </w:numPr>
        <w:rPr>
          <w:color w:val="001135" w:themeColor="text2"/>
        </w:rPr>
      </w:pPr>
      <w:r w:rsidR="0227AA8E">
        <w:rPr/>
        <w:t xml:space="preserve">Implemented a method from 3rd party service to </w:t>
      </w:r>
      <w:r w:rsidR="0227AA8E">
        <w:rPr/>
        <w:t>validate</w:t>
      </w:r>
      <w:r w:rsidR="0227AA8E">
        <w:rPr/>
        <w:t xml:space="preserve"> the address from </w:t>
      </w:r>
      <w:r w:rsidR="0227AA8E">
        <w:rPr/>
        <w:t>swagger</w:t>
      </w:r>
      <w:r w:rsidR="767E98B7">
        <w:rPr/>
        <w:t>.</w:t>
      </w:r>
    </w:p>
    <w:p w:rsidR="5D5AEF33" w:rsidP="492F33E9" w:rsidRDefault="0227AA8E" w14:paraId="1298D873" w14:textId="2B069CD1">
      <w:pPr>
        <w:pStyle w:val="ListParagraph"/>
        <w:numPr>
          <w:ilvl w:val="0"/>
          <w:numId w:val="6"/>
        </w:numPr>
        <w:rPr>
          <w:color w:val="001135" w:themeColor="text2"/>
        </w:rPr>
      </w:pPr>
      <w:r w:rsidR="0227AA8E">
        <w:rPr/>
        <w:t xml:space="preserve">Implemented site creation with valid address from </w:t>
      </w:r>
      <w:r w:rsidR="0227AA8E">
        <w:rPr/>
        <w:t>Swagger</w:t>
      </w:r>
      <w:r w:rsidR="791CD728">
        <w:rPr/>
        <w:t>.</w:t>
      </w:r>
    </w:p>
    <w:p w:rsidR="5D5AEF33" w:rsidP="492F33E9" w:rsidRDefault="0227AA8E" w14:paraId="048407D1" w14:textId="6A1397CE">
      <w:pPr>
        <w:pStyle w:val="ListParagraph"/>
        <w:numPr>
          <w:ilvl w:val="0"/>
          <w:numId w:val="6"/>
        </w:numPr>
        <w:rPr>
          <w:color w:val="001135" w:themeColor="text2"/>
        </w:rPr>
      </w:pPr>
      <w:r w:rsidR="0227AA8E">
        <w:rPr/>
        <w:t xml:space="preserve">Implemented site creation with valid address for fast mode from </w:t>
      </w:r>
      <w:r w:rsidR="0227AA8E">
        <w:rPr/>
        <w:t>Swagger</w:t>
      </w:r>
      <w:r w:rsidR="0AEB266E">
        <w:rPr/>
        <w:t>.</w:t>
      </w:r>
    </w:p>
    <w:p w:rsidR="0AEB266E" w:rsidP="492F33E9" w:rsidRDefault="0AEB266E" w14:paraId="6730D886" w14:textId="5DDD5806">
      <w:pPr>
        <w:pStyle w:val="ListParagraph"/>
        <w:numPr>
          <w:ilvl w:val="0"/>
          <w:numId w:val="6"/>
        </w:numPr>
        <w:rPr>
          <w:noProof w:val="0"/>
          <w:lang w:val="en-US"/>
        </w:rPr>
      </w:pPr>
      <w:r w:rsidRPr="492F33E9" w:rsidR="0AEB266E">
        <w:rPr>
          <w:noProof w:val="0"/>
          <w:lang w:val="en-US"/>
        </w:rPr>
        <w:t>Import/export excel with Geo coding address.</w:t>
      </w:r>
    </w:p>
    <w:p w:rsidR="0004272D" w:rsidP="0004272D" w:rsidRDefault="00E00913" w14:paraId="4BBC2E4D" w14:textId="57381FCD">
      <w:pPr>
        <w:pStyle w:val="Heading3"/>
      </w:pPr>
      <w:bookmarkStart w:name="_Toc158821600" w:id="99"/>
      <w:r>
        <w:t>Google map improvement</w:t>
      </w:r>
      <w:bookmarkEnd w:id="99"/>
    </w:p>
    <w:p w:rsidRPr="00E00913" w:rsidR="00E00913" w:rsidP="03A97911" w:rsidRDefault="00C007A7" w14:paraId="264FB391" w14:textId="16FD37BB">
      <w:pPr>
        <w:rPr>
          <w:rFonts w:asciiTheme="minorHAnsi" w:hAnsiTheme="minorHAnsi" w:eastAsiaTheme="minorEastAsia" w:cstheme="minorBidi"/>
          <w:color w:val="333333"/>
          <w:lang w:val="en-GB"/>
        </w:rPr>
      </w:pPr>
      <w:r w:rsidRPr="03A97911">
        <w:rPr>
          <w:rFonts w:asciiTheme="minorHAnsi" w:hAnsiTheme="minorHAnsi" w:eastAsiaTheme="minorEastAsia" w:cstheme="minorBidi"/>
          <w:color w:val="333333"/>
          <w:shd w:val="clear" w:color="auto" w:fill="FFFFFF"/>
        </w:rPr>
        <w:t xml:space="preserve">We </w:t>
      </w:r>
      <w:r w:rsidRPr="03A97911" w:rsidR="337F4100">
        <w:rPr>
          <w:rFonts w:asciiTheme="minorHAnsi" w:hAnsiTheme="minorHAnsi" w:eastAsiaTheme="minorEastAsia" w:cstheme="minorBidi"/>
          <w:color w:val="333333"/>
          <w:shd w:val="clear" w:color="auto" w:fill="FFFFFF"/>
        </w:rPr>
        <w:t>need to add new tile layer</w:t>
      </w:r>
      <w:r w:rsidRPr="03A97911" w:rsidR="4771D656">
        <w:rPr>
          <w:rFonts w:asciiTheme="minorHAnsi" w:hAnsiTheme="minorHAnsi" w:eastAsiaTheme="minorEastAsia" w:cstheme="minorBidi"/>
          <w:color w:val="333333"/>
          <w:shd w:val="clear" w:color="auto" w:fill="FFFFFF"/>
        </w:rPr>
        <w:t>s</w:t>
      </w:r>
      <w:r w:rsidRPr="03A97911" w:rsidR="0F825079">
        <w:rPr>
          <w:rFonts w:asciiTheme="minorHAnsi" w:hAnsiTheme="minorHAnsi" w:eastAsiaTheme="minorEastAsia" w:cstheme="minorBidi"/>
          <w:color w:val="333333"/>
          <w:shd w:val="clear" w:color="auto" w:fill="FFFFFF"/>
        </w:rPr>
        <w:t xml:space="preserve"> like </w:t>
      </w:r>
      <w:r w:rsidRPr="03A97911" w:rsidR="0F825079">
        <w:rPr>
          <w:rFonts w:asciiTheme="minorHAnsi" w:hAnsiTheme="minorHAnsi" w:eastAsiaTheme="minorEastAsia" w:cstheme="minorBidi"/>
          <w:color w:val="333333"/>
        </w:rPr>
        <w:t xml:space="preserve">displaying Google map and </w:t>
      </w:r>
      <w:r w:rsidRPr="03A97911" w:rsidR="17159A96">
        <w:rPr>
          <w:rFonts w:asciiTheme="minorHAnsi" w:hAnsiTheme="minorHAnsi" w:eastAsiaTheme="minorEastAsia" w:cstheme="minorBidi"/>
          <w:color w:val="333333"/>
        </w:rPr>
        <w:t>Open Street</w:t>
      </w:r>
      <w:r w:rsidRPr="03A97911" w:rsidR="0F825079">
        <w:rPr>
          <w:rFonts w:asciiTheme="minorHAnsi" w:hAnsiTheme="minorHAnsi" w:eastAsiaTheme="minorEastAsia" w:cstheme="minorBidi"/>
          <w:color w:val="333333"/>
        </w:rPr>
        <w:t xml:space="preserve"> </w:t>
      </w:r>
      <w:r w:rsidRPr="03A97911" w:rsidR="4BE3E5B9">
        <w:rPr>
          <w:rFonts w:asciiTheme="minorHAnsi" w:hAnsiTheme="minorHAnsi" w:eastAsiaTheme="minorEastAsia" w:cstheme="minorBidi"/>
          <w:color w:val="333333"/>
        </w:rPr>
        <w:t>layers</w:t>
      </w:r>
      <w:r w:rsidRPr="03A97911" w:rsidR="0F825079">
        <w:rPr>
          <w:rFonts w:asciiTheme="minorHAnsi" w:hAnsiTheme="minorHAnsi" w:eastAsiaTheme="minorEastAsia" w:cstheme="minorBidi"/>
          <w:color w:val="333333"/>
        </w:rPr>
        <w:t>.</w:t>
      </w:r>
      <w:r w:rsidRPr="03A97911" w:rsidR="564A888B">
        <w:rPr>
          <w:rFonts w:asciiTheme="minorHAnsi" w:hAnsiTheme="minorHAnsi" w:eastAsiaTheme="minorEastAsia" w:cstheme="minorBidi"/>
          <w:color w:val="333333"/>
        </w:rPr>
        <w:t xml:space="preserve"> Inside </w:t>
      </w:r>
      <w:r w:rsidRPr="03A97911" w:rsidR="25F29FD7">
        <w:rPr>
          <w:rFonts w:asciiTheme="minorHAnsi" w:hAnsiTheme="minorHAnsi" w:eastAsiaTheme="minorEastAsia" w:cstheme="minorBidi"/>
          <w:color w:val="333333"/>
        </w:rPr>
        <w:t>these</w:t>
      </w:r>
      <w:r w:rsidRPr="03A97911" w:rsidR="564A888B">
        <w:rPr>
          <w:rFonts w:asciiTheme="minorHAnsi" w:hAnsiTheme="minorHAnsi" w:eastAsiaTheme="minorEastAsia" w:cstheme="minorBidi"/>
          <w:color w:val="333333"/>
        </w:rPr>
        <w:t xml:space="preserve"> tile layers there will be different options to have a view.</w:t>
      </w:r>
    </w:p>
    <w:p w:rsidR="3E47DE70" w:rsidP="0FF720E0" w:rsidRDefault="3E47DE70" w14:paraId="5B4B4C45" w14:textId="5DDA2F85">
      <w:pPr>
        <w:rPr>
          <w:rFonts w:asciiTheme="minorHAnsi" w:hAnsiTheme="minorHAnsi" w:eastAsiaTheme="minorEastAsia" w:cstheme="minorBidi"/>
          <w:color w:val="333333"/>
        </w:rPr>
      </w:pPr>
      <w:r w:rsidRPr="0FF720E0">
        <w:rPr>
          <w:rFonts w:asciiTheme="minorHAnsi" w:hAnsiTheme="minorHAnsi" w:eastAsiaTheme="minorEastAsia" w:cstheme="minorBidi"/>
          <w:color w:val="333333"/>
        </w:rPr>
        <w:t xml:space="preserve">In UI there will be 2 new </w:t>
      </w:r>
      <w:commentRangeStart w:id="100"/>
      <w:commentRangeStart w:id="101"/>
      <w:commentRangeStart w:id="102"/>
      <w:r w:rsidRPr="0FF720E0" w:rsidR="5E7397E3">
        <w:rPr>
          <w:rFonts w:asciiTheme="minorHAnsi" w:hAnsiTheme="minorHAnsi" w:eastAsiaTheme="minorEastAsia" w:cstheme="minorBidi"/>
          <w:color w:val="333333"/>
        </w:rPr>
        <w:t>accordions</w:t>
      </w:r>
      <w:r w:rsidRPr="0FF720E0">
        <w:rPr>
          <w:rFonts w:asciiTheme="minorHAnsi" w:hAnsiTheme="minorHAnsi" w:eastAsiaTheme="minorEastAsia" w:cstheme="minorBidi"/>
          <w:color w:val="333333"/>
        </w:rPr>
        <w:t xml:space="preserve"> </w:t>
      </w:r>
      <w:commentRangeEnd w:id="100"/>
      <w:r>
        <w:rPr>
          <w:rStyle w:val="CommentReference"/>
        </w:rPr>
        <w:commentReference w:id="100"/>
      </w:r>
      <w:commentRangeEnd w:id="101"/>
      <w:r>
        <w:rPr>
          <w:rStyle w:val="CommentReference"/>
        </w:rPr>
        <w:commentReference w:id="101"/>
      </w:r>
      <w:commentRangeEnd w:id="102"/>
      <w:r w:rsidR="00125ED4">
        <w:rPr>
          <w:rStyle w:val="CommentReference"/>
        </w:rPr>
        <w:commentReference w:id="102"/>
      </w:r>
      <w:r w:rsidRPr="0FF720E0">
        <w:rPr>
          <w:rFonts w:asciiTheme="minorHAnsi" w:hAnsiTheme="minorHAnsi" w:eastAsiaTheme="minorEastAsia" w:cstheme="minorBidi"/>
          <w:color w:val="333333"/>
        </w:rPr>
        <w:t>introduced which will have different types of layers</w:t>
      </w:r>
      <w:r w:rsidRPr="0FF720E0" w:rsidR="183C1EE9">
        <w:rPr>
          <w:rFonts w:asciiTheme="minorHAnsi" w:hAnsiTheme="minorHAnsi" w:eastAsiaTheme="minorEastAsia" w:cstheme="minorBidi"/>
          <w:color w:val="333333"/>
        </w:rPr>
        <w:t>. Under each accordance there will be relevant tiles added with</w:t>
      </w:r>
      <w:r w:rsidRPr="0FF720E0">
        <w:rPr>
          <w:rFonts w:asciiTheme="minorHAnsi" w:hAnsiTheme="minorHAnsi" w:eastAsiaTheme="minorEastAsia" w:cstheme="minorBidi"/>
          <w:color w:val="333333"/>
        </w:rPr>
        <w:t xml:space="preserve"> </w:t>
      </w:r>
      <w:r w:rsidRPr="0FF720E0" w:rsidR="690C6302">
        <w:rPr>
          <w:rFonts w:asciiTheme="minorHAnsi" w:hAnsiTheme="minorHAnsi" w:eastAsiaTheme="minorEastAsia" w:cstheme="minorBidi"/>
          <w:color w:val="333333"/>
        </w:rPr>
        <w:t>these</w:t>
      </w:r>
      <w:r w:rsidRPr="0FF720E0" w:rsidR="683E61D0">
        <w:rPr>
          <w:rFonts w:asciiTheme="minorHAnsi" w:hAnsiTheme="minorHAnsi" w:eastAsiaTheme="minorEastAsia" w:cstheme="minorBidi"/>
          <w:color w:val="333333"/>
        </w:rPr>
        <w:t xml:space="preserve"> tiles user can select and</w:t>
      </w:r>
      <w:r w:rsidRPr="0FF720E0">
        <w:rPr>
          <w:rFonts w:asciiTheme="minorHAnsi" w:hAnsiTheme="minorHAnsi" w:eastAsiaTheme="minorEastAsia" w:cstheme="minorBidi"/>
          <w:color w:val="333333"/>
        </w:rPr>
        <w:t xml:space="preserve"> open the map.</w:t>
      </w:r>
    </w:p>
    <w:p w:rsidR="29E34BAF" w:rsidP="03A97911" w:rsidRDefault="29E34BAF" w14:paraId="1076AA6E" w14:textId="5E79070C">
      <w:pPr>
        <w:rPr>
          <w:rFonts w:asciiTheme="minorHAnsi" w:hAnsiTheme="minorHAnsi" w:eastAsiaTheme="minorEastAsia" w:cstheme="minorBidi"/>
          <w:color w:val="333333"/>
        </w:rPr>
      </w:pPr>
      <w:r w:rsidRPr="03A97911">
        <w:rPr>
          <w:rFonts w:asciiTheme="minorHAnsi" w:hAnsiTheme="minorHAnsi" w:eastAsiaTheme="minorEastAsia" w:cstheme="minorBidi"/>
          <w:color w:val="333333"/>
        </w:rPr>
        <w:t xml:space="preserve">From API perspective there is no change required to accommodate this improvement. </w:t>
      </w:r>
    </w:p>
    <w:p w:rsidR="29E34BAF" w:rsidP="03A97911" w:rsidRDefault="29E34BAF" w14:paraId="27B590EB" w14:textId="1F6B1ED9">
      <w:pPr>
        <w:rPr>
          <w:rFonts w:asciiTheme="minorHAnsi" w:hAnsiTheme="minorHAnsi" w:eastAsiaTheme="minorEastAsia" w:cstheme="minorBidi"/>
          <w:color w:val="333333"/>
        </w:rPr>
      </w:pPr>
      <w:r w:rsidRPr="03A97911">
        <w:rPr>
          <w:rFonts w:asciiTheme="minorHAnsi" w:hAnsiTheme="minorHAnsi" w:eastAsiaTheme="minorEastAsia" w:cstheme="minorBidi"/>
          <w:color w:val="333333"/>
        </w:rPr>
        <w:t xml:space="preserve">Along with this there will </w:t>
      </w:r>
      <w:r w:rsidRPr="03A97911" w:rsidR="03535A06">
        <w:rPr>
          <w:rFonts w:asciiTheme="minorHAnsi" w:hAnsiTheme="minorHAnsi" w:eastAsiaTheme="minorEastAsia" w:cstheme="minorBidi"/>
          <w:color w:val="333333"/>
        </w:rPr>
        <w:t>be</w:t>
      </w:r>
      <w:r w:rsidRPr="03A97911">
        <w:rPr>
          <w:rFonts w:asciiTheme="minorHAnsi" w:hAnsiTheme="minorHAnsi" w:eastAsiaTheme="minorEastAsia" w:cstheme="minorBidi"/>
          <w:color w:val="333333"/>
        </w:rPr>
        <w:t xml:space="preserve"> no DB </w:t>
      </w:r>
      <w:r w:rsidRPr="03A97911" w:rsidR="7ABFA3E2">
        <w:rPr>
          <w:rFonts w:asciiTheme="minorHAnsi" w:hAnsiTheme="minorHAnsi" w:eastAsiaTheme="minorEastAsia" w:cstheme="minorBidi"/>
          <w:color w:val="333333"/>
        </w:rPr>
        <w:t xml:space="preserve">modification required. </w:t>
      </w:r>
    </w:p>
    <w:p w:rsidR="007D21FF" w:rsidP="000A4920" w:rsidRDefault="316869B5" w14:paraId="5A0B4F11" w14:textId="2089193F">
      <w:pPr>
        <w:pStyle w:val="Heading3"/>
      </w:pPr>
      <w:bookmarkStart w:name="_Toc119085568" w:id="104"/>
      <w:bookmarkStart w:name="_Toc604701611" w:id="105"/>
      <w:r>
        <w:t>Layer View</w:t>
      </w:r>
      <w:bookmarkEnd w:id="104"/>
      <w:r w:rsidR="098C274D">
        <w:t xml:space="preserve"> and show route improvement.</w:t>
      </w:r>
      <w:bookmarkEnd w:id="105"/>
    </w:p>
    <w:p w:rsidR="122D89B5" w:rsidP="4E95FD67" w:rsidRDefault="122D89B5" w14:paraId="3DAC7761" w14:textId="4E6DE0F6">
      <w:pPr>
        <w:spacing w:after="0"/>
        <w:rPr>
          <w:color w:val="001135" w:themeColor="text2"/>
        </w:rPr>
      </w:pPr>
      <w:r w:rsidRPr="4E95FD67">
        <w:t>Layer view and show route for cascade configuration scope support.</w:t>
      </w:r>
    </w:p>
    <w:p w:rsidR="122D89B5" w:rsidP="4E95FD67" w:rsidRDefault="122D89B5" w14:paraId="05616BF3" w14:textId="7068E83C">
      <w:pPr>
        <w:numPr>
          <w:ilvl w:val="0"/>
          <w:numId w:val="24"/>
        </w:numPr>
        <w:spacing w:after="0"/>
      </w:pPr>
      <w:r w:rsidRPr="4E95FD67">
        <w:t xml:space="preserve">Refactoring show route. </w:t>
      </w:r>
    </w:p>
    <w:p w:rsidR="122D89B5" w:rsidP="4E95FD67" w:rsidRDefault="122D89B5" w14:paraId="76CA3F29" w14:textId="2F4B4ED5">
      <w:pPr>
        <w:numPr>
          <w:ilvl w:val="0"/>
          <w:numId w:val="24"/>
        </w:numPr>
        <w:spacing w:after="0"/>
      </w:pPr>
      <w:r w:rsidRPr="4E95FD67">
        <w:t>Refactoring layer view.</w:t>
      </w:r>
    </w:p>
    <w:p w:rsidR="122D89B5" w:rsidP="4E95FD67" w:rsidRDefault="122D89B5" w14:paraId="4842EB34" w14:textId="0ECAE7C0">
      <w:pPr>
        <w:numPr>
          <w:ilvl w:val="0"/>
          <w:numId w:val="24"/>
        </w:numPr>
        <w:spacing w:after="0"/>
      </w:pPr>
      <w:r w:rsidRPr="4E95FD67">
        <w:t xml:space="preserve">Cascade configuration.  </w:t>
      </w:r>
    </w:p>
    <w:p w:rsidR="122D89B5" w:rsidP="4E95FD67" w:rsidRDefault="122D89B5" w14:paraId="2183B7EB" w14:textId="329033AC">
      <w:pPr>
        <w:numPr>
          <w:ilvl w:val="0"/>
          <w:numId w:val="24"/>
        </w:numPr>
        <w:spacing w:after="0"/>
      </w:pPr>
      <w:r w:rsidRPr="4E95FD67">
        <w:t>L band OT and DUAL carrier.</w:t>
      </w:r>
    </w:p>
    <w:p w:rsidR="122D89B5" w:rsidP="4E95FD67" w:rsidRDefault="122D89B5" w14:paraId="24ACE4D8" w14:textId="798E25C5">
      <w:pPr>
        <w:pStyle w:val="ListParagraph"/>
        <w:numPr>
          <w:ilvl w:val="0"/>
          <w:numId w:val="24"/>
        </w:numPr>
        <w:spacing w:after="0"/>
        <w:rPr>
          <w:color w:val="001135" w:themeColor="text2"/>
          <w:szCs w:val="22"/>
        </w:rPr>
      </w:pPr>
      <w:r w:rsidRPr="4E95FD67">
        <w:rPr>
          <w:szCs w:val="22"/>
        </w:rPr>
        <w:t xml:space="preserve">Restructure layer view in OPS.                                                                            </w:t>
      </w:r>
    </w:p>
    <w:p w:rsidR="122D89B5" w:rsidP="4E95FD67" w:rsidRDefault="122D89B5" w14:paraId="2C5B2E67" w14:textId="3DDAA636">
      <w:pPr>
        <w:pStyle w:val="ListParagraph"/>
        <w:numPr>
          <w:ilvl w:val="0"/>
          <w:numId w:val="24"/>
        </w:numPr>
        <w:spacing w:after="0"/>
        <w:rPr>
          <w:color w:val="001135" w:themeColor="text2"/>
          <w:szCs w:val="22"/>
        </w:rPr>
      </w:pPr>
      <w:r w:rsidRPr="4E95FD67">
        <w:rPr>
          <w:szCs w:val="22"/>
        </w:rPr>
        <w:t xml:space="preserve">Remove the "Unsupported Configuration "error message.  </w:t>
      </w:r>
    </w:p>
    <w:p w:rsidR="4E95FD67" w:rsidP="278A8329" w:rsidRDefault="122D89B5" w14:paraId="27C185B3" w14:textId="106F542E">
      <w:pPr>
        <w:numPr>
          <w:ilvl w:val="0"/>
          <w:numId w:val="24"/>
        </w:numPr>
        <w:spacing w:after="0"/>
      </w:pPr>
      <w:r w:rsidRPr="278A8329">
        <w:t xml:space="preserve">Circuit packs supported - MLSB, PSC, ASC4, MXN. </w:t>
      </w:r>
    </w:p>
    <w:p w:rsidRPr="00C007A7" w:rsidR="0010311E" w:rsidP="00356906" w:rsidRDefault="000B7455" w14:paraId="2718646A" w14:textId="0334C194">
      <w:pPr>
        <w:pStyle w:val="Heading2"/>
      </w:pPr>
      <w:bookmarkStart w:name="_Toc344240604" w:id="106"/>
      <w:r>
        <w:t>Process/Functional Flow</w:t>
      </w:r>
      <w:bookmarkEnd w:id="106"/>
    </w:p>
    <w:p w:rsidR="004C260B" w:rsidP="002D3941" w:rsidRDefault="002D3941" w14:paraId="28FCC4F2" w14:textId="3E00D944">
      <w:pPr>
        <w:pStyle w:val="Heading3"/>
      </w:pPr>
      <w:bookmarkStart w:name="_Toc119085574" w:id="107"/>
      <w:bookmarkStart w:name="_Toc1926113662" w:id="108"/>
      <w:r>
        <w:t>Geocoding</w:t>
      </w:r>
      <w:bookmarkEnd w:id="107"/>
      <w:r w:rsidR="00C007A7">
        <w:t xml:space="preserve"> improvement</w:t>
      </w:r>
      <w:bookmarkEnd w:id="108"/>
    </w:p>
    <w:p w:rsidRPr="00760C4E" w:rsidR="00FE7FFA" w:rsidP="00FE7FFA" w:rsidRDefault="00FE7FFA" w14:paraId="64B0DDBE" w14:textId="78F20E4D">
      <w:pPr>
        <w:rPr>
          <w:lang w:val="en-GB"/>
        </w:rPr>
      </w:pPr>
      <w:r w:rsidRPr="73C79E92">
        <w:rPr>
          <w:b/>
          <w:bCs/>
          <w:lang w:val="en-GB"/>
        </w:rPr>
        <w:t>Condition</w:t>
      </w:r>
      <w:r w:rsidRPr="73C79E92">
        <w:rPr>
          <w:lang w:val="en-GB"/>
        </w:rPr>
        <w:t xml:space="preserve">: </w:t>
      </w:r>
      <w:r w:rsidRPr="73C79E92" w:rsidR="3BF3BA0B">
        <w:rPr>
          <w:lang w:val="en-GB"/>
        </w:rPr>
        <w:t>In normal mode f</w:t>
      </w:r>
      <w:r w:rsidRPr="73C79E92" w:rsidR="41602545">
        <w:rPr>
          <w:lang w:val="en-GB"/>
        </w:rPr>
        <w:t xml:space="preserve">rom swagger validate and geocoding need to be true. </w:t>
      </w:r>
    </w:p>
    <w:p w:rsidR="41602545" w:rsidRDefault="41602545" w14:paraId="6B11FA0A" w14:textId="191CD85D">
      <w:r>
        <w:t>Users can now create sites based on address.</w:t>
      </w:r>
    </w:p>
    <w:p w:rsidR="41602545" w:rsidP="73C79E92" w:rsidRDefault="41602545" w14:paraId="2767693E" w14:textId="757A2FE5">
      <w:pPr>
        <w:rPr>
          <w:lang w:val="en-GB"/>
        </w:rPr>
      </w:pPr>
      <w:r w:rsidRPr="73C79E92">
        <w:rPr>
          <w:b/>
          <w:bCs/>
        </w:rPr>
        <w:t>Condition</w:t>
      </w:r>
      <w:r>
        <w:t xml:space="preserve">: </w:t>
      </w:r>
      <w:r w:rsidRPr="73C79E92" w:rsidR="65BD06B6">
        <w:rPr>
          <w:lang w:val="en-GB"/>
        </w:rPr>
        <w:t>In normal mode f</w:t>
      </w:r>
      <w:r w:rsidRPr="73C79E92">
        <w:rPr>
          <w:lang w:val="en-GB"/>
        </w:rPr>
        <w:t>rom swagger validate need to be true and geocoding need to be false</w:t>
      </w:r>
    </w:p>
    <w:p w:rsidR="11B3679B" w:rsidP="73C79E92" w:rsidRDefault="11B3679B" w14:paraId="4541CCD9" w14:textId="53E1D6C6">
      <w:r>
        <w:t>Users can now create sites based on coordinates.</w:t>
      </w:r>
    </w:p>
    <w:p w:rsidR="7E69182F" w:rsidP="73C79E92" w:rsidRDefault="7E69182F" w14:paraId="53209907" w14:textId="07BC2C03">
      <w:pPr>
        <w:rPr>
          <w:lang w:val="en-GB"/>
        </w:rPr>
      </w:pPr>
      <w:r w:rsidRPr="73C79E92">
        <w:rPr>
          <w:b/>
          <w:bCs/>
          <w:lang w:val="en-GB"/>
        </w:rPr>
        <w:t>Condition</w:t>
      </w:r>
      <w:r w:rsidRPr="73C79E92">
        <w:rPr>
          <w:lang w:val="en-GB"/>
        </w:rPr>
        <w:t xml:space="preserve">: In fast mode, need to activate geo coding service provider </w:t>
      </w:r>
    </w:p>
    <w:p w:rsidR="73C79E92" w:rsidP="73C79E92" w:rsidRDefault="5641E16C" w14:paraId="1B231AB2" w14:textId="7F6F09D5">
      <w:r>
        <w:t xml:space="preserve">Users need to navigate on UI for site creation. </w:t>
      </w:r>
      <w:r w:rsidR="62768207">
        <w:t>Once successful site creation, u</w:t>
      </w:r>
      <w:r w:rsidR="7E69182F">
        <w:t xml:space="preserve">sers </w:t>
      </w:r>
      <w:r w:rsidR="7A989F3C">
        <w:t xml:space="preserve">can now </w:t>
      </w:r>
      <w:r w:rsidR="3372D071">
        <w:t xml:space="preserve">navigate to </w:t>
      </w:r>
      <w:r w:rsidR="7A989F3C">
        <w:t>edit sites</w:t>
      </w:r>
      <w:r w:rsidR="7E69182F">
        <w:t>.</w:t>
      </w:r>
      <w:r w:rsidR="12553F2A">
        <w:t xml:space="preserve">  </w:t>
      </w:r>
      <w:r w:rsidR="0C46FC61">
        <w:t>There in geo coding address will be populated.</w:t>
      </w:r>
    </w:p>
    <w:p w:rsidR="1D74C293" w:rsidP="03A97911" w:rsidRDefault="1D74C293" w14:paraId="60CBF343" w14:textId="6D2FF99F">
      <w:pPr>
        <w:pStyle w:val="Heading3"/>
      </w:pPr>
      <w:bookmarkStart w:name="_Toc1905866773" w:id="109"/>
      <w:r>
        <w:t xml:space="preserve">Enable map setting </w:t>
      </w:r>
      <w:proofErr w:type="gramStart"/>
      <w:r>
        <w:t>improvement</w:t>
      </w:r>
      <w:bookmarkEnd w:id="109"/>
      <w:proofErr w:type="gramEnd"/>
    </w:p>
    <w:p w:rsidR="363376B3" w:rsidP="03A97911" w:rsidRDefault="363376B3" w14:paraId="65FECE78" w14:textId="284390A2">
      <w:pPr>
        <w:rPr>
          <w:lang w:val="en-GB"/>
        </w:rPr>
      </w:pPr>
      <w:r w:rsidRPr="03A97911">
        <w:rPr>
          <w:b/>
          <w:bCs/>
          <w:lang w:val="en-GB"/>
        </w:rPr>
        <w:t>Condition</w:t>
      </w:r>
      <w:r w:rsidRPr="03A97911">
        <w:rPr>
          <w:lang w:val="en-GB"/>
        </w:rPr>
        <w:t xml:space="preserve">: Map should be </w:t>
      </w:r>
      <w:r w:rsidRPr="03A97911" w:rsidR="337D4116">
        <w:rPr>
          <w:lang w:val="en-GB"/>
        </w:rPr>
        <w:t>loaded</w:t>
      </w:r>
      <w:r w:rsidRPr="03A97911" w:rsidR="23F9DEB1">
        <w:rPr>
          <w:lang w:val="en-GB"/>
        </w:rPr>
        <w:t xml:space="preserve"> in geo view mode</w:t>
      </w:r>
      <w:r w:rsidRPr="03A97911" w:rsidR="337D4116">
        <w:rPr>
          <w:lang w:val="en-GB"/>
        </w:rPr>
        <w:t>,</w:t>
      </w:r>
      <w:r w:rsidRPr="03A97911" w:rsidR="20CDB00C">
        <w:rPr>
          <w:lang w:val="en-GB"/>
        </w:rPr>
        <w:t xml:space="preserve"> under </w:t>
      </w:r>
      <w:r w:rsidRPr="03A97911" w:rsidR="5A0D32BF">
        <w:rPr>
          <w:lang w:val="en-GB"/>
        </w:rPr>
        <w:t xml:space="preserve">map </w:t>
      </w:r>
      <w:r w:rsidRPr="03A97911">
        <w:rPr>
          <w:lang w:val="en-GB"/>
        </w:rPr>
        <w:t>s</w:t>
      </w:r>
      <w:r w:rsidRPr="03A97911" w:rsidR="1CB44DF8">
        <w:rPr>
          <w:lang w:val="en-GB"/>
        </w:rPr>
        <w:t>etting</w:t>
      </w:r>
      <w:r w:rsidRPr="03A97911" w:rsidR="340BFF82">
        <w:rPr>
          <w:lang w:val="en-GB"/>
        </w:rPr>
        <w:t>s</w:t>
      </w:r>
      <w:r w:rsidRPr="03A97911">
        <w:rPr>
          <w:lang w:val="en-GB"/>
        </w:rPr>
        <w:t xml:space="preserve"> </w:t>
      </w:r>
      <w:r w:rsidRPr="03A97911" w:rsidR="6EA5492C">
        <w:rPr>
          <w:lang w:val="en-GB"/>
        </w:rPr>
        <w:t>it should have enable map checkbox checked.</w:t>
      </w:r>
    </w:p>
    <w:p w:rsidR="349D7435" w:rsidP="669A4E8A" w:rsidRDefault="349D7435" w14:paraId="20356D04" w14:textId="090A7BBD">
      <w:pPr>
        <w:pStyle w:val="ListParagraph"/>
        <w:numPr>
          <w:ilvl w:val="0"/>
          <w:numId w:val="2"/>
        </w:numPr>
        <w:rPr>
          <w:color w:val="001135" w:themeColor="text2"/>
          <w:szCs w:val="22"/>
          <w:lang w:val="en-GB"/>
        </w:rPr>
      </w:pPr>
      <w:r w:rsidRPr="669A4E8A">
        <w:rPr>
          <w:lang w:val="en-GB"/>
        </w:rPr>
        <w:lastRenderedPageBreak/>
        <w:t>User can select any one option any point of time to view respective map.</w:t>
      </w:r>
    </w:p>
    <w:p w:rsidR="68B13E1A" w:rsidP="669A4E8A" w:rsidRDefault="68B13E1A" w14:paraId="1BD0F09B" w14:textId="5AE305BA">
      <w:pPr>
        <w:pStyle w:val="ListParagraph"/>
        <w:numPr>
          <w:ilvl w:val="0"/>
          <w:numId w:val="2"/>
        </w:numPr>
        <w:rPr>
          <w:color w:val="001135" w:themeColor="text2"/>
          <w:szCs w:val="22"/>
          <w:lang w:val="en-GB"/>
        </w:rPr>
      </w:pPr>
      <w:r w:rsidRPr="669A4E8A">
        <w:rPr>
          <w:lang w:val="en-GB"/>
        </w:rPr>
        <w:t>User can toggle accordance to see and select any tile options.</w:t>
      </w:r>
    </w:p>
    <w:p w:rsidR="09B2E7AE" w:rsidP="669A4E8A" w:rsidRDefault="09B2E7AE" w14:paraId="4B3F93BC" w14:textId="640BFC24">
      <w:pPr>
        <w:pStyle w:val="ListParagraph"/>
        <w:numPr>
          <w:ilvl w:val="0"/>
          <w:numId w:val="2"/>
        </w:numPr>
        <w:rPr>
          <w:color w:val="001135" w:themeColor="text2"/>
          <w:szCs w:val="22"/>
          <w:lang w:val="en-GB"/>
        </w:rPr>
      </w:pPr>
      <w:r w:rsidRPr="669A4E8A">
        <w:rPr>
          <w:lang w:val="en-GB"/>
        </w:rPr>
        <w:t>User can have scrollbar if options under map settings overflow.</w:t>
      </w:r>
    </w:p>
    <w:p w:rsidR="6BBEAD60" w:rsidP="39190637" w:rsidRDefault="6BBEAD60" w14:paraId="522DF6A6" w14:textId="75D1B03C">
      <w:pPr>
        <w:pStyle w:val="Heading3"/>
        <w:rPr>
          <w:rFonts w:eastAsia="Arial" w:cs="Arial"/>
          <w:color w:val="001135" w:themeColor="text2"/>
          <w:lang w:val="en-US"/>
        </w:rPr>
      </w:pPr>
      <w:bookmarkStart w:name="_Toc722702418" w:id="110"/>
      <w:r>
        <w:t>Geo-free view</w:t>
      </w:r>
      <w:r w:rsidR="460EE99E">
        <w:t xml:space="preserve"> </w:t>
      </w:r>
      <w:r w:rsidR="00C007A7">
        <w:t>improvement</w:t>
      </w:r>
      <w:bookmarkEnd w:id="110"/>
    </w:p>
    <w:p w:rsidR="591740C2" w:rsidP="39190637" w:rsidRDefault="591740C2" w14:paraId="773D9A3B" w14:textId="410A2AA3">
      <w:pPr>
        <w:rPr>
          <w:lang w:val="en-GB"/>
        </w:rPr>
      </w:pPr>
      <w:r w:rsidRPr="39190637">
        <w:rPr>
          <w:b/>
          <w:bCs/>
          <w:lang w:val="en-GB"/>
        </w:rPr>
        <w:t>Condition</w:t>
      </w:r>
      <w:r w:rsidRPr="39190637">
        <w:rPr>
          <w:lang w:val="en-GB"/>
        </w:rPr>
        <w:t>: Map should be in geo free view and user click outside map boundary</w:t>
      </w:r>
    </w:p>
    <w:p w:rsidR="00DD283F" w:rsidP="39190637" w:rsidRDefault="00DD283F" w14:paraId="039001CF" w14:textId="2BD3204F">
      <w:pPr>
        <w:rPr>
          <w:rFonts w:asciiTheme="minorHAnsi" w:hAnsiTheme="minorHAnsi" w:eastAsiaTheme="minorEastAsia" w:cstheme="minorBidi"/>
          <w:color w:val="001135" w:themeColor="text2"/>
        </w:rPr>
      </w:pPr>
      <w:bookmarkStart w:name="_Toc119085575" w:id="111"/>
      <w:r w:rsidRPr="39190637">
        <w:rPr>
          <w:rFonts w:asciiTheme="minorHAnsi" w:hAnsiTheme="minorHAnsi" w:eastAsiaTheme="minorEastAsia" w:cstheme="minorBidi"/>
          <w:color w:val="333333"/>
        </w:rPr>
        <w:t xml:space="preserve">The geo free coordinates will be maintained internally and not shown to the user. </w:t>
      </w:r>
    </w:p>
    <w:p w:rsidRPr="000140FB" w:rsidR="006E1609" w:rsidP="000140FB" w:rsidRDefault="00DD283F" w14:paraId="1430E426" w14:textId="39FB7CBE">
      <w:pPr>
        <w:rPr>
          <w:lang w:val="en-GB"/>
        </w:rPr>
      </w:pPr>
      <w:r w:rsidRPr="0FF720E0">
        <w:rPr>
          <w:lang w:val="en-GB"/>
        </w:rPr>
        <w:t>Geo-Free view improvement will allow user to create site and edit site in outside of the map boundary.</w:t>
      </w:r>
      <w:bookmarkEnd w:id="111"/>
    </w:p>
    <w:p w:rsidR="2A5253AD" w:rsidP="0FF720E0" w:rsidRDefault="406799F8" w14:paraId="10AFFF82" w14:textId="0A83C6F3">
      <w:pPr>
        <w:pStyle w:val="Heading3"/>
      </w:pPr>
      <w:r>
        <w:t xml:space="preserve">Layer View </w:t>
      </w:r>
      <w:r w:rsidR="55163B25">
        <w:t xml:space="preserve">and show route </w:t>
      </w:r>
      <w:r>
        <w:t xml:space="preserve">improvement for cascade </w:t>
      </w:r>
      <w:proofErr w:type="gramStart"/>
      <w:r>
        <w:t>configuration</w:t>
      </w:r>
      <w:proofErr w:type="gramEnd"/>
    </w:p>
    <w:p w:rsidR="4F5FC17F" w:rsidP="4E95FD67" w:rsidRDefault="4F5FC17F" w14:paraId="4890F43A" w14:textId="6EF5F4A5">
      <w:pPr>
        <w:rPr>
          <w:lang w:val="en-GB"/>
        </w:rPr>
      </w:pPr>
      <w:r w:rsidRPr="09C0AB30">
        <w:rPr>
          <w:b/>
          <w:bCs/>
          <w:lang w:val="en-GB"/>
        </w:rPr>
        <w:t>Condition</w:t>
      </w:r>
      <w:r w:rsidRPr="09C0AB30">
        <w:rPr>
          <w:lang w:val="en-GB"/>
        </w:rPr>
        <w:t>: Run design need to be completed/success.</w:t>
      </w:r>
    </w:p>
    <w:p w:rsidR="4E95FD67" w:rsidP="4E95FD67" w:rsidRDefault="4D484E00" w14:paraId="3EB635BB" w14:textId="45B46BEF">
      <w:r w:rsidRPr="09C0AB30">
        <w:rPr>
          <w:lang w:val="en-GB"/>
        </w:rPr>
        <w:t xml:space="preserve">For show route cascading: - </w:t>
      </w:r>
    </w:p>
    <w:p w:rsidR="4E95FD67" w:rsidP="09C0AB30" w:rsidRDefault="4D484E00" w14:paraId="5724CDB8" w14:textId="1A6FBB41">
      <w:pPr>
        <w:pStyle w:val="ListParagraph"/>
        <w:numPr>
          <w:ilvl w:val="0"/>
          <w:numId w:val="3"/>
        </w:numPr>
        <w:rPr>
          <w:color w:val="001135" w:themeColor="text2"/>
          <w:szCs w:val="22"/>
          <w:lang w:val="en-GB"/>
        </w:rPr>
      </w:pPr>
      <w:r w:rsidRPr="09C0AB30">
        <w:rPr>
          <w:lang w:val="en-GB"/>
        </w:rPr>
        <w:t>Trail will display the route same as under laying trail for protected/unprotected.</w:t>
      </w:r>
    </w:p>
    <w:p w:rsidR="4E95FD67" w:rsidP="4E95FD67" w:rsidRDefault="4D484E00" w14:paraId="7B95FF17" w14:textId="7FEBDC0D">
      <w:r w:rsidRPr="09C0AB30">
        <w:rPr>
          <w:lang w:val="en-GB"/>
        </w:rPr>
        <w:t>For layer view cascading: -</w:t>
      </w:r>
    </w:p>
    <w:p w:rsidR="4E95FD67" w:rsidP="09C0AB30" w:rsidRDefault="4D484E00" w14:paraId="38AD8A07" w14:textId="72D60140">
      <w:pPr>
        <w:pStyle w:val="ListParagraph"/>
        <w:numPr>
          <w:ilvl w:val="0"/>
          <w:numId w:val="4"/>
        </w:numPr>
        <w:rPr>
          <w:color w:val="001135" w:themeColor="text2"/>
          <w:szCs w:val="22"/>
          <w:lang w:val="en-GB"/>
        </w:rPr>
      </w:pPr>
      <w:r w:rsidRPr="09C0AB30">
        <w:rPr>
          <w:lang w:val="en-GB"/>
        </w:rPr>
        <w:t>The label associated to working/protecting route is not necessary -&gt; Need to delete.</w:t>
      </w:r>
    </w:p>
    <w:p w:rsidR="4E95FD67" w:rsidP="09C0AB30" w:rsidRDefault="4D484E00" w14:paraId="20A2C917" w14:textId="75C58C28">
      <w:pPr>
        <w:pStyle w:val="ListParagraph"/>
        <w:numPr>
          <w:ilvl w:val="0"/>
          <w:numId w:val="4"/>
        </w:numPr>
        <w:rPr>
          <w:color w:val="001135" w:themeColor="text2"/>
          <w:szCs w:val="22"/>
          <w:lang w:val="en-GB"/>
        </w:rPr>
      </w:pPr>
      <w:r w:rsidRPr="09C0AB30">
        <w:rPr>
          <w:lang w:val="en-GB"/>
        </w:rPr>
        <w:t>The “Protected Trail” – should be displayed on top of the layer view and terminated on the OT cards.</w:t>
      </w:r>
    </w:p>
    <w:p w:rsidR="4E95FD67" w:rsidP="09C0AB30" w:rsidRDefault="4D484E00" w14:paraId="2DD0D8B3" w14:textId="4B698819">
      <w:pPr>
        <w:pStyle w:val="ListParagraph"/>
        <w:numPr>
          <w:ilvl w:val="0"/>
          <w:numId w:val="4"/>
        </w:numPr>
        <w:rPr>
          <w:color w:val="001135" w:themeColor="text2"/>
          <w:szCs w:val="22"/>
          <w:lang w:val="en-GB"/>
        </w:rPr>
      </w:pPr>
      <w:r w:rsidRPr="09C0AB30">
        <w:rPr>
          <w:lang w:val="en-GB"/>
        </w:rPr>
        <w:t>The working and protecting trails should be terminated on the OPSUM functional block.</w:t>
      </w:r>
    </w:p>
    <w:p w:rsidR="00385C3F" w:rsidP="00792D4D" w:rsidRDefault="00385C3F" w14:paraId="789B4C01" w14:textId="1A8CECBC">
      <w:pPr>
        <w:pStyle w:val="Heading2"/>
      </w:pPr>
      <w:bookmarkStart w:name="_Toc1085975166" w:id="112"/>
      <w:r>
        <w:t>EPT Engine Dependencies</w:t>
      </w:r>
      <w:bookmarkEnd w:id="112"/>
    </w:p>
    <w:p w:rsidR="4D50B63A" w:rsidP="66F2AE40" w:rsidRDefault="6F61BDB8" w14:paraId="0E93F753" w14:textId="12F53299">
      <w:pPr>
        <w:rPr>
          <w:lang w:val="en-GB"/>
        </w:rPr>
      </w:pPr>
      <w:r w:rsidRPr="22BD51A5">
        <w:rPr>
          <w:lang w:val="en-GB"/>
        </w:rPr>
        <w:t>For Layer view and show route data will be retrieved from EPT engine.</w:t>
      </w:r>
    </w:p>
    <w:p w:rsidR="00792D4D" w:rsidP="00792D4D" w:rsidRDefault="00792D4D" w14:paraId="5F48F3B7" w14:textId="1CFB78E0">
      <w:pPr>
        <w:pStyle w:val="Heading2"/>
      </w:pPr>
      <w:bookmarkStart w:name="_Toc1346523658" w:id="113"/>
      <w:r>
        <w:t>Object and Data Model</w:t>
      </w:r>
      <w:bookmarkEnd w:id="113"/>
    </w:p>
    <w:p w:rsidR="591E80E0" w:rsidP="51545489" w:rsidRDefault="591E80E0" w14:paraId="048A1E50" w14:textId="04784BBE">
      <w:r>
        <w:t xml:space="preserve">No new API has been introduced and we will be using existing </w:t>
      </w:r>
      <w:commentRangeStart w:id="114"/>
      <w:commentRangeStart w:id="115"/>
      <w:r>
        <w:t>APIs</w:t>
      </w:r>
      <w:commentRangeEnd w:id="114"/>
      <w:r>
        <w:rPr>
          <w:rStyle w:val="CommentReference"/>
        </w:rPr>
        <w:commentReference w:id="114"/>
      </w:r>
      <w:commentRangeEnd w:id="115"/>
      <w:r>
        <w:rPr>
          <w:rStyle w:val="CommentReference"/>
        </w:rPr>
        <w:commentReference w:id="115"/>
      </w:r>
      <w:r>
        <w:t xml:space="preserve"> only.</w:t>
      </w:r>
    </w:p>
    <w:p w:rsidR="000B7455" w:rsidP="000B7455" w:rsidRDefault="000B7455" w14:paraId="40C79CC8" w14:textId="44D66D69">
      <w:pPr>
        <w:pStyle w:val="Heading2"/>
      </w:pPr>
      <w:bookmarkStart w:name="_Toc190994770" w:id="117"/>
      <w:r>
        <w:t>Solution Context/GNP</w:t>
      </w:r>
      <w:bookmarkEnd w:id="117"/>
      <w:r>
        <w:t xml:space="preserve"> </w:t>
      </w:r>
    </w:p>
    <w:p w:rsidRPr="000B7455" w:rsidR="000B7455" w:rsidP="000B7455" w:rsidRDefault="00B13C17" w14:paraId="71303D4B" w14:textId="3DAC4DC7">
      <w:pPr>
        <w:rPr>
          <w:lang w:val="en-GB"/>
        </w:rPr>
      </w:pPr>
      <w:r>
        <w:rPr>
          <w:lang w:val="en-GB"/>
        </w:rPr>
        <w:t>NA</w:t>
      </w:r>
    </w:p>
    <w:p w:rsidR="00792D4D" w:rsidP="00792D4D" w:rsidRDefault="00385C3F" w14:paraId="5A069127" w14:textId="2C111E26">
      <w:pPr>
        <w:pStyle w:val="Heading2"/>
      </w:pPr>
      <w:bookmarkStart w:name="_Toc1398053697" w:id="118"/>
      <w:r>
        <w:t>Configuration Data</w:t>
      </w:r>
      <w:bookmarkEnd w:id="118"/>
    </w:p>
    <w:p w:rsidRPr="00792D4D" w:rsidR="00792D4D" w:rsidP="00792D4D" w:rsidRDefault="005957DB" w14:paraId="3400EF61" w14:textId="689B1F0C">
      <w:pPr>
        <w:rPr>
          <w:lang w:val="en-GB"/>
        </w:rPr>
      </w:pPr>
      <w:r>
        <w:rPr>
          <w:lang w:val="en-GB"/>
        </w:rPr>
        <w:t>NA</w:t>
      </w:r>
    </w:p>
    <w:p w:rsidR="00BC610B" w:rsidP="006B1548" w:rsidRDefault="00BC610B" w14:paraId="04C47449" w14:textId="604C0460">
      <w:pPr>
        <w:pStyle w:val="Heading2"/>
      </w:pPr>
      <w:bookmarkStart w:name="_Toc1913410191" w:id="119"/>
      <w:r>
        <w:t>Persistence</w:t>
      </w:r>
      <w:bookmarkEnd w:id="119"/>
    </w:p>
    <w:p w:rsidRPr="00792D4D" w:rsidR="00DD283F" w:rsidP="00DD283F" w:rsidRDefault="00DD283F" w14:paraId="10181F2E" w14:textId="77777777">
      <w:pPr>
        <w:rPr>
          <w:lang w:val="en-GB"/>
        </w:rPr>
      </w:pPr>
      <w:r>
        <w:rPr>
          <w:lang w:val="en-GB"/>
        </w:rPr>
        <w:t>NA</w:t>
      </w:r>
    </w:p>
    <w:p w:rsidR="000B7455" w:rsidP="006B1548" w:rsidRDefault="00B76B4E" w14:paraId="447DF18C" w14:textId="49A61D72">
      <w:pPr>
        <w:pStyle w:val="Heading2"/>
      </w:pPr>
      <w:bookmarkStart w:name="_Toc603830204" w:id="120"/>
      <w:r>
        <w:lastRenderedPageBreak/>
        <w:t>Database</w:t>
      </w:r>
      <w:bookmarkEnd w:id="120"/>
    </w:p>
    <w:p w:rsidRPr="00792D4D" w:rsidR="00DD283F" w:rsidP="00DD283F" w:rsidRDefault="00DD283F" w14:paraId="5FDA2515" w14:textId="77777777">
      <w:pPr>
        <w:rPr>
          <w:lang w:val="en-GB"/>
        </w:rPr>
      </w:pPr>
      <w:r>
        <w:rPr>
          <w:lang w:val="en-GB"/>
        </w:rPr>
        <w:t>NA</w:t>
      </w:r>
    </w:p>
    <w:p w:rsidR="006B1548" w:rsidP="006B1548" w:rsidRDefault="006B1548" w14:paraId="6A403F56" w14:textId="1CED1C7E">
      <w:pPr>
        <w:pStyle w:val="Heading2"/>
      </w:pPr>
      <w:bookmarkStart w:name="_Toc1649110246" w:id="121"/>
      <w:r>
        <w:t>Data Migration/Upgrade</w:t>
      </w:r>
      <w:bookmarkEnd w:id="121"/>
    </w:p>
    <w:p w:rsidR="00136EB9" w:rsidP="00136EB9" w:rsidRDefault="000A7C1E" w14:paraId="4F6ADB53" w14:textId="5A27DCA2">
      <w:pPr>
        <w:rPr>
          <w:lang w:val="en-GB"/>
        </w:rPr>
      </w:pPr>
      <w:r>
        <w:rPr>
          <w:lang w:val="en-GB"/>
        </w:rPr>
        <w:t>NA</w:t>
      </w:r>
    </w:p>
    <w:p w:rsidR="00136EB9" w:rsidP="00136EB9" w:rsidRDefault="00136EB9" w14:paraId="0405FDE6" w14:textId="68BD6F7B">
      <w:pPr>
        <w:pStyle w:val="Heading2"/>
      </w:pPr>
      <w:bookmarkStart w:name="_Toc1825143089" w:id="122"/>
      <w:r>
        <w:t>Design Features</w:t>
      </w:r>
      <w:bookmarkEnd w:id="122"/>
    </w:p>
    <w:p w:rsidR="00136EB9" w:rsidP="00136EB9" w:rsidRDefault="00136EB9" w14:paraId="3922624A" w14:textId="5A654280">
      <w:pPr>
        <w:pStyle w:val="Heading3"/>
      </w:pPr>
      <w:bookmarkStart w:name="_Toc1566990311" w:id="123"/>
      <w:r>
        <w:t>Performance</w:t>
      </w:r>
      <w:bookmarkEnd w:id="123"/>
    </w:p>
    <w:p w:rsidRPr="005E6269" w:rsidR="005E6269" w:rsidP="005E6269" w:rsidRDefault="005E6269" w14:paraId="79B4FEBD" w14:textId="40A18149">
      <w:pPr>
        <w:rPr>
          <w:lang w:val="en-GB"/>
        </w:rPr>
      </w:pPr>
      <w:r w:rsidRPr="51545489">
        <w:rPr>
          <w:lang w:val="en-GB"/>
        </w:rPr>
        <w:t>Applicable for Layer View, Show Route, Fast Mode Creation</w:t>
      </w:r>
      <w:r w:rsidRPr="51545489" w:rsidR="11D7FFAE">
        <w:rPr>
          <w:lang w:val="en-GB"/>
        </w:rPr>
        <w:t>.</w:t>
      </w:r>
    </w:p>
    <w:p w:rsidR="00136EB9" w:rsidP="00136EB9" w:rsidRDefault="00136EB9" w14:paraId="1483D0C4" w14:textId="5CAFB6F8">
      <w:pPr>
        <w:pStyle w:val="Heading3"/>
      </w:pPr>
      <w:bookmarkStart w:name="_Toc1692835350" w:id="124"/>
      <w:r>
        <w:t>Scalability</w:t>
      </w:r>
      <w:bookmarkEnd w:id="124"/>
    </w:p>
    <w:p w:rsidR="712A7246" w:rsidP="51545489" w:rsidRDefault="712A7246" w14:paraId="763D2B8F" w14:textId="3EF050E5">
      <w:r w:rsidRPr="51545489">
        <w:rPr>
          <w:lang w:val="en-GB"/>
        </w:rPr>
        <w:t>NA</w:t>
      </w:r>
    </w:p>
    <w:p w:rsidR="00136EB9" w:rsidP="00136EB9" w:rsidRDefault="00136EB9" w14:paraId="05AB715A" w14:textId="6DAE8B69">
      <w:pPr>
        <w:pStyle w:val="Heading3"/>
      </w:pPr>
      <w:bookmarkStart w:name="_Toc1667619893" w:id="125"/>
      <w:r>
        <w:t>Security</w:t>
      </w:r>
      <w:bookmarkEnd w:id="125"/>
    </w:p>
    <w:p w:rsidRPr="004C4CB7" w:rsidR="004C4CB7" w:rsidP="004C4CB7" w:rsidRDefault="00735031" w14:paraId="5C272B29" w14:textId="5DDE35BC">
      <w:pPr>
        <w:rPr>
          <w:lang w:val="en-GB"/>
        </w:rPr>
      </w:pPr>
      <w:r>
        <w:rPr>
          <w:lang w:val="en-GB"/>
        </w:rPr>
        <w:t>Applicable for all operations.</w:t>
      </w:r>
    </w:p>
    <w:p w:rsidR="00136EB9" w:rsidP="00136EB9" w:rsidRDefault="00136EB9" w14:paraId="01842D3C" w14:textId="09D480DD">
      <w:pPr>
        <w:pStyle w:val="Heading3"/>
      </w:pPr>
      <w:bookmarkStart w:name="_Toc701578639" w:id="126"/>
      <w:r>
        <w:t>Concurrency</w:t>
      </w:r>
      <w:bookmarkEnd w:id="126"/>
    </w:p>
    <w:p w:rsidR="4B40DE81" w:rsidP="0FF720E0" w:rsidRDefault="246FEF6B" w14:paraId="1AC540FE" w14:textId="19CC0FF6">
      <w:pPr>
        <w:rPr>
          <w:lang w:val="en-GB"/>
        </w:rPr>
      </w:pPr>
      <w:r w:rsidRPr="0FF720E0">
        <w:rPr>
          <w:lang w:val="en-GB"/>
        </w:rPr>
        <w:t>Applicable for fast mode operations.</w:t>
      </w:r>
    </w:p>
    <w:p w:rsidR="00136EB9" w:rsidP="00136EB9" w:rsidRDefault="00136EB9" w14:paraId="73D74413" w14:textId="2D87FD03">
      <w:pPr>
        <w:pStyle w:val="Heading3"/>
      </w:pPr>
      <w:bookmarkStart w:name="_Toc8008893" w:id="127"/>
      <w:r>
        <w:t>Error/Exception Handling</w:t>
      </w:r>
      <w:bookmarkEnd w:id="127"/>
    </w:p>
    <w:p w:rsidRPr="001E515F" w:rsidR="001E515F" w:rsidP="001E515F" w:rsidRDefault="00D2479F" w14:paraId="55023242" w14:textId="47350E68">
      <w:pPr>
        <w:rPr>
          <w:lang w:val="en-GB"/>
        </w:rPr>
      </w:pPr>
      <w:r>
        <w:rPr>
          <w:lang w:val="en-GB"/>
        </w:rPr>
        <w:t xml:space="preserve">Applicable for all operations and will adopt the WS-P Architectural </w:t>
      </w:r>
      <w:r w:rsidR="00DD283F">
        <w:rPr>
          <w:lang w:val="en-GB"/>
        </w:rPr>
        <w:t>approach.</w:t>
      </w:r>
    </w:p>
    <w:p w:rsidR="00136EB9" w:rsidP="00136EB9" w:rsidRDefault="00136EB9" w14:paraId="2A57AA6A" w14:textId="196EAB92">
      <w:pPr>
        <w:pStyle w:val="Heading3"/>
      </w:pPr>
      <w:bookmarkStart w:name="_Toc2076434016" w:id="128"/>
      <w:r>
        <w:t>Disaster Recovery</w:t>
      </w:r>
      <w:bookmarkEnd w:id="128"/>
    </w:p>
    <w:p w:rsidRPr="007E6DA1" w:rsidR="007E6DA1" w:rsidP="007E6DA1" w:rsidRDefault="00B31E45" w14:paraId="45B8CB31" w14:textId="43703B50">
      <w:pPr>
        <w:rPr>
          <w:lang w:val="en-GB"/>
        </w:rPr>
      </w:pPr>
      <w:r>
        <w:rPr>
          <w:lang w:val="en-GB"/>
        </w:rPr>
        <w:t>NA</w:t>
      </w:r>
    </w:p>
    <w:p w:rsidR="00136EB9" w:rsidP="00136EB9" w:rsidRDefault="00136EB9" w14:paraId="45A065D9" w14:textId="567C7F3A">
      <w:pPr>
        <w:pStyle w:val="Heading3"/>
      </w:pPr>
      <w:bookmarkStart w:name="_Toc1608025112" w:id="129"/>
      <w:r>
        <w:t>Transaction Strategy</w:t>
      </w:r>
      <w:bookmarkEnd w:id="129"/>
    </w:p>
    <w:p w:rsidR="1EA52C76" w:rsidP="51545489" w:rsidRDefault="1EA52C76" w14:paraId="09677E49" w14:textId="038E6313">
      <w:r w:rsidRPr="51545489">
        <w:rPr>
          <w:lang w:val="en-GB"/>
        </w:rPr>
        <w:t>NA</w:t>
      </w:r>
    </w:p>
    <w:p w:rsidR="51545489" w:rsidP="51545489" w:rsidRDefault="51545489" w14:paraId="148F7ABF" w14:textId="682B8815">
      <w:pPr>
        <w:rPr>
          <w:lang w:val="en-GB"/>
        </w:rPr>
      </w:pPr>
    </w:p>
    <w:p w:rsidR="51545489" w:rsidP="51545489" w:rsidRDefault="51545489" w14:paraId="2F75878C" w14:textId="29C5DA26">
      <w:pPr>
        <w:rPr>
          <w:lang w:val="en-GB"/>
        </w:rPr>
      </w:pPr>
    </w:p>
    <w:p w:rsidR="51545489" w:rsidP="51545489" w:rsidRDefault="51545489" w14:paraId="557DB9EC" w14:textId="4AEBC25D">
      <w:pPr>
        <w:rPr>
          <w:lang w:val="en-GB"/>
        </w:rPr>
      </w:pPr>
    </w:p>
    <w:p w:rsidR="51545489" w:rsidP="51545489" w:rsidRDefault="51545489" w14:paraId="68282802" w14:textId="6A6E6C5A">
      <w:pPr>
        <w:rPr>
          <w:lang w:val="en-GB"/>
        </w:rPr>
      </w:pPr>
    </w:p>
    <w:p w:rsidR="51545489" w:rsidP="73C79E92" w:rsidRDefault="51545489" w14:paraId="50DF432E" w14:textId="407FC4B6">
      <w:pPr>
        <w:rPr>
          <w:lang w:val="en-GB"/>
        </w:rPr>
      </w:pPr>
    </w:p>
    <w:p w:rsidR="4E95FD67" w:rsidP="4E95FD67" w:rsidRDefault="4E95FD67" w14:paraId="1CB908AA" w14:textId="71A9EF95">
      <w:pPr>
        <w:rPr>
          <w:lang w:val="en-GB"/>
        </w:rPr>
      </w:pPr>
    </w:p>
    <w:p w:rsidR="4E95FD67" w:rsidP="4E95FD67" w:rsidRDefault="4E95FD67" w14:paraId="4BAB7C42" w14:textId="44895419">
      <w:pPr>
        <w:rPr>
          <w:lang w:val="en-GB"/>
        </w:rPr>
      </w:pPr>
    </w:p>
    <w:p w:rsidR="4E95FD67" w:rsidP="4E95FD67" w:rsidRDefault="4E95FD67" w14:paraId="718B6E64" w14:textId="14BE51D0">
      <w:pPr>
        <w:rPr>
          <w:lang w:val="en-GB"/>
        </w:rPr>
      </w:pPr>
    </w:p>
    <w:p w:rsidR="4E95FD67" w:rsidP="4E95FD67" w:rsidRDefault="4E95FD67" w14:paraId="3FE1B772" w14:textId="64A5FC57">
      <w:pPr>
        <w:rPr>
          <w:lang w:val="en-GB"/>
        </w:rPr>
      </w:pPr>
    </w:p>
    <w:p w:rsidR="4E95FD67" w:rsidP="4E95FD67" w:rsidRDefault="4E95FD67" w14:paraId="1D027FBA" w14:textId="5ECA830E">
      <w:pPr>
        <w:rPr>
          <w:lang w:val="en-GB"/>
        </w:rPr>
      </w:pPr>
    </w:p>
    <w:p w:rsidR="00B90B61" w:rsidP="00D13BBE" w:rsidRDefault="00B90B61" w14:paraId="2117E971" w14:textId="58FF836E">
      <w:pPr>
        <w:pStyle w:val="Heading1"/>
      </w:pPr>
      <w:bookmarkStart w:name="_Toc283416301" w:id="130"/>
      <w:bookmarkStart w:name="_Toc512859114" w:id="131"/>
      <w:r>
        <w:t>User Interface Design</w:t>
      </w:r>
      <w:bookmarkEnd w:id="130"/>
    </w:p>
    <w:p w:rsidR="00E849FC" w:rsidP="00E849FC" w:rsidRDefault="00805B4B" w14:paraId="5D620407" w14:textId="018AD721">
      <w:r>
        <w:t xml:space="preserve">The UI interface will be </w:t>
      </w:r>
      <w:r w:rsidR="4CF200DC">
        <w:t>the same</w:t>
      </w:r>
      <w:r>
        <w:t xml:space="preserve"> </w:t>
      </w:r>
      <w:r w:rsidR="213587AC">
        <w:t>as</w:t>
      </w:r>
      <w:r>
        <w:t xml:space="preserve">. The </w:t>
      </w:r>
      <w:r w:rsidR="3EFE0432">
        <w:t>screenshots</w:t>
      </w:r>
      <w:r>
        <w:t xml:space="preserve"> below are with </w:t>
      </w:r>
      <w:r w:rsidR="6533AD2E">
        <w:t>a few</w:t>
      </w:r>
      <w:r>
        <w:t xml:space="preserve"> changes in accordance wit</w:t>
      </w:r>
      <w:r w:rsidR="7CA5EEE4">
        <w:t>h the improvements</w:t>
      </w:r>
      <w:r>
        <w:t>.</w:t>
      </w:r>
    </w:p>
    <w:p w:rsidR="008E2C78" w:rsidP="03A97911" w:rsidRDefault="77214A7B" w14:paraId="53E086DD" w14:textId="7AA82471">
      <w:pPr>
        <w:pStyle w:val="Heading2"/>
        <w:spacing w:after="160" w:line="257" w:lineRule="auto"/>
      </w:pPr>
      <w:bookmarkStart w:name="_Toc1054748144" w:id="132"/>
      <w:r>
        <w:t xml:space="preserve">Geo-free </w:t>
      </w:r>
      <w:r w:rsidR="00D765C5">
        <w:t>view improvement</w:t>
      </w:r>
      <w:r>
        <w:t>:</w:t>
      </w:r>
      <w:bookmarkEnd w:id="132"/>
    </w:p>
    <w:p w:rsidR="008E2C78" w:rsidP="51545489" w:rsidRDefault="7387C66A" w14:paraId="458311E8" w14:textId="3FEAD1B3">
      <w:pPr>
        <w:spacing w:after="160" w:line="257" w:lineRule="auto"/>
      </w:pPr>
      <w:r w:rsidRPr="03A97911">
        <w:rPr>
          <w:rFonts w:ascii="Calibri" w:hAnsi="Calibri" w:eastAsia="Calibri" w:cs="Calibri"/>
          <w:lang w:val="en-GB"/>
        </w:rPr>
        <w:t>Users try to create site outside the boundary of the Map-&gt; able to create site.</w:t>
      </w:r>
    </w:p>
    <w:p w:rsidR="008E2C78" w:rsidP="03A97911" w:rsidRDefault="3E08126F" w14:paraId="390D46D2" w14:textId="20DEAF78">
      <w:pPr>
        <w:spacing w:after="160" w:line="257" w:lineRule="auto"/>
      </w:pPr>
      <w:r>
        <w:rPr>
          <w:noProof/>
        </w:rPr>
        <w:drawing>
          <wp:inline distT="0" distB="0" distL="0" distR="0" wp14:anchorId="49D56ECE" wp14:editId="408019C4">
            <wp:extent cx="5838824" cy="1819275"/>
            <wp:effectExtent l="0" t="0" r="0" b="0"/>
            <wp:docPr id="183242647" name="Picture 183242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42647"/>
                    <pic:cNvPicPr/>
                  </pic:nvPicPr>
                  <pic:blipFill>
                    <a:blip r:embed="rId19">
                      <a:extLst>
                        <a:ext uri="{28A0092B-C50C-407E-A947-70E740481C1C}">
                          <a14:useLocalDpi xmlns:a14="http://schemas.microsoft.com/office/drawing/2010/main" val="0"/>
                        </a:ext>
                      </a:extLst>
                    </a:blip>
                    <a:stretch>
                      <a:fillRect/>
                    </a:stretch>
                  </pic:blipFill>
                  <pic:spPr>
                    <a:xfrm>
                      <a:off x="0" y="0"/>
                      <a:ext cx="5838824" cy="1819275"/>
                    </a:xfrm>
                    <a:prstGeom prst="rect">
                      <a:avLst/>
                    </a:prstGeom>
                  </pic:spPr>
                </pic:pic>
              </a:graphicData>
            </a:graphic>
          </wp:inline>
        </w:drawing>
      </w:r>
    </w:p>
    <w:p w:rsidR="00F62426" w:rsidP="51545489" w:rsidRDefault="00F62426" w14:paraId="7AE9C6A1" w14:textId="3DA2B225">
      <w:pPr>
        <w:pStyle w:val="Heading2"/>
      </w:pPr>
      <w:bookmarkStart w:name="_Toc119085600" w:id="133"/>
      <w:bookmarkStart w:name="_Toc1980109112" w:id="134"/>
      <w:r>
        <w:t>Layer View and Show Route</w:t>
      </w:r>
      <w:r w:rsidR="2EEE6730">
        <w:t xml:space="preserve"> for cascading </w:t>
      </w:r>
      <w:proofErr w:type="gramStart"/>
      <w:r w:rsidR="2EEE6730">
        <w:t>configuration</w:t>
      </w:r>
      <w:bookmarkEnd w:id="133"/>
      <w:bookmarkEnd w:id="134"/>
      <w:proofErr w:type="gramEnd"/>
    </w:p>
    <w:p w:rsidR="000D0279" w:rsidP="00F62426" w:rsidRDefault="2EEE6730" w14:paraId="7B49521E" w14:textId="66A95A36">
      <w:pPr>
        <w:rPr>
          <w:lang w:val="en-GB"/>
        </w:rPr>
      </w:pPr>
      <w:r w:rsidRPr="03A97911">
        <w:rPr>
          <w:lang w:val="en-GB"/>
        </w:rPr>
        <w:t xml:space="preserve">Show </w:t>
      </w:r>
      <w:proofErr w:type="gramStart"/>
      <w:r w:rsidRPr="03A97911">
        <w:rPr>
          <w:lang w:val="en-GB"/>
        </w:rPr>
        <w:t>route</w:t>
      </w:r>
      <w:proofErr w:type="gramEnd"/>
      <w:r w:rsidRPr="03A97911">
        <w:rPr>
          <w:lang w:val="en-GB"/>
        </w:rPr>
        <w:t xml:space="preserve"> </w:t>
      </w:r>
    </w:p>
    <w:p w:rsidR="2EEE6730" w:rsidP="03A97911" w:rsidRDefault="2EEE6730" w14:paraId="44276528" w14:textId="414A86AB">
      <w:r>
        <w:rPr>
          <w:noProof/>
        </w:rPr>
        <w:drawing>
          <wp:inline distT="0" distB="0" distL="0" distR="0" wp14:anchorId="371DCC16" wp14:editId="79225781">
            <wp:extent cx="5819776" cy="2028825"/>
            <wp:effectExtent l="0" t="0" r="0" b="0"/>
            <wp:docPr id="1170333031" name="Picture 117033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333031"/>
                    <pic:cNvPicPr/>
                  </pic:nvPicPr>
                  <pic:blipFill>
                    <a:blip r:embed="rId20">
                      <a:extLst>
                        <a:ext uri="{28A0092B-C50C-407E-A947-70E740481C1C}">
                          <a14:useLocalDpi xmlns:a14="http://schemas.microsoft.com/office/drawing/2010/main" val="0"/>
                        </a:ext>
                      </a:extLst>
                    </a:blip>
                    <a:stretch>
                      <a:fillRect/>
                    </a:stretch>
                  </pic:blipFill>
                  <pic:spPr>
                    <a:xfrm>
                      <a:off x="0" y="0"/>
                      <a:ext cx="5819776" cy="2028825"/>
                    </a:xfrm>
                    <a:prstGeom prst="rect">
                      <a:avLst/>
                    </a:prstGeom>
                  </pic:spPr>
                </pic:pic>
              </a:graphicData>
            </a:graphic>
          </wp:inline>
        </w:drawing>
      </w:r>
    </w:p>
    <w:p w:rsidR="2EEE6730" w:rsidP="03A97911" w:rsidRDefault="2EEE6730" w14:paraId="6B51A591" w14:textId="2A4F8F93">
      <w:r>
        <w:lastRenderedPageBreak/>
        <w:t>Layer view</w:t>
      </w:r>
    </w:p>
    <w:p w:rsidR="2EEE6730" w:rsidP="03A97911" w:rsidRDefault="2EEE6730" w14:paraId="70551871" w14:textId="006A6260">
      <w:r>
        <w:rPr>
          <w:noProof/>
        </w:rPr>
        <w:drawing>
          <wp:inline distT="0" distB="0" distL="0" distR="0" wp14:anchorId="08CC5DA4" wp14:editId="79B773EE">
            <wp:extent cx="5781674" cy="1733550"/>
            <wp:effectExtent l="0" t="0" r="0" b="0"/>
            <wp:docPr id="1278915170" name="Picture 1278915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915170"/>
                    <pic:cNvPicPr/>
                  </pic:nvPicPr>
                  <pic:blipFill>
                    <a:blip r:embed="rId21">
                      <a:extLst>
                        <a:ext uri="{28A0092B-C50C-407E-A947-70E740481C1C}">
                          <a14:useLocalDpi xmlns:a14="http://schemas.microsoft.com/office/drawing/2010/main" val="0"/>
                        </a:ext>
                      </a:extLst>
                    </a:blip>
                    <a:stretch>
                      <a:fillRect/>
                    </a:stretch>
                  </pic:blipFill>
                  <pic:spPr>
                    <a:xfrm>
                      <a:off x="0" y="0"/>
                      <a:ext cx="5781674" cy="1733550"/>
                    </a:xfrm>
                    <a:prstGeom prst="rect">
                      <a:avLst/>
                    </a:prstGeom>
                  </pic:spPr>
                </pic:pic>
              </a:graphicData>
            </a:graphic>
          </wp:inline>
        </w:drawing>
      </w:r>
    </w:p>
    <w:p w:rsidR="76A53E3C" w:rsidP="51545489" w:rsidRDefault="76A53E3C" w14:paraId="658D22C4" w14:textId="6059D594">
      <w:pPr>
        <w:pStyle w:val="Heading2"/>
      </w:pPr>
      <w:bookmarkStart w:name="_Toc1420329305" w:id="135"/>
      <w:r>
        <w:t>Geo map improvement</w:t>
      </w:r>
      <w:bookmarkEnd w:id="135"/>
    </w:p>
    <w:p w:rsidR="51545489" w:rsidP="03A97911" w:rsidRDefault="6A671DBC" w14:paraId="0CD67722" w14:textId="6B40A9F9">
      <w:r>
        <w:t>Users</w:t>
      </w:r>
      <w:r w:rsidR="6F6BF0AA">
        <w:t xml:space="preserve"> can see Google map accordance under enable map setting. Under this section there will be multiple tiles option for selection.</w:t>
      </w:r>
    </w:p>
    <w:p w:rsidR="51545489" w:rsidP="03A97911" w:rsidRDefault="6F6BF0AA" w14:paraId="7E5E2B5C" w14:textId="44FC86F2">
      <w:r>
        <w:rPr>
          <w:noProof/>
        </w:rPr>
        <w:drawing>
          <wp:inline distT="0" distB="0" distL="0" distR="0" wp14:anchorId="28093D4B" wp14:editId="1D592705">
            <wp:extent cx="5819776" cy="1828800"/>
            <wp:effectExtent l="0" t="0" r="0" b="0"/>
            <wp:docPr id="1121347591" name="Picture 1121347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347591"/>
                    <pic:cNvPicPr/>
                  </pic:nvPicPr>
                  <pic:blipFill>
                    <a:blip r:embed="rId22">
                      <a:extLst>
                        <a:ext uri="{28A0092B-C50C-407E-A947-70E740481C1C}">
                          <a14:useLocalDpi xmlns:a14="http://schemas.microsoft.com/office/drawing/2010/main" val="0"/>
                        </a:ext>
                      </a:extLst>
                    </a:blip>
                    <a:stretch>
                      <a:fillRect/>
                    </a:stretch>
                  </pic:blipFill>
                  <pic:spPr>
                    <a:xfrm>
                      <a:off x="0" y="0"/>
                      <a:ext cx="5819776" cy="1828800"/>
                    </a:xfrm>
                    <a:prstGeom prst="rect">
                      <a:avLst/>
                    </a:prstGeom>
                  </pic:spPr>
                </pic:pic>
              </a:graphicData>
            </a:graphic>
          </wp:inline>
        </w:drawing>
      </w:r>
    </w:p>
    <w:p w:rsidR="2BDCB387" w:rsidP="03A97911" w:rsidRDefault="2BDCB387" w14:paraId="10C37A6B" w14:textId="001CBDC7">
      <w:r>
        <w:t xml:space="preserve">Users can see Open Street map accordance under enable map </w:t>
      </w:r>
      <w:proofErr w:type="gramStart"/>
      <w:r>
        <w:t>setting</w:t>
      </w:r>
      <w:proofErr w:type="gramEnd"/>
    </w:p>
    <w:p w:rsidR="6F6BF0AA" w:rsidP="03A97911" w:rsidRDefault="6F6BF0AA" w14:paraId="06B94E2E" w14:textId="31A57987">
      <w:r>
        <w:rPr>
          <w:noProof/>
        </w:rPr>
        <w:drawing>
          <wp:inline distT="0" distB="0" distL="0" distR="0" wp14:anchorId="7F1EDC27" wp14:editId="68FFCFB7">
            <wp:extent cx="5762626" cy="1819275"/>
            <wp:effectExtent l="0" t="0" r="0" b="0"/>
            <wp:docPr id="280398115" name="Picture 280398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398115"/>
                    <pic:cNvPicPr/>
                  </pic:nvPicPr>
                  <pic:blipFill>
                    <a:blip r:embed="rId23">
                      <a:extLst>
                        <a:ext uri="{28A0092B-C50C-407E-A947-70E740481C1C}">
                          <a14:useLocalDpi xmlns:a14="http://schemas.microsoft.com/office/drawing/2010/main" val="0"/>
                        </a:ext>
                      </a:extLst>
                    </a:blip>
                    <a:stretch>
                      <a:fillRect/>
                    </a:stretch>
                  </pic:blipFill>
                  <pic:spPr>
                    <a:xfrm>
                      <a:off x="0" y="0"/>
                      <a:ext cx="5762626" cy="1819275"/>
                    </a:xfrm>
                    <a:prstGeom prst="rect">
                      <a:avLst/>
                    </a:prstGeom>
                  </pic:spPr>
                </pic:pic>
              </a:graphicData>
            </a:graphic>
          </wp:inline>
        </w:drawing>
      </w:r>
    </w:p>
    <w:p w:rsidR="006F6CF5" w:rsidP="51545489" w:rsidRDefault="006F6CF5" w14:paraId="381A322F" w14:textId="4DD74AF3">
      <w:pPr>
        <w:pStyle w:val="Heading2"/>
      </w:pPr>
      <w:bookmarkStart w:name="_Toc119085601" w:id="136"/>
      <w:bookmarkStart w:name="_Toc437863070" w:id="137"/>
      <w:r>
        <w:t>Geocoding</w:t>
      </w:r>
      <w:bookmarkEnd w:id="136"/>
      <w:r w:rsidR="00D765C5">
        <w:t xml:space="preserve"> </w:t>
      </w:r>
      <w:r w:rsidR="00130205">
        <w:t>improvement</w:t>
      </w:r>
      <w:bookmarkEnd w:id="137"/>
    </w:p>
    <w:p w:rsidR="50E92908" w:rsidP="33B299BA" w:rsidRDefault="50E92908" w14:paraId="5659284D" w14:textId="05C57954">
      <w:pPr>
        <w:spacing w:after="160" w:line="257" w:lineRule="auto"/>
      </w:pPr>
      <w:r w:rsidRPr="33B299BA">
        <w:rPr>
          <w:rFonts w:ascii="Calibri" w:hAnsi="Calibri" w:eastAsia="Calibri" w:cs="Calibri"/>
        </w:rPr>
        <w:t>No UI changes required.</w:t>
      </w:r>
    </w:p>
    <w:p w:rsidR="73C79E92" w:rsidP="09C0AB30" w:rsidRDefault="73C79E92" w14:paraId="2A985215" w14:textId="7B35EDB4"/>
    <w:p w:rsidR="00DB6EC9" w:rsidP="00D13BBE" w:rsidRDefault="00DB6EC9" w14:paraId="1B5A3F37" w14:textId="28088F01">
      <w:pPr>
        <w:pStyle w:val="Heading1"/>
      </w:pPr>
      <w:bookmarkStart w:name="_Toc943801028" w:id="138"/>
      <w:r>
        <w:lastRenderedPageBreak/>
        <w:t>REST Interface</w:t>
      </w:r>
      <w:bookmarkEnd w:id="138"/>
    </w:p>
    <w:p w:rsidR="00BE5151" w:rsidP="00A54AA2" w:rsidRDefault="4C91714C" w14:paraId="1158B737" w14:textId="12D6EA30">
      <w:pPr>
        <w:pStyle w:val="Heading2"/>
      </w:pPr>
      <w:bookmarkStart w:name="_Toc158574898" w:id="139"/>
      <w:r>
        <w:t xml:space="preserve">Enable map setting </w:t>
      </w:r>
      <w:proofErr w:type="gramStart"/>
      <w:r>
        <w:t>improvement</w:t>
      </w:r>
      <w:bookmarkEnd w:id="139"/>
      <w:proofErr w:type="gramEnd"/>
    </w:p>
    <w:p w:rsidR="00E14D11" w:rsidP="00ED6A72" w:rsidRDefault="4C91714C" w14:paraId="4F34AC4B" w14:textId="44A205D0">
      <w:pPr>
        <w:rPr>
          <w:lang w:val="en-GB"/>
        </w:rPr>
      </w:pPr>
      <w:r w:rsidRPr="03A97911">
        <w:rPr>
          <w:lang w:val="en-GB"/>
        </w:rPr>
        <w:t>Will be using existing API only and there will be no new API introduced in this improvement.</w:t>
      </w:r>
    </w:p>
    <w:p w:rsidR="4C91714C" w:rsidP="03A97911" w:rsidRDefault="4C91714C" w14:paraId="175661A6" w14:textId="5E02633A">
      <w:pPr>
        <w:pStyle w:val="Heading2"/>
      </w:pPr>
      <w:bookmarkStart w:name="_Toc403669963" w:id="140"/>
      <w:r>
        <w:t>Geo free view improvement</w:t>
      </w:r>
      <w:bookmarkEnd w:id="140"/>
    </w:p>
    <w:p w:rsidR="4C91714C" w:rsidP="03A97911" w:rsidRDefault="4C91714C" w14:paraId="1E3E8041" w14:textId="7591B74F">
      <w:pPr>
        <w:rPr>
          <w:lang w:val="en-GB"/>
        </w:rPr>
      </w:pPr>
      <w:r w:rsidRPr="03A97911">
        <w:rPr>
          <w:lang w:val="en-GB"/>
        </w:rPr>
        <w:t>Will be using existing API only and there will be no new API introduced in this improvement.</w:t>
      </w:r>
    </w:p>
    <w:p w:rsidR="00FA1503" w:rsidP="00380E82" w:rsidRDefault="00380E82" w14:paraId="2BC0ED7A" w14:textId="56BE8DF9">
      <w:pPr>
        <w:pStyle w:val="Heading2"/>
      </w:pPr>
      <w:bookmarkStart w:name="_Toc119085606" w:id="141"/>
      <w:bookmarkStart w:name="_Toc911886065" w:id="142"/>
      <w:r>
        <w:t>Geocoding</w:t>
      </w:r>
      <w:bookmarkEnd w:id="141"/>
      <w:r w:rsidR="00D765C5">
        <w:t xml:space="preserve"> improvement</w:t>
      </w:r>
      <w:bookmarkEnd w:id="142"/>
    </w:p>
    <w:p w:rsidR="00BC7585" w:rsidP="00380E82" w:rsidRDefault="49D40B51" w14:paraId="6475BEE9" w14:textId="23C05061">
      <w:pPr>
        <w:rPr>
          <w:lang w:val="en-GB"/>
        </w:rPr>
      </w:pPr>
      <w:r w:rsidRPr="03A97911">
        <w:rPr>
          <w:lang w:val="en-GB"/>
        </w:rPr>
        <w:t>Will be using existing API only and there will be no new API introduced in this improvement.</w:t>
      </w:r>
    </w:p>
    <w:p w:rsidR="00EE42A4" w:rsidP="03A97911" w:rsidRDefault="00EE42A4" w14:paraId="373AAA73" w14:textId="2B8EDA54">
      <w:pPr>
        <w:pStyle w:val="Heading2"/>
      </w:pPr>
      <w:bookmarkStart w:name="_Toc119085607" w:id="143"/>
      <w:bookmarkStart w:name="_Toc1492549240" w:id="144"/>
      <w:r>
        <w:t>Layer View and Show Route</w:t>
      </w:r>
      <w:bookmarkEnd w:id="143"/>
      <w:r w:rsidR="00D765C5">
        <w:t xml:space="preserve"> for cascade </w:t>
      </w:r>
      <w:proofErr w:type="gramStart"/>
      <w:r w:rsidR="00D765C5">
        <w:t>configuration</w:t>
      </w:r>
      <w:bookmarkEnd w:id="144"/>
      <w:proofErr w:type="gramEnd"/>
    </w:p>
    <w:p w:rsidR="67CB631B" w:rsidP="03A97911" w:rsidRDefault="67CB631B" w14:paraId="2D21666F" w14:textId="7FC834A6">
      <w:pPr>
        <w:rPr>
          <w:lang w:val="en-GB"/>
        </w:rPr>
      </w:pPr>
      <w:r w:rsidRPr="73C79E92">
        <w:rPr>
          <w:lang w:val="en-GB"/>
        </w:rPr>
        <w:t>Will be using existing API only and there will be no new API introduced in this improvement.</w:t>
      </w:r>
    </w:p>
    <w:p w:rsidR="73C79E92" w:rsidP="73C79E92" w:rsidRDefault="73C79E92" w14:paraId="2E72555D" w14:textId="79D35EA5">
      <w:pPr>
        <w:rPr>
          <w:lang w:val="en-GB"/>
        </w:rPr>
      </w:pPr>
    </w:p>
    <w:p w:rsidR="73C79E92" w:rsidP="73C79E92" w:rsidRDefault="73C79E92" w14:paraId="21E821B7" w14:textId="3563E2E2">
      <w:pPr>
        <w:rPr>
          <w:lang w:val="en-GB"/>
        </w:rPr>
      </w:pPr>
    </w:p>
    <w:p w:rsidR="73C79E92" w:rsidP="73C79E92" w:rsidRDefault="73C79E92" w14:paraId="388ECD4D" w14:textId="69004B37">
      <w:pPr>
        <w:rPr>
          <w:lang w:val="en-GB"/>
        </w:rPr>
      </w:pPr>
    </w:p>
    <w:p w:rsidR="73C79E92" w:rsidP="73C79E92" w:rsidRDefault="73C79E92" w14:paraId="41B93504" w14:textId="5F5BC7EF">
      <w:pPr>
        <w:rPr>
          <w:lang w:val="en-GB"/>
        </w:rPr>
      </w:pPr>
    </w:p>
    <w:p w:rsidR="73C79E92" w:rsidP="73C79E92" w:rsidRDefault="73C79E92" w14:paraId="7E62379A" w14:textId="558DF6F7">
      <w:pPr>
        <w:rPr>
          <w:lang w:val="en-GB"/>
        </w:rPr>
      </w:pPr>
    </w:p>
    <w:p w:rsidR="73C79E92" w:rsidP="73C79E92" w:rsidRDefault="73C79E92" w14:paraId="31CE74BB" w14:textId="010FFD52">
      <w:pPr>
        <w:rPr>
          <w:lang w:val="en-GB"/>
        </w:rPr>
      </w:pPr>
    </w:p>
    <w:p w:rsidR="73C79E92" w:rsidP="73C79E92" w:rsidRDefault="73C79E92" w14:paraId="0904A351" w14:textId="4BB71E84">
      <w:pPr>
        <w:rPr>
          <w:lang w:val="en-GB"/>
        </w:rPr>
      </w:pPr>
    </w:p>
    <w:p w:rsidR="73C79E92" w:rsidP="73C79E92" w:rsidRDefault="73C79E92" w14:paraId="2BB6FFAE" w14:textId="26C73499">
      <w:pPr>
        <w:rPr>
          <w:lang w:val="en-GB"/>
        </w:rPr>
      </w:pPr>
    </w:p>
    <w:p w:rsidR="73C79E92" w:rsidP="73C79E92" w:rsidRDefault="73C79E92" w14:paraId="6C8E170D" w14:textId="492A1944">
      <w:pPr>
        <w:rPr>
          <w:lang w:val="en-GB"/>
        </w:rPr>
      </w:pPr>
    </w:p>
    <w:p w:rsidR="73C79E92" w:rsidP="73C79E92" w:rsidRDefault="73C79E92" w14:paraId="18397922" w14:textId="78E6DB4F">
      <w:pPr>
        <w:rPr>
          <w:lang w:val="en-GB"/>
        </w:rPr>
      </w:pPr>
    </w:p>
    <w:p w:rsidR="73C79E92" w:rsidP="73C79E92" w:rsidRDefault="73C79E92" w14:paraId="0A3F1351" w14:textId="37D09BF1">
      <w:pPr>
        <w:rPr>
          <w:lang w:val="en-GB"/>
        </w:rPr>
      </w:pPr>
    </w:p>
    <w:p w:rsidR="73C79E92" w:rsidP="73C79E92" w:rsidRDefault="73C79E92" w14:paraId="2CE131A1" w14:textId="55DE8082">
      <w:pPr>
        <w:rPr>
          <w:lang w:val="en-GB"/>
        </w:rPr>
      </w:pPr>
    </w:p>
    <w:p w:rsidR="73C79E92" w:rsidP="73C79E92" w:rsidRDefault="73C79E92" w14:paraId="7F08F465" w14:textId="661616FC">
      <w:pPr>
        <w:rPr>
          <w:lang w:val="en-GB"/>
        </w:rPr>
      </w:pPr>
    </w:p>
    <w:p w:rsidR="73C79E92" w:rsidP="73C79E92" w:rsidRDefault="73C79E92" w14:paraId="7755ACB0" w14:textId="01842D25">
      <w:pPr>
        <w:rPr>
          <w:lang w:val="en-GB"/>
        </w:rPr>
      </w:pPr>
    </w:p>
    <w:p w:rsidR="006631D1" w:rsidP="00D13BBE" w:rsidRDefault="006631D1" w14:paraId="78BE34CC" w14:textId="0864BAAD">
      <w:pPr>
        <w:pStyle w:val="Heading1"/>
      </w:pPr>
      <w:bookmarkStart w:name="_Toc531786735" w:id="145"/>
      <w:r>
        <w:t>Test Strategy</w:t>
      </w:r>
      <w:bookmarkEnd w:id="145"/>
    </w:p>
    <w:p w:rsidR="00165F8A" w:rsidRDefault="00165F8A" w14:paraId="352276AE" w14:textId="7D0FF8C5">
      <w:r>
        <w:t xml:space="preserve">The use cases will be tested using Cucumber </w:t>
      </w:r>
      <w:commentRangeStart w:id="146"/>
      <w:commentRangeStart w:id="147"/>
      <w:r w:rsidR="00AE7462">
        <w:t>Feature</w:t>
      </w:r>
      <w:commentRangeEnd w:id="146"/>
      <w:r>
        <w:rPr>
          <w:rStyle w:val="CommentReference"/>
        </w:rPr>
        <w:commentReference w:id="146"/>
      </w:r>
      <w:commentRangeEnd w:id="147"/>
      <w:r>
        <w:rPr>
          <w:rStyle w:val="CommentReference"/>
        </w:rPr>
        <w:commentReference w:id="147"/>
      </w:r>
      <w:r w:rsidR="008F7B63">
        <w:t>.</w:t>
      </w:r>
    </w:p>
    <w:p w:rsidR="00AE7462" w:rsidP="5FF476C0" w:rsidRDefault="00AE7462" w14:paraId="0BF427E7" w14:textId="5F63AFB7">
      <w:r>
        <w:lastRenderedPageBreak/>
        <w:t>Show</w:t>
      </w:r>
      <w:r w:rsidR="00D765C5">
        <w:t xml:space="preserve"> </w:t>
      </w:r>
      <w:r>
        <w:t>route and layer view</w:t>
      </w:r>
      <w:r w:rsidR="00D765C5">
        <w:t xml:space="preserve"> for </w:t>
      </w:r>
      <w:r w:rsidRPr="00D765C5" w:rsidR="00D765C5">
        <w:t>cascade configuration</w:t>
      </w:r>
      <w:r>
        <w:t>:</w:t>
      </w:r>
    </w:p>
    <w:p w:rsidR="00AE7462" w:rsidP="5FF476C0" w:rsidRDefault="00AE7462" w14:paraId="7B6B76FB" w14:textId="53B33BAB">
      <w:pPr>
        <w:pStyle w:val="ListParagraph"/>
        <w:numPr>
          <w:ilvl w:val="0"/>
          <w:numId w:val="33"/>
        </w:numPr>
      </w:pPr>
      <w:r>
        <w:t xml:space="preserve">Will be checking routes API returning correct response </w:t>
      </w:r>
      <w:r w:rsidR="00D765C5">
        <w:t>data.</w:t>
      </w:r>
    </w:p>
    <w:p w:rsidR="31A4A50B" w:rsidP="09C0AB30" w:rsidRDefault="31A4A50B" w14:paraId="6BCD5642" w14:textId="219391F5">
      <w:pPr>
        <w:pStyle w:val="ListParagraph"/>
        <w:numPr>
          <w:ilvl w:val="0"/>
          <w:numId w:val="33"/>
        </w:numPr>
        <w:rPr>
          <w:color w:val="001135" w:themeColor="text2"/>
          <w:szCs w:val="22"/>
        </w:rPr>
      </w:pPr>
      <w:r w:rsidRPr="09C0AB30">
        <w:rPr>
          <w:color w:val="001135" w:themeColor="text2"/>
          <w:szCs w:val="22"/>
        </w:rPr>
        <w:t>Will be checking show route region case.</w:t>
      </w:r>
    </w:p>
    <w:p w:rsidR="00AE7462" w:rsidP="5FF476C0" w:rsidRDefault="7D22F0A8" w14:paraId="74EF4000" w14:textId="0F5274E4">
      <w:r>
        <w:t>Geo coding improvement</w:t>
      </w:r>
    </w:p>
    <w:p w:rsidR="1E3C4655" w:rsidP="0532A49D" w:rsidRDefault="1E3C4655" w14:paraId="04E294E3" w14:textId="0AFC4D7D">
      <w:pPr>
        <w:pStyle w:val="ListParagraph"/>
        <w:numPr>
          <w:ilvl w:val="0"/>
          <w:numId w:val="35"/>
        </w:numPr>
      </w:pPr>
      <w:r>
        <w:t>Will test site creation with address using swagger.</w:t>
      </w:r>
    </w:p>
    <w:p w:rsidR="00AE7462" w:rsidP="5FF476C0" w:rsidRDefault="00AE7462" w14:paraId="1297ABE8" w14:textId="17385429">
      <w:pPr>
        <w:pStyle w:val="ListParagraph"/>
        <w:numPr>
          <w:ilvl w:val="0"/>
          <w:numId w:val="35"/>
        </w:numPr>
      </w:pPr>
      <w:r>
        <w:t>Will test the fast</w:t>
      </w:r>
      <w:r w:rsidR="00D765C5">
        <w:t xml:space="preserve"> </w:t>
      </w:r>
      <w:r>
        <w:t xml:space="preserve">mode </w:t>
      </w:r>
      <w:r w:rsidR="00D765C5">
        <w:t>API.</w:t>
      </w:r>
    </w:p>
    <w:p w:rsidR="00890DA0" w:rsidP="0532A49D" w:rsidRDefault="00890DA0" w14:paraId="10342541" w14:textId="608792BE">
      <w:pPr>
        <w:pStyle w:val="ListParagraph"/>
        <w:numPr>
          <w:ilvl w:val="0"/>
          <w:numId w:val="35"/>
        </w:numPr>
      </w:pPr>
      <w:r>
        <w:t>W</w:t>
      </w:r>
      <w:r w:rsidR="00AE7462">
        <w:t xml:space="preserve">ill ensure the entities </w:t>
      </w:r>
      <w:r w:rsidR="005E5190">
        <w:t xml:space="preserve">are </w:t>
      </w:r>
      <w:r w:rsidR="00AE7462">
        <w:t>c</w:t>
      </w:r>
      <w:r w:rsidR="005E5190">
        <w:t>reate</w:t>
      </w:r>
      <w:r w:rsidR="00AE7462">
        <w:t xml:space="preserve">d properly with </w:t>
      </w:r>
      <w:r w:rsidR="00D765C5">
        <w:t>fast mode.</w:t>
      </w:r>
    </w:p>
    <w:p w:rsidR="0C8DE931" w:rsidP="0532A49D" w:rsidRDefault="0C8DE931" w14:paraId="6AE6D5BA" w14:textId="635417C7">
      <w:pPr>
        <w:rPr>
          <w:color w:val="001135" w:themeColor="text2"/>
        </w:rPr>
      </w:pPr>
      <w:r w:rsidRPr="0532A49D">
        <w:rPr>
          <w:color w:val="001135" w:themeColor="text2"/>
        </w:rPr>
        <w:t xml:space="preserve">Enable map setting </w:t>
      </w:r>
      <w:proofErr w:type="gramStart"/>
      <w:r w:rsidRPr="0532A49D">
        <w:rPr>
          <w:color w:val="001135" w:themeColor="text2"/>
        </w:rPr>
        <w:t>improvement</w:t>
      </w:r>
      <w:proofErr w:type="gramEnd"/>
    </w:p>
    <w:p w:rsidR="0C8DE931" w:rsidP="0532A49D" w:rsidRDefault="0C8DE931" w14:paraId="6C33ACA7" w14:textId="6076D468">
      <w:pPr>
        <w:pStyle w:val="ListParagraph"/>
        <w:numPr>
          <w:ilvl w:val="0"/>
          <w:numId w:val="8"/>
        </w:numPr>
        <w:rPr>
          <w:color w:val="001135" w:themeColor="text2"/>
          <w:szCs w:val="22"/>
        </w:rPr>
      </w:pPr>
      <w:r w:rsidRPr="67D29415">
        <w:rPr>
          <w:color w:val="001035"/>
          <w:szCs w:val="22"/>
        </w:rPr>
        <w:t>Will be checking only user preferences saved while switching between tiles.</w:t>
      </w:r>
    </w:p>
    <w:p w:rsidR="0C8DE931" w:rsidP="0532A49D" w:rsidRDefault="0C8DE931" w14:paraId="44C07012" w14:textId="089F3E49">
      <w:pPr>
        <w:rPr>
          <w:color w:val="001135" w:themeColor="text2"/>
        </w:rPr>
      </w:pPr>
      <w:r w:rsidRPr="0532A49D">
        <w:rPr>
          <w:color w:val="001135" w:themeColor="text2"/>
        </w:rPr>
        <w:t>Geo free view improvement</w:t>
      </w:r>
    </w:p>
    <w:p w:rsidR="18C8AABD" w:rsidP="0532A49D" w:rsidRDefault="4D01F4B0" w14:paraId="7700ECBF" w14:textId="39E07E4D">
      <w:pPr>
        <w:pStyle w:val="ListParagraph"/>
        <w:numPr>
          <w:ilvl w:val="0"/>
          <w:numId w:val="7"/>
        </w:numPr>
        <w:rPr>
          <w:color w:val="001135" w:themeColor="text2"/>
          <w:szCs w:val="22"/>
        </w:rPr>
      </w:pPr>
      <w:r w:rsidRPr="67D29415">
        <w:rPr>
          <w:color w:val="001035"/>
          <w:szCs w:val="22"/>
        </w:rPr>
        <w:t>Features can only be tested using UI unit test case</w:t>
      </w:r>
      <w:r w:rsidRPr="67D29415" w:rsidR="18C8AABD">
        <w:rPr>
          <w:color w:val="001035"/>
          <w:szCs w:val="22"/>
        </w:rPr>
        <w:t>.</w:t>
      </w:r>
    </w:p>
    <w:p w:rsidR="00D765C5" w:rsidP="09C0AB30" w:rsidRDefault="00023B39" w14:paraId="144A611D" w14:textId="6A8744A3">
      <w:pPr>
        <w:pStyle w:val="Heading1"/>
        <w:rPr>
          <w:rFonts w:eastAsia="Nokia Pure Headline"/>
        </w:rPr>
      </w:pPr>
      <w:bookmarkStart w:name="_Toc472423603" w:id="149"/>
      <w:bookmarkEnd w:id="131"/>
      <w:r w:rsidRPr="09C0AB30">
        <w:rPr>
          <w:rFonts w:eastAsia="Nokia Pure Headline"/>
        </w:rPr>
        <w:t>Open Issues</w:t>
      </w:r>
      <w:bookmarkEnd w:id="149"/>
      <w:r w:rsidRPr="09C0AB30">
        <w:rPr>
          <w:rFonts w:eastAsia="Nokia Pure Headline"/>
        </w:rPr>
        <w:t xml:space="preserve"> </w:t>
      </w:r>
    </w:p>
    <w:p w:rsidR="07B6F07D" w:rsidP="5FF476C0" w:rsidRDefault="00D765C5" w14:paraId="05A3BC3E" w14:textId="11C2E291">
      <w:pPr>
        <w:pStyle w:val="ListParagraph"/>
        <w:numPr>
          <w:ilvl w:val="0"/>
          <w:numId w:val="15"/>
        </w:numPr>
      </w:pPr>
      <w:r>
        <w:t xml:space="preserve">Google license </w:t>
      </w:r>
      <w:r w:rsidR="00D0580B">
        <w:t>key for map tile layer needed.</w:t>
      </w:r>
      <w:r w:rsidR="07B6F07D">
        <w:t xml:space="preserve"> </w:t>
      </w:r>
    </w:p>
    <w:p w:rsidR="41784642" w:rsidP="669A4E8A" w:rsidRDefault="07FCA2AD" w14:paraId="480DBBE4" w14:textId="7B7A331A">
      <w:pPr>
        <w:pStyle w:val="ListParagraph"/>
        <w:numPr>
          <w:ilvl w:val="0"/>
          <w:numId w:val="15"/>
        </w:numPr>
        <w:rPr>
          <w:color w:val="001135" w:themeColor="text2"/>
        </w:rPr>
      </w:pPr>
      <w:r w:rsidRPr="278A8329">
        <w:rPr>
          <w:color w:val="001035"/>
        </w:rPr>
        <w:t>W</w:t>
      </w:r>
      <w:r w:rsidRPr="278A8329" w:rsidR="19B2088D">
        <w:rPr>
          <w:color w:val="001035"/>
        </w:rPr>
        <w:t xml:space="preserve">e tried to analyze the </w:t>
      </w:r>
      <w:r w:rsidRPr="278A8329" w:rsidR="292731D8">
        <w:rPr>
          <w:color w:val="001035"/>
        </w:rPr>
        <w:t>possibility</w:t>
      </w:r>
      <w:r w:rsidRPr="278A8329" w:rsidR="19B2088D">
        <w:rPr>
          <w:color w:val="001035"/>
        </w:rPr>
        <w:t xml:space="preserve"> of getting address in English rather than local language. So</w:t>
      </w:r>
      <w:r w:rsidRPr="278A8329" w:rsidR="730CAD6B">
        <w:rPr>
          <w:color w:val="001035"/>
        </w:rPr>
        <w:t>,</w:t>
      </w:r>
      <w:r w:rsidRPr="278A8329" w:rsidR="19B2088D">
        <w:rPr>
          <w:color w:val="001035"/>
        </w:rPr>
        <w:t xml:space="preserve"> we found t</w:t>
      </w:r>
      <w:r w:rsidRPr="278A8329" w:rsidR="69B48A36">
        <w:rPr>
          <w:color w:val="001035"/>
        </w:rPr>
        <w:t xml:space="preserve">hat </w:t>
      </w:r>
      <w:r w:rsidRPr="278A8329" w:rsidR="41784642">
        <w:rPr>
          <w:color w:val="001035"/>
        </w:rPr>
        <w:t xml:space="preserve">free service provider does not </w:t>
      </w:r>
      <w:r w:rsidRPr="278A8329" w:rsidR="1434ABAC">
        <w:rPr>
          <w:color w:val="001035"/>
        </w:rPr>
        <w:t xml:space="preserve">provide </w:t>
      </w:r>
      <w:r w:rsidRPr="278A8329" w:rsidR="41784642">
        <w:rPr>
          <w:color w:val="001035"/>
        </w:rPr>
        <w:t xml:space="preserve">address in </w:t>
      </w:r>
      <w:commentRangeStart w:id="150"/>
      <w:commentRangeStart w:id="151"/>
      <w:commentRangeStart w:id="152"/>
      <w:commentRangeStart w:id="153"/>
      <w:r w:rsidRPr="278A8329" w:rsidR="41784642">
        <w:rPr>
          <w:color w:val="001035"/>
        </w:rPr>
        <w:t>English</w:t>
      </w:r>
      <w:commentRangeEnd w:id="150"/>
      <w:r w:rsidR="41784642">
        <w:rPr>
          <w:rStyle w:val="CommentReference"/>
        </w:rPr>
        <w:commentReference w:id="150"/>
      </w:r>
      <w:commentRangeEnd w:id="151"/>
      <w:r w:rsidR="41784642">
        <w:rPr>
          <w:rStyle w:val="CommentReference"/>
        </w:rPr>
        <w:commentReference w:id="151"/>
      </w:r>
      <w:commentRangeEnd w:id="152"/>
      <w:r w:rsidR="41784642">
        <w:rPr>
          <w:rStyle w:val="CommentReference"/>
        </w:rPr>
        <w:commentReference w:id="152"/>
      </w:r>
      <w:commentRangeEnd w:id="153"/>
      <w:r w:rsidR="41784642">
        <w:rPr>
          <w:rStyle w:val="CommentReference"/>
        </w:rPr>
        <w:commentReference w:id="153"/>
      </w:r>
      <w:r w:rsidRPr="278A8329" w:rsidR="41784642">
        <w:rPr>
          <w:color w:val="001035"/>
        </w:rPr>
        <w:t xml:space="preserve"> language</w:t>
      </w:r>
      <w:r w:rsidRPr="278A8329" w:rsidR="01A44563">
        <w:rPr>
          <w:color w:val="001035"/>
        </w:rPr>
        <w:t xml:space="preserve"> and only Google which is paid one have this feature.</w:t>
      </w:r>
      <w:r w:rsidRPr="278A8329" w:rsidR="296A8318">
        <w:rPr>
          <w:color w:val="001035"/>
        </w:rPr>
        <w:t xml:space="preserve"> </w:t>
      </w:r>
      <w:r w:rsidRPr="278A8329" w:rsidR="0FDD7515">
        <w:rPr>
          <w:color w:val="001035"/>
        </w:rPr>
        <w:t xml:space="preserve">We have added </w:t>
      </w:r>
      <w:r w:rsidRPr="278A8329" w:rsidR="6C3E7EBB">
        <w:rPr>
          <w:color w:val="001035"/>
        </w:rPr>
        <w:t>parameter to handle address in English</w:t>
      </w:r>
      <w:r w:rsidRPr="278A8329" w:rsidR="44240ECB">
        <w:rPr>
          <w:color w:val="001035"/>
        </w:rPr>
        <w:t>.</w:t>
      </w:r>
      <w:r w:rsidRPr="278A8329" w:rsidR="6C3E7EBB">
        <w:rPr>
          <w:color w:val="001035"/>
        </w:rPr>
        <w:t xml:space="preserve"> </w:t>
      </w:r>
      <w:r w:rsidRPr="278A8329" w:rsidR="0FDD7515">
        <w:rPr>
          <w:color w:val="001035"/>
        </w:rPr>
        <w:t xml:space="preserve"> </w:t>
      </w:r>
      <w:r w:rsidRPr="278A8329" w:rsidR="41784642">
        <w:rPr>
          <w:color w:val="001035"/>
        </w:rPr>
        <w:t xml:space="preserve"> </w:t>
      </w:r>
    </w:p>
    <w:p w:rsidR="68747474" w:rsidP="278A8329" w:rsidRDefault="68747474" w14:paraId="5424DB1B" w14:textId="30A62860">
      <w:pPr>
        <w:pStyle w:val="ListParagraph"/>
        <w:numPr>
          <w:ilvl w:val="0"/>
          <w:numId w:val="15"/>
        </w:numPr>
        <w:rPr>
          <w:color w:val="001035"/>
          <w:szCs w:val="22"/>
        </w:rPr>
      </w:pPr>
      <w:r w:rsidRPr="278A8329">
        <w:rPr>
          <w:szCs w:val="22"/>
        </w:rPr>
        <w:t>Layer view and show route for cascade configuration NOT support in this epic release: -</w:t>
      </w:r>
    </w:p>
    <w:p w:rsidR="68747474" w:rsidP="278A8329" w:rsidRDefault="68747474" w14:paraId="2932BBC5" w14:textId="729BAAFA">
      <w:pPr>
        <w:pStyle w:val="ListParagraph"/>
        <w:numPr>
          <w:ilvl w:val="1"/>
          <w:numId w:val="1"/>
        </w:numPr>
        <w:spacing w:after="0"/>
        <w:rPr>
          <w:color w:val="001135" w:themeColor="text2"/>
          <w:szCs w:val="22"/>
        </w:rPr>
      </w:pPr>
      <w:r w:rsidRPr="278A8329">
        <w:rPr>
          <w:szCs w:val="22"/>
        </w:rPr>
        <w:t>Protection types other than OPS.</w:t>
      </w:r>
    </w:p>
    <w:p w:rsidR="68747474" w:rsidP="278A8329" w:rsidRDefault="68747474" w14:paraId="556E4297" w14:textId="26F2F50F">
      <w:pPr>
        <w:pStyle w:val="ListParagraph"/>
        <w:numPr>
          <w:ilvl w:val="1"/>
          <w:numId w:val="1"/>
        </w:numPr>
        <w:spacing w:after="0"/>
        <w:rPr>
          <w:color w:val="001135" w:themeColor="text2"/>
          <w:szCs w:val="22"/>
        </w:rPr>
      </w:pPr>
      <w:r w:rsidR="68747474">
        <w:rPr/>
        <w:t>OMSP trails.</w:t>
      </w:r>
    </w:p>
    <w:p w:rsidR="7C618763" w:rsidP="5E3E9B35" w:rsidRDefault="7C618763" w14:paraId="28620FEB" w14:textId="01EBFC97">
      <w:pPr>
        <w:pStyle w:val="ListParagraph"/>
        <w:numPr>
          <w:ilvl w:val="0"/>
          <w:numId w:val="36"/>
        </w:numPr>
        <w:spacing w:after="0"/>
        <w:rPr>
          <w:rFonts w:ascii="Arial" w:hAnsi="Arial" w:eastAsia="Arial" w:cs="Arial"/>
          <w:color w:val="001035" w:themeColor="text2" w:themeTint="FF" w:themeShade="FF"/>
          <w:sz w:val="22"/>
          <w:szCs w:val="22"/>
        </w:rPr>
      </w:pPr>
      <w:r w:rsidRPr="5E3E9B35" w:rsidR="7C618763">
        <w:rPr>
          <w:rFonts w:ascii="Arial" w:hAnsi="Arial" w:eastAsia="Arial" w:cs="Arial"/>
          <w:color w:val="001035"/>
          <w:sz w:val="22"/>
          <w:szCs w:val="22"/>
        </w:rPr>
        <w:t xml:space="preserve">TOADM </w:t>
      </w:r>
      <w:r w:rsidRPr="5E3E9B35" w:rsidR="5BB3F9FC">
        <w:rPr>
          <w:rFonts w:ascii="Arial" w:hAnsi="Arial" w:eastAsia="Arial" w:cs="Arial"/>
          <w:color w:val="001035"/>
          <w:sz w:val="22"/>
          <w:szCs w:val="22"/>
        </w:rPr>
        <w:t>and</w:t>
      </w:r>
      <w:r w:rsidRPr="5E3E9B35" w:rsidR="7C618763">
        <w:rPr>
          <w:rFonts w:ascii="Arial" w:hAnsi="Arial" w:eastAsia="Arial" w:cs="Arial"/>
          <w:color w:val="001035"/>
          <w:sz w:val="22"/>
          <w:szCs w:val="22"/>
        </w:rPr>
        <w:t xml:space="preserve"> DFOADM configuration </w:t>
      </w:r>
      <w:r w:rsidRPr="5E3E9B35" w:rsidR="7C618763">
        <w:rPr>
          <w:rFonts w:ascii="Arial" w:hAnsi="Arial" w:eastAsia="Arial" w:cs="Arial"/>
          <w:color w:val="001035"/>
          <w:sz w:val="22"/>
          <w:szCs w:val="22"/>
        </w:rPr>
        <w:t>are</w:t>
      </w:r>
      <w:r w:rsidRPr="5E3E9B35" w:rsidR="7C618763">
        <w:rPr>
          <w:rFonts w:ascii="Arial" w:hAnsi="Arial" w:eastAsia="Arial" w:cs="Arial"/>
          <w:color w:val="001035"/>
          <w:sz w:val="22"/>
          <w:szCs w:val="22"/>
        </w:rPr>
        <w:t xml:space="preserve"> not supported for layer view.</w:t>
      </w:r>
    </w:p>
    <w:p w:rsidR="007643AA" w:rsidP="00B76B4E" w:rsidRDefault="00B76B4E" w14:paraId="34FF1C98" w14:textId="23D158B5">
      <w:pPr>
        <w:pStyle w:val="Heading1"/>
        <w:rPr>
          <w:lang w:val="en-GB"/>
        </w:rPr>
      </w:pPr>
      <w:bookmarkStart w:name="_Toc729009128" w:id="155"/>
      <w:r w:rsidRPr="66F2AE40">
        <w:rPr>
          <w:lang w:val="en-GB"/>
        </w:rPr>
        <w:t>Appendix</w:t>
      </w:r>
      <w:bookmarkEnd w:id="155"/>
    </w:p>
    <w:p w:rsidRPr="00D0580B" w:rsidR="00D0580B" w:rsidP="00D0580B" w:rsidRDefault="00D0580B" w14:paraId="3144ED2C" w14:textId="39810DAB">
      <w:pPr>
        <w:rPr>
          <w:lang w:val="en-GB"/>
        </w:rPr>
      </w:pPr>
      <w:r>
        <w:rPr>
          <w:lang w:val="en-GB"/>
        </w:rPr>
        <w:t>NA</w:t>
      </w:r>
    </w:p>
    <w:p w:rsidR="4A2FD5E3" w:rsidP="008C60CF" w:rsidRDefault="4A2FD5E3" w14:paraId="0CBBB209" w14:textId="5E43A1B6">
      <w:pPr>
        <w:pStyle w:val="Heading1"/>
      </w:pPr>
      <w:bookmarkStart w:name="_Toc1052102150" w:id="156"/>
      <w:r>
        <w:t>Review Comments</w:t>
      </w:r>
      <w:bookmarkEnd w:id="156"/>
    </w:p>
    <w:p w:rsidR="062D47C9" w:rsidRDefault="062D47C9" w14:paraId="0B1E82B2" w14:textId="1FA5F73D">
      <w:r w:rsidRPr="062D47C9">
        <w:t xml:space="preserve">Track all the review comments here. </w:t>
      </w:r>
    </w:p>
    <w:sectPr w:rsidR="062D47C9" w:rsidSect="00B90B61">
      <w:headerReference w:type="default" r:id="rId24"/>
      <w:footerReference w:type="default" r:id="rId25"/>
      <w:pgSz w:w="12240" w:h="15840" w:orient="portrait" w:code="1"/>
      <w:pgMar w:top="1440" w:right="1440" w:bottom="1440" w:left="1440" w:header="567" w:footer="22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N(" w:author="Nachaal Veerappan (EXT-Nokia)" w:date="2023-08-07T07:09:00Z" w:id="4">
    <w:p w:rsidR="66F2AE40" w:rsidRDefault="66F2AE40" w14:paraId="333D1D9E" w14:textId="406736F1">
      <w:pPr>
        <w:pStyle w:val="CommentText"/>
      </w:pPr>
      <w:r>
        <w:t>Data Model Usage and changes will be there. But are marked as N</w:t>
      </w:r>
      <w:r>
        <w:rPr>
          <w:rStyle w:val="CommentReference"/>
        </w:rPr>
        <w:annotationRef/>
      </w:r>
    </w:p>
  </w:comment>
  <w:comment w:initials="G(" w:author="Gaurav 29. Kumar (EXT-Nokia)" w:date="2023-08-07T14:11:00Z" w:id="5">
    <w:p w:rsidR="22BD51A5" w:rsidP="0532A49D" w:rsidRDefault="22BD51A5" w14:paraId="24FC3A94" w14:textId="1E6B6027">
      <w:pPr>
        <w:pStyle w:val="CommentText"/>
      </w:pPr>
      <w:r>
        <w:rPr>
          <w:color w:val="2B579A"/>
          <w:shd w:val="clear" w:color="auto" w:fill="E6E6E6"/>
        </w:rPr>
        <w:fldChar w:fldCharType="begin"/>
      </w:r>
      <w:r>
        <w:instrText xml:space="preserve"> HYPERLINK "mailto:nachaal.veerappan.ext@nokia.com"</w:instrText>
      </w:r>
      <w:r>
        <w:rPr>
          <w:color w:val="2B579A"/>
          <w:shd w:val="clear" w:color="auto" w:fill="E6E6E6"/>
        </w:rPr>
      </w:r>
      <w:bookmarkStart w:name="_@_6F1C62D2B28F4CDF92EF323D539B17BDZ" w:id="9"/>
      <w:r>
        <w:rPr>
          <w:color w:val="2B579A"/>
          <w:shd w:val="clear" w:color="auto" w:fill="E6E6E6"/>
        </w:rPr>
        <w:fldChar w:fldCharType="separate"/>
      </w:r>
      <w:bookmarkEnd w:id="9"/>
      <w:r w:rsidRPr="0532A49D" w:rsidR="0532A49D">
        <w:rPr>
          <w:rStyle w:val="Mention"/>
          <w:noProof/>
        </w:rPr>
        <w:t>@Nachaal Veerappan (EXT-Nokia)</w:t>
      </w:r>
      <w:r>
        <w:rPr>
          <w:color w:val="2B579A"/>
          <w:shd w:val="clear" w:color="auto" w:fill="E6E6E6"/>
        </w:rPr>
        <w:fldChar w:fldCharType="end"/>
      </w:r>
      <w:r w:rsidR="0532A49D">
        <w:t xml:space="preserve">  - updated</w:t>
      </w:r>
      <w:r>
        <w:rPr>
          <w:rStyle w:val="CommentReference"/>
        </w:rPr>
        <w:annotationRef/>
      </w:r>
      <w:r>
        <w:rPr>
          <w:rStyle w:val="CommentReference"/>
        </w:rPr>
        <w:annotationRef/>
      </w:r>
    </w:p>
  </w:comment>
  <w:comment w:initials="MKK(" w:author="M K. Karthik (Nokia)" w:date="2023-08-09T15:01:00Z" w:id="6">
    <w:p w:rsidR="00CA3D4A" w:rsidP="00AD1FCA" w:rsidRDefault="00CA3D4A" w14:paraId="7D93601D" w14:textId="77777777">
      <w:pPr>
        <w:pStyle w:val="CommentText"/>
      </w:pPr>
      <w:r>
        <w:rPr>
          <w:rStyle w:val="CommentReference"/>
        </w:rPr>
        <w:annotationRef/>
      </w:r>
      <w:r>
        <w:t>Why specific to Geo Coding, Layer view is also part of this epic right?</w:t>
      </w:r>
    </w:p>
  </w:comment>
  <w:comment w:initials="G(" w:author="Gaurav 29. Kumar (EXT-Nokia)" w:date="2023-08-16T16:45:00Z" w:id="7">
    <w:p w:rsidR="4E95FD67" w:rsidRDefault="4E95FD67" w14:paraId="51139243" w14:textId="618690DF">
      <w:pPr>
        <w:pStyle w:val="CommentText"/>
      </w:pPr>
      <w:r>
        <w:t>Yes, updated same.</w:t>
      </w:r>
      <w:r>
        <w:rPr>
          <w:rStyle w:val="CommentReference"/>
        </w:rPr>
        <w:annotationRef/>
      </w:r>
    </w:p>
  </w:comment>
  <w:comment w:initials="MKK(" w:author="M K. Karthik (Nokia)" w:date="2023-08-22T23:00:00Z" w:id="8">
    <w:p w:rsidR="00125ED4" w:rsidP="00BE171C" w:rsidRDefault="00125ED4" w14:paraId="39F4E319" w14:textId="77777777">
      <w:pPr>
        <w:pStyle w:val="CommentText"/>
      </w:pPr>
      <w:r>
        <w:rPr>
          <w:rStyle w:val="CommentReference"/>
        </w:rPr>
        <w:annotationRef/>
      </w:r>
      <w:r>
        <w:t>ok</w:t>
      </w:r>
    </w:p>
  </w:comment>
  <w:comment w:initials="N(" w:author="Nachaal Veerappan (EXT-Nokia)" w:date="2023-08-07T07:13:00Z" w:id="11">
    <w:p w:rsidR="66F2AE40" w:rsidRDefault="66F2AE40" w14:paraId="1D7084BB" w14:textId="25E11F81">
      <w:pPr>
        <w:pStyle w:val="CommentText"/>
      </w:pPr>
      <w:r>
        <w:t>Dependency on Auto design is there ?</w:t>
      </w:r>
      <w:r>
        <w:rPr>
          <w:rStyle w:val="CommentReference"/>
        </w:rPr>
        <w:annotationRef/>
      </w:r>
    </w:p>
  </w:comment>
  <w:comment w:initials="G(" w:author="Gaurav 29. Kumar (EXT-Nokia)" w:date="2023-08-07T14:13:00Z" w:id="12">
    <w:p w:rsidR="22BD51A5" w:rsidRDefault="22BD51A5" w14:paraId="4A7051BB" w14:textId="49F264A1">
      <w:pPr>
        <w:pStyle w:val="CommentText"/>
      </w:pPr>
      <w:r>
        <w:rPr>
          <w:color w:val="2B579A"/>
          <w:shd w:val="clear" w:color="auto" w:fill="E6E6E6"/>
        </w:rPr>
        <w:fldChar w:fldCharType="begin"/>
      </w:r>
      <w:r>
        <w:instrText xml:space="preserve"> HYPERLINK "mailto:nachaal.veerappan.ext@nokia.com"</w:instrText>
      </w:r>
      <w:r>
        <w:rPr>
          <w:color w:val="2B579A"/>
          <w:shd w:val="clear" w:color="auto" w:fill="E6E6E6"/>
        </w:rPr>
      </w:r>
      <w:bookmarkStart w:name="_@_0EDF71BAB4354C40AD2F51B41ED1C0E1Z" w:id="13"/>
      <w:r>
        <w:rPr>
          <w:color w:val="2B579A"/>
          <w:shd w:val="clear" w:color="auto" w:fill="E6E6E6"/>
        </w:rPr>
        <w:fldChar w:fldCharType="separate"/>
      </w:r>
      <w:bookmarkEnd w:id="13"/>
      <w:r w:rsidRPr="22BD51A5">
        <w:rPr>
          <w:rStyle w:val="Mention"/>
          <w:noProof/>
        </w:rPr>
        <w:t>@Nachaal Veerappan (EXT-Nokia)</w:t>
      </w:r>
      <w:r>
        <w:rPr>
          <w:color w:val="2B579A"/>
          <w:shd w:val="clear" w:color="auto" w:fill="E6E6E6"/>
        </w:rPr>
        <w:fldChar w:fldCharType="end"/>
      </w:r>
      <w:r>
        <w:t xml:space="preserve">  - There is no dependency.</w:t>
      </w:r>
      <w:r>
        <w:rPr>
          <w:rStyle w:val="CommentReference"/>
        </w:rPr>
        <w:annotationRef/>
      </w:r>
    </w:p>
  </w:comment>
  <w:comment w:initials="N(" w:author="Nachaal Veerappan (EXT-Nokia)" w:date="2023-08-07T07:13:00Z" w:id="14">
    <w:p w:rsidR="66F2AE40" w:rsidRDefault="66F2AE40" w14:paraId="787203E9" w14:textId="37EAF490">
      <w:pPr>
        <w:pStyle w:val="CommentText"/>
      </w:pPr>
      <w:r>
        <w:t>Dependency on Routing ?</w:t>
      </w:r>
      <w:r>
        <w:rPr>
          <w:rStyle w:val="CommentReference"/>
        </w:rPr>
        <w:annotationRef/>
      </w:r>
    </w:p>
  </w:comment>
  <w:comment w:initials="G(" w:author="Gaurav 29. Kumar (EXT-Nokia)" w:date="2023-08-07T14:14:00Z" w:id="15">
    <w:p w:rsidR="22BD51A5" w:rsidRDefault="22BD51A5" w14:paraId="2466F769" w14:textId="7D210C80">
      <w:pPr>
        <w:pStyle w:val="CommentText"/>
      </w:pPr>
      <w:r>
        <w:rPr>
          <w:color w:val="2B579A"/>
          <w:shd w:val="clear" w:color="auto" w:fill="E6E6E6"/>
        </w:rPr>
        <w:fldChar w:fldCharType="begin"/>
      </w:r>
      <w:r>
        <w:instrText xml:space="preserve"> HYPERLINK "mailto:nachaal.veerappan.ext@nokia.com"</w:instrText>
      </w:r>
      <w:r>
        <w:rPr>
          <w:color w:val="2B579A"/>
          <w:shd w:val="clear" w:color="auto" w:fill="E6E6E6"/>
        </w:rPr>
      </w:r>
      <w:bookmarkStart w:name="_@_C24B954677C14ECF9C8804B170FF46CFZ" w:id="16"/>
      <w:r>
        <w:rPr>
          <w:color w:val="2B579A"/>
          <w:shd w:val="clear" w:color="auto" w:fill="E6E6E6"/>
        </w:rPr>
        <w:fldChar w:fldCharType="separate"/>
      </w:r>
      <w:bookmarkEnd w:id="16"/>
      <w:r w:rsidRPr="22BD51A5">
        <w:rPr>
          <w:rStyle w:val="Mention"/>
          <w:noProof/>
        </w:rPr>
        <w:t>@Nachaal Veerappan (EXT-Nokia)</w:t>
      </w:r>
      <w:r>
        <w:rPr>
          <w:color w:val="2B579A"/>
          <w:shd w:val="clear" w:color="auto" w:fill="E6E6E6"/>
        </w:rPr>
        <w:fldChar w:fldCharType="end"/>
      </w:r>
      <w:r>
        <w:t xml:space="preserve">  - There is no dependency.</w:t>
      </w:r>
      <w:r>
        <w:rPr>
          <w:rStyle w:val="CommentReference"/>
        </w:rPr>
        <w:annotationRef/>
      </w:r>
    </w:p>
  </w:comment>
  <w:comment w:initials="MKK(" w:author="M K. Karthik (Nokia)" w:date="2023-08-09T15:04:00Z" w:id="17">
    <w:p w:rsidR="00CA3D4A" w:rsidP="00CF4046" w:rsidRDefault="00CA3D4A" w14:paraId="57024555" w14:textId="77777777">
      <w:pPr>
        <w:pStyle w:val="CommentText"/>
      </w:pPr>
      <w:r>
        <w:rPr>
          <w:rStyle w:val="CommentReference"/>
        </w:rPr>
        <w:annotationRef/>
      </w:r>
      <w:r>
        <w:t>Map is also involved here</w:t>
      </w:r>
    </w:p>
  </w:comment>
  <w:comment w:initials="G(" w:author="Gaurav 29. Kumar (EXT-Nokia)" w:date="2023-08-10T18:08:00Z" w:id="18">
    <w:p w:rsidR="0FF720E0" w:rsidRDefault="0FF720E0" w14:paraId="594849F8" w14:textId="03DD931E">
      <w:pPr>
        <w:pStyle w:val="CommentText"/>
      </w:pPr>
      <w:r>
        <w:fldChar w:fldCharType="begin"/>
      </w:r>
      <w:r>
        <w:instrText xml:space="preserve"> HYPERLINK "mailto:m.k.karthik@nokia.com"</w:instrText>
      </w:r>
      <w:bookmarkStart w:name="_@_361E13BA55C64E7F8234F10C168D2600Z" w:id="19"/>
      <w:r>
        <w:fldChar w:fldCharType="separate"/>
      </w:r>
      <w:bookmarkEnd w:id="19"/>
      <w:r w:rsidRPr="0FF720E0">
        <w:rPr>
          <w:rStyle w:val="Mention"/>
          <w:noProof/>
        </w:rPr>
        <w:t>@M K. Karthik (Nokia)</w:t>
      </w:r>
      <w:r>
        <w:fldChar w:fldCharType="end"/>
      </w:r>
      <w:r>
        <w:t xml:space="preserve">  - updated</w:t>
      </w:r>
      <w:r>
        <w:rPr>
          <w:rStyle w:val="CommentReference"/>
        </w:rPr>
        <w:annotationRef/>
      </w:r>
    </w:p>
  </w:comment>
  <w:comment w:initials="N(" w:author="Nachaal Veerappan (EXT-Nokia)" w:date="2023-08-07T07:16:00Z" w:id="20">
    <w:p w:rsidR="66F2AE40" w:rsidRDefault="66F2AE40" w14:paraId="54496FA4" w14:textId="7A50FE3F">
      <w:pPr>
        <w:pStyle w:val="CommentText"/>
      </w:pPr>
      <w:r>
        <w:t>User Preference , map setting has persistence ?</w:t>
      </w:r>
      <w:r>
        <w:rPr>
          <w:rStyle w:val="CommentReference"/>
        </w:rPr>
        <w:annotationRef/>
      </w:r>
    </w:p>
  </w:comment>
  <w:comment w:initials="G(" w:author="Gaurav 29. Kumar (EXT-Nokia)" w:date="2023-08-07T14:16:00Z" w:id="21">
    <w:p w:rsidR="22BD51A5" w:rsidRDefault="22BD51A5" w14:paraId="7BC858D3" w14:textId="70676DC6">
      <w:pPr>
        <w:pStyle w:val="CommentText"/>
      </w:pPr>
      <w:r>
        <w:rPr>
          <w:color w:val="2B579A"/>
          <w:shd w:val="clear" w:color="auto" w:fill="E6E6E6"/>
        </w:rPr>
        <w:fldChar w:fldCharType="begin"/>
      </w:r>
      <w:r>
        <w:instrText xml:space="preserve"> HYPERLINK "mailto:nachaal.veerappan.ext@nokia.com"</w:instrText>
      </w:r>
      <w:r>
        <w:rPr>
          <w:color w:val="2B579A"/>
          <w:shd w:val="clear" w:color="auto" w:fill="E6E6E6"/>
        </w:rPr>
      </w:r>
      <w:bookmarkStart w:name="_@_27A5308C283D44C3A17875DE56A84B40Z" w:id="22"/>
      <w:r>
        <w:rPr>
          <w:color w:val="2B579A"/>
          <w:shd w:val="clear" w:color="auto" w:fill="E6E6E6"/>
        </w:rPr>
        <w:fldChar w:fldCharType="separate"/>
      </w:r>
      <w:bookmarkEnd w:id="22"/>
      <w:r w:rsidRPr="22BD51A5">
        <w:rPr>
          <w:rStyle w:val="Mention"/>
          <w:noProof/>
        </w:rPr>
        <w:t>@Nachaal Veerappan (EXT-Nokia)</w:t>
      </w:r>
      <w:r>
        <w:rPr>
          <w:color w:val="2B579A"/>
          <w:shd w:val="clear" w:color="auto" w:fill="E6E6E6"/>
        </w:rPr>
        <w:fldChar w:fldCharType="end"/>
      </w:r>
      <w:r>
        <w:t xml:space="preserve">  - It is present, but it is already there as part of existing functionality. </w:t>
      </w:r>
      <w:r>
        <w:rPr>
          <w:rStyle w:val="CommentReference"/>
        </w:rPr>
        <w:annotationRef/>
      </w:r>
    </w:p>
  </w:comment>
  <w:comment w:initials="M(" w:author="M K. Karthik (Nokia)" w:date="2023-08-09T15:06:00Z" w:id="70">
    <w:p w:rsidR="0FF720E0" w:rsidP="0FF720E0" w:rsidRDefault="0FF720E0" w14:paraId="280A0C5D" w14:textId="3B7C669D">
      <w:pPr>
        <w:pStyle w:val="CommentText"/>
      </w:pPr>
      <w:r>
        <w:t xml:space="preserve">Why is this an assumption, this seems to be factual statement and more like a constraint.  </w:t>
      </w:r>
      <w:r>
        <w:rPr>
          <w:rStyle w:val="CommentReference"/>
        </w:rPr>
        <w:annotationRef/>
      </w:r>
    </w:p>
  </w:comment>
  <w:comment w:initials="G(" w:author="Gaurav 29. Kumar (EXT-Nokia)" w:date="2023-08-10T18:13:00Z" w:id="71">
    <w:p w:rsidR="0FF720E0" w:rsidRDefault="0FF720E0" w14:paraId="01E6708D" w14:textId="4D033D52">
      <w:pPr>
        <w:pStyle w:val="CommentText"/>
      </w:pPr>
      <w:r>
        <w:fldChar w:fldCharType="begin"/>
      </w:r>
      <w:r>
        <w:instrText xml:space="preserve"> HYPERLINK "mailto:m.k.karthik@nokia.com"</w:instrText>
      </w:r>
      <w:bookmarkStart w:name="_@_6F153E439BA9456997139CDE4F9D46A4Z" w:id="73"/>
      <w:r>
        <w:fldChar w:fldCharType="separate"/>
      </w:r>
      <w:bookmarkEnd w:id="73"/>
      <w:r w:rsidRPr="0FF720E0">
        <w:rPr>
          <w:rStyle w:val="Mention"/>
          <w:noProof/>
        </w:rPr>
        <w:t>@M K. Karthik (Nokia)</w:t>
      </w:r>
      <w:r>
        <w:fldChar w:fldCharType="end"/>
      </w:r>
      <w:r>
        <w:t xml:space="preserve">  - updated in constraints instead of assumption section.</w:t>
      </w:r>
      <w:r>
        <w:rPr>
          <w:rStyle w:val="CommentReference"/>
        </w:rPr>
        <w:annotationRef/>
      </w:r>
    </w:p>
  </w:comment>
  <w:comment w:initials="MKK(" w:author="M K. Karthik (Nokia)" w:date="2023-08-22T23:02:00Z" w:id="72">
    <w:p w:rsidR="00125ED4" w:rsidP="004009CD" w:rsidRDefault="00125ED4" w14:paraId="2E7975B2" w14:textId="77777777">
      <w:pPr>
        <w:pStyle w:val="CommentText"/>
      </w:pPr>
      <w:r>
        <w:rPr>
          <w:rStyle w:val="CommentReference"/>
        </w:rPr>
        <w:annotationRef/>
      </w:r>
      <w:r>
        <w:t>Ok</w:t>
      </w:r>
    </w:p>
  </w:comment>
  <w:comment w:initials="N(" w:author="Nachaal Veerappan (EXT-Nokia)" w:date="2023-08-07T08:10:00Z" w:id="77">
    <w:p w:rsidR="66F2AE40" w:rsidRDefault="66F2AE40" w14:paraId="524EEE8A" w14:textId="04002751">
      <w:pPr>
        <w:pStyle w:val="CommentText"/>
      </w:pPr>
      <w:r>
        <w:t>Site creation with address through Swagger, fast mode. Map setting with Google Map or Openstreet map. Layer view for Cascade config, Show route for Cascade config - on similar lines all possible use cases must be listed. Creation of site outside the boundary in Geo free view mode. Please list all possible Use Case.</w:t>
      </w:r>
      <w:r>
        <w:rPr>
          <w:rStyle w:val="CommentReference"/>
        </w:rPr>
        <w:annotationRef/>
      </w:r>
    </w:p>
  </w:comment>
  <w:comment w:initials="G(" w:author="Gaurav 29. Kumar (EXT-Nokia)" w:date="2023-08-07T18:24:00Z" w:id="78">
    <w:p w:rsidR="0532A49D" w:rsidRDefault="0532A49D" w14:paraId="5631462E" w14:textId="2E6BD5D4">
      <w:pPr>
        <w:pStyle w:val="CommentText"/>
      </w:pPr>
      <w:r>
        <w:rPr>
          <w:color w:val="2B579A"/>
          <w:shd w:val="clear" w:color="auto" w:fill="E6E6E6"/>
        </w:rPr>
        <w:fldChar w:fldCharType="begin"/>
      </w:r>
      <w:r>
        <w:instrText xml:space="preserve"> HYPERLINK "mailto:nachaal.veerappan.ext@nokia.com"</w:instrText>
      </w:r>
      <w:r>
        <w:rPr>
          <w:color w:val="2B579A"/>
          <w:shd w:val="clear" w:color="auto" w:fill="E6E6E6"/>
        </w:rPr>
      </w:r>
      <w:bookmarkStart w:name="_@_065D3C79D6CC4C1999B8C85F668A759DZ" w:id="83"/>
      <w:r>
        <w:rPr>
          <w:color w:val="2B579A"/>
          <w:shd w:val="clear" w:color="auto" w:fill="E6E6E6"/>
        </w:rPr>
        <w:fldChar w:fldCharType="separate"/>
      </w:r>
      <w:bookmarkEnd w:id="83"/>
      <w:r w:rsidRPr="0532A49D">
        <w:rPr>
          <w:rStyle w:val="Mention"/>
          <w:noProof/>
        </w:rPr>
        <w:t>@Nachaal Veerappan (EXT-Nokia)</w:t>
      </w:r>
      <w:r>
        <w:rPr>
          <w:color w:val="2B579A"/>
          <w:shd w:val="clear" w:color="auto" w:fill="E6E6E6"/>
        </w:rPr>
        <w:fldChar w:fldCharType="end"/>
      </w:r>
      <w:r>
        <w:t xml:space="preserve">  - Updated all use case applicable.</w:t>
      </w:r>
      <w:r>
        <w:rPr>
          <w:rStyle w:val="CommentReference"/>
        </w:rPr>
        <w:annotationRef/>
      </w:r>
    </w:p>
  </w:comment>
  <w:comment w:initials="MKK(" w:author="M K. Karthik (Nokia)" w:date="2023-08-09T15:08:00Z" w:id="79">
    <w:p w:rsidR="00CA3D4A" w:rsidP="007E3853" w:rsidRDefault="00CA3D4A" w14:paraId="568A5F0D" w14:textId="77777777">
      <w:pPr>
        <w:pStyle w:val="CommentText"/>
      </w:pPr>
      <w:r>
        <w:rPr>
          <w:rStyle w:val="CommentReference"/>
        </w:rPr>
        <w:annotationRef/>
      </w:r>
      <w:r>
        <w:t>What are the applicable usecases related to Req no 3?</w:t>
      </w:r>
    </w:p>
  </w:comment>
  <w:comment w:initials="G(" w:author="Gaurav 29. Kumar (EXT-Nokia)" w:date="2023-08-10T18:17:00Z" w:id="80">
    <w:p w:rsidR="0FF720E0" w:rsidRDefault="0FF720E0" w14:paraId="5D77D745" w14:textId="0E4D5CB2">
      <w:pPr>
        <w:pStyle w:val="CommentText"/>
      </w:pPr>
      <w:r>
        <w:fldChar w:fldCharType="begin"/>
      </w:r>
      <w:r>
        <w:instrText xml:space="preserve"> HYPERLINK "mailto:m.k.karthik@nokia.com"</w:instrText>
      </w:r>
      <w:bookmarkStart w:name="_@_F57E97BB4BA9464EB85C485E1C02150AZ" w:id="84"/>
      <w:r>
        <w:fldChar w:fldCharType="separate"/>
      </w:r>
      <w:bookmarkEnd w:id="84"/>
      <w:r w:rsidRPr="0FF720E0">
        <w:rPr>
          <w:rStyle w:val="Mention"/>
          <w:noProof/>
        </w:rPr>
        <w:t>@M K. Karthik (Nokia)</w:t>
      </w:r>
      <w:r>
        <w:fldChar w:fldCharType="end"/>
      </w:r>
      <w:r>
        <w:t xml:space="preserve">  - There are 2 use case or conditions for swagger which is mention in operation/functional flow geocoding section.</w:t>
      </w:r>
      <w:r>
        <w:rPr>
          <w:rStyle w:val="CommentReference"/>
        </w:rPr>
        <w:annotationRef/>
      </w:r>
    </w:p>
  </w:comment>
  <w:comment w:initials="MKK(" w:author="M K. Karthik (Nokia)" w:date="2023-08-22T23:04:00Z" w:id="81">
    <w:p w:rsidR="00125ED4" w:rsidP="00DC3001" w:rsidRDefault="00125ED4" w14:paraId="14F10859" w14:textId="77777777">
      <w:pPr>
        <w:pStyle w:val="CommentText"/>
      </w:pPr>
      <w:r>
        <w:rPr>
          <w:rStyle w:val="CommentReference"/>
        </w:rPr>
        <w:annotationRef/>
      </w:r>
      <w:r>
        <w:t>So Req 3 is only for Swagger support, by Swagger you mean REST Client? If you mean REST then its better to mention it a REST client than swagger.</w:t>
      </w:r>
    </w:p>
  </w:comment>
  <w:comment w:initials="G(" w:author="Gaurav 29. Kumar (EXT-Nokia)" w:date="2023-08-23T13:06:00Z" w:id="82">
    <w:p w:rsidR="3EFBF165" w:rsidRDefault="3EFBF165" w14:paraId="5C4F9F39" w14:textId="470BB1FC">
      <w:pPr>
        <w:pStyle w:val="CommentText"/>
      </w:pPr>
      <w:r>
        <w:t>Yes, we mean Rest Client, so updated accordingly.</w:t>
      </w:r>
      <w:r>
        <w:rPr>
          <w:rStyle w:val="CommentReference"/>
        </w:rPr>
        <w:annotationRef/>
      </w:r>
    </w:p>
  </w:comment>
  <w:comment w:initials="MKK(" w:author="M K. Karthik (Nokia)" w:date="2023-08-23T15:49:00Z" w:id="85">
    <w:p w:rsidR="00741860" w:rsidP="0020523E" w:rsidRDefault="00741860" w14:paraId="6024B173" w14:textId="77777777">
      <w:pPr>
        <w:pStyle w:val="CommentText"/>
      </w:pPr>
      <w:r>
        <w:rPr>
          <w:rStyle w:val="CommentReference"/>
        </w:rPr>
        <w:annotationRef/>
      </w:r>
      <w:r>
        <w:t>You still have swagger here. Is there a requirment specific to support for Swagger or Any rest client? This needs to be addressed in whole document.</w:t>
      </w:r>
    </w:p>
  </w:comment>
  <w:comment w:initials="MKK(" w:author="M K. Karthik (Nokia)" w:date="2023-08-09T15:07:00Z" w:id="87">
    <w:p w:rsidR="00CA3D4A" w:rsidP="005A2256" w:rsidRDefault="00CA3D4A" w14:paraId="09BA7A86" w14:textId="33641C83">
      <w:pPr>
        <w:pStyle w:val="CommentText"/>
      </w:pPr>
      <w:r>
        <w:rPr>
          <w:rStyle w:val="CommentReference"/>
        </w:rPr>
        <w:annotationRef/>
      </w:r>
      <w:r>
        <w:t>Fastmode and swagger are the subfeature required for the usecases aboVe</w:t>
      </w:r>
    </w:p>
  </w:comment>
  <w:comment w:initials="G(" w:author="Gaurav 29. Kumar (EXT-Nokia)" w:date="2023-08-10T18:17:00Z" w:id="88">
    <w:p w:rsidR="0FF720E0" w:rsidRDefault="0FF720E0" w14:paraId="658321C6" w14:textId="017F2211">
      <w:pPr>
        <w:pStyle w:val="CommentText"/>
      </w:pPr>
      <w:r>
        <w:fldChar w:fldCharType="begin"/>
      </w:r>
      <w:r>
        <w:instrText xml:space="preserve"> HYPERLINK "mailto:m.k.karthik@nokia.com"</w:instrText>
      </w:r>
      <w:bookmarkStart w:name="_@_E99A89F2FBAC467C8028849AF553BEC8Z" w:id="90"/>
      <w:r>
        <w:fldChar w:fldCharType="separate"/>
      </w:r>
      <w:bookmarkEnd w:id="90"/>
      <w:r w:rsidRPr="0FF720E0">
        <w:rPr>
          <w:rStyle w:val="Mention"/>
          <w:noProof/>
        </w:rPr>
        <w:t>@M K. Karthik (Nokia)</w:t>
      </w:r>
      <w:r>
        <w:fldChar w:fldCharType="end"/>
      </w:r>
      <w:r>
        <w:t xml:space="preserve">  - updated.</w:t>
      </w:r>
      <w:r>
        <w:rPr>
          <w:rStyle w:val="CommentReference"/>
        </w:rPr>
        <w:annotationRef/>
      </w:r>
    </w:p>
  </w:comment>
  <w:comment w:initials="MKK(" w:author="M K. Karthik (Nokia)" w:date="2023-08-22T23:04:00Z" w:id="89">
    <w:p w:rsidR="00125ED4" w:rsidP="00A254A9" w:rsidRDefault="00125ED4" w14:paraId="5F0954EC" w14:textId="77777777">
      <w:pPr>
        <w:pStyle w:val="CommentText"/>
      </w:pPr>
      <w:r>
        <w:rPr>
          <w:rStyle w:val="CommentReference"/>
        </w:rPr>
        <w:annotationRef/>
      </w:r>
      <w:r>
        <w:t>Ok</w:t>
      </w:r>
    </w:p>
  </w:comment>
  <w:comment w:initials="M(" w:author="Mohamed 6. Ibrahim (EXT-Nokia)" w:date="2023-08-03T18:56:00Z" w:id="96">
    <w:p w:rsidR="66F2AE40" w:rsidRDefault="66F2AE40" w14:paraId="4CEF0624" w14:textId="2082370C">
      <w:pPr>
        <w:pStyle w:val="CommentText"/>
      </w:pPr>
      <w:r>
        <w:t>Missing details on how it will be  implemented/achieved for retrieving geocoding data from provider in server</w:t>
      </w:r>
      <w:r>
        <w:rPr>
          <w:rStyle w:val="CommentReference"/>
        </w:rPr>
        <w:annotationRef/>
      </w:r>
    </w:p>
  </w:comment>
  <w:comment w:initials="G(" w:author="Gaurav 29. Kumar (EXT-Nokia)" w:date="2023-08-07T20:19:00Z" w:id="97">
    <w:p w:rsidR="21E06720" w:rsidRDefault="21E06720" w14:paraId="12C2F94B" w14:textId="00251E3E">
      <w:pPr>
        <w:pStyle w:val="CommentText"/>
      </w:pPr>
      <w:r>
        <w:rPr>
          <w:color w:val="2B579A"/>
          <w:shd w:val="clear" w:color="auto" w:fill="E6E6E6"/>
        </w:rPr>
        <w:fldChar w:fldCharType="begin"/>
      </w:r>
      <w:r>
        <w:instrText xml:space="preserve"> HYPERLINK "mailto:mohamed.6.ibrahim.ext@nokia.com"</w:instrText>
      </w:r>
      <w:r>
        <w:rPr>
          <w:color w:val="2B579A"/>
          <w:shd w:val="clear" w:color="auto" w:fill="E6E6E6"/>
        </w:rPr>
      </w:r>
      <w:bookmarkStart w:name="_@_D45DACEDE14841859058D73294D963F3Z" w:id="98"/>
      <w:r>
        <w:rPr>
          <w:color w:val="2B579A"/>
          <w:shd w:val="clear" w:color="auto" w:fill="E6E6E6"/>
        </w:rPr>
        <w:fldChar w:fldCharType="separate"/>
      </w:r>
      <w:bookmarkEnd w:id="98"/>
      <w:r w:rsidRPr="21E06720">
        <w:rPr>
          <w:rStyle w:val="Mention"/>
          <w:noProof/>
        </w:rPr>
        <w:t>@Mohamed 6. Ibrahim (EXT-Nokia)</w:t>
      </w:r>
      <w:r>
        <w:rPr>
          <w:color w:val="2B579A"/>
          <w:shd w:val="clear" w:color="auto" w:fill="E6E6E6"/>
        </w:rPr>
        <w:fldChar w:fldCharType="end"/>
      </w:r>
      <w:r>
        <w:t xml:space="preserve"> - updated high level implementation/achieved for retrieving geocoding data and validation.</w:t>
      </w:r>
      <w:r>
        <w:rPr>
          <w:rStyle w:val="CommentReference"/>
        </w:rPr>
        <w:annotationRef/>
      </w:r>
    </w:p>
  </w:comment>
  <w:comment w:initials="MKK(" w:author="M K. Karthik (Nokia)" w:date="2023-08-09T15:11:00Z" w:id="100">
    <w:p w:rsidR="00006FB7" w:rsidP="00442CF9" w:rsidRDefault="00006FB7" w14:paraId="11A75BE5" w14:textId="77777777">
      <w:pPr>
        <w:pStyle w:val="CommentText"/>
      </w:pPr>
      <w:r>
        <w:rPr>
          <w:rStyle w:val="CommentReference"/>
        </w:rPr>
        <w:annotationRef/>
      </w:r>
      <w:r>
        <w:t>Did you mean Accordion?</w:t>
      </w:r>
    </w:p>
  </w:comment>
  <w:comment w:initials="G(" w:author="Gaurav 29. Kumar (EXT-Nokia)" w:date="2023-08-10T18:19:00Z" w:id="101">
    <w:p w:rsidR="0FF720E0" w:rsidRDefault="0FF720E0" w14:paraId="57ED87CD" w14:textId="79752ACC">
      <w:pPr>
        <w:pStyle w:val="CommentText"/>
      </w:pPr>
      <w:r>
        <w:fldChar w:fldCharType="begin"/>
      </w:r>
      <w:r>
        <w:instrText xml:space="preserve"> HYPERLINK "mailto:m.k.karthik@nokia.com"</w:instrText>
      </w:r>
      <w:bookmarkStart w:name="_@_BD230F3E956847ADA79A8505ED980FC8Z" w:id="103"/>
      <w:r>
        <w:fldChar w:fldCharType="separate"/>
      </w:r>
      <w:bookmarkEnd w:id="103"/>
      <w:r w:rsidRPr="0FF720E0">
        <w:rPr>
          <w:rStyle w:val="Mention"/>
          <w:noProof/>
        </w:rPr>
        <w:t>@M K. Karthik (Nokia)</w:t>
      </w:r>
      <w:r>
        <w:fldChar w:fldCharType="end"/>
      </w:r>
      <w:r>
        <w:t xml:space="preserve">  - yes updated</w:t>
      </w:r>
      <w:r>
        <w:rPr>
          <w:rStyle w:val="CommentReference"/>
        </w:rPr>
        <w:annotationRef/>
      </w:r>
    </w:p>
  </w:comment>
  <w:comment w:initials="MKK(" w:author="M K. Karthik (Nokia)" w:date="2023-08-22T23:04:00Z" w:id="102">
    <w:p w:rsidR="00125ED4" w:rsidP="003C4F20" w:rsidRDefault="00125ED4" w14:paraId="3E8679A3" w14:textId="77777777">
      <w:pPr>
        <w:pStyle w:val="CommentText"/>
      </w:pPr>
      <w:r>
        <w:rPr>
          <w:rStyle w:val="CommentReference"/>
        </w:rPr>
        <w:annotationRef/>
      </w:r>
      <w:r>
        <w:t>Ok</w:t>
      </w:r>
    </w:p>
  </w:comment>
  <w:comment w:initials="N(" w:author="Nachaal Veerappan (EXT-Nokia)" w:date="2023-08-07T07:31:00Z" w:id="114">
    <w:p w:rsidR="66F2AE40" w:rsidRDefault="66F2AE40" w14:paraId="68E0AA46" w14:textId="5EAC97A3">
      <w:pPr>
        <w:pStyle w:val="CommentText"/>
      </w:pPr>
      <w:r>
        <w:t>What about Data models ? any improvements or existing data models without changes will work fine?</w:t>
      </w:r>
      <w:r>
        <w:rPr>
          <w:rStyle w:val="CommentReference"/>
        </w:rPr>
        <w:annotationRef/>
      </w:r>
    </w:p>
  </w:comment>
  <w:comment w:initials="G(" w:author="Gaurav 29. Kumar (EXT-Nokia)" w:date="2023-08-07T14:24:00Z" w:id="115">
    <w:p w:rsidR="22BD51A5" w:rsidRDefault="22BD51A5" w14:paraId="01DAAE61" w14:textId="4BBFA3DB">
      <w:pPr>
        <w:pStyle w:val="CommentText"/>
      </w:pPr>
      <w:r>
        <w:rPr>
          <w:color w:val="2B579A"/>
          <w:shd w:val="clear" w:color="auto" w:fill="E6E6E6"/>
        </w:rPr>
        <w:fldChar w:fldCharType="begin"/>
      </w:r>
      <w:r>
        <w:instrText xml:space="preserve"> HYPERLINK "mailto:nachaal.veerappan.ext@nokia.com"</w:instrText>
      </w:r>
      <w:r>
        <w:rPr>
          <w:color w:val="2B579A"/>
          <w:shd w:val="clear" w:color="auto" w:fill="E6E6E6"/>
        </w:rPr>
      </w:r>
      <w:bookmarkStart w:name="_@_950567DD31DF41B8A48F3A753AE7414FZ" w:id="116"/>
      <w:r>
        <w:rPr>
          <w:color w:val="2B579A"/>
          <w:shd w:val="clear" w:color="auto" w:fill="E6E6E6"/>
        </w:rPr>
        <w:fldChar w:fldCharType="separate"/>
      </w:r>
      <w:bookmarkEnd w:id="116"/>
      <w:r w:rsidRPr="22BD51A5">
        <w:rPr>
          <w:rStyle w:val="Mention"/>
          <w:noProof/>
        </w:rPr>
        <w:t>@Nachaal Veerappan (EXT-Nokia)</w:t>
      </w:r>
      <w:r>
        <w:rPr>
          <w:color w:val="2B579A"/>
          <w:shd w:val="clear" w:color="auto" w:fill="E6E6E6"/>
        </w:rPr>
        <w:fldChar w:fldCharType="end"/>
      </w:r>
      <w:r>
        <w:t xml:space="preserve">  - Yes existing data model without changes will be working fine.</w:t>
      </w:r>
      <w:r>
        <w:rPr>
          <w:rStyle w:val="CommentReference"/>
        </w:rPr>
        <w:annotationRef/>
      </w:r>
    </w:p>
  </w:comment>
  <w:comment w:initials="N(" w:author="Nachaal Veerappan (EXT-Nokia)" w:date="2023-08-07T07:38:00Z" w:id="146">
    <w:p w:rsidR="66F2AE40" w:rsidRDefault="66F2AE40" w14:paraId="5BB74F7D" w14:textId="23CA6FC7">
      <w:pPr>
        <w:pStyle w:val="CommentText"/>
      </w:pPr>
      <w:r>
        <w:t>Please cover the possible test cases. Swagger was mentioned . There is no test case relevant to that . Also the test cases for Map Settings is not covered. Geo free relevant cases are not mentioned.</w:t>
      </w:r>
      <w:r>
        <w:rPr>
          <w:rStyle w:val="CommentReference"/>
        </w:rPr>
        <w:annotationRef/>
      </w:r>
    </w:p>
  </w:comment>
  <w:comment w:initials="G(" w:author="Gaurav 29. Kumar (EXT-Nokia)" w:date="2023-08-07T18:30:00Z" w:id="147">
    <w:p w:rsidR="0532A49D" w:rsidRDefault="0532A49D" w14:paraId="651E485B" w14:textId="249BFBD8">
      <w:pPr>
        <w:pStyle w:val="CommentText"/>
      </w:pPr>
      <w:r>
        <w:rPr>
          <w:color w:val="2B579A"/>
          <w:shd w:val="clear" w:color="auto" w:fill="E6E6E6"/>
        </w:rPr>
        <w:fldChar w:fldCharType="begin"/>
      </w:r>
      <w:r>
        <w:instrText xml:space="preserve"> HYPERLINK "mailto:nachaal.veerappan.ext@nokia.com"</w:instrText>
      </w:r>
      <w:r>
        <w:rPr>
          <w:color w:val="2B579A"/>
          <w:shd w:val="clear" w:color="auto" w:fill="E6E6E6"/>
        </w:rPr>
      </w:r>
      <w:bookmarkStart w:name="_@_9EA15FEB8765490F8E910F315CD158D2Z" w:id="148"/>
      <w:r>
        <w:rPr>
          <w:color w:val="2B579A"/>
          <w:shd w:val="clear" w:color="auto" w:fill="E6E6E6"/>
        </w:rPr>
        <w:fldChar w:fldCharType="separate"/>
      </w:r>
      <w:bookmarkEnd w:id="148"/>
      <w:r w:rsidRPr="0532A49D">
        <w:rPr>
          <w:rStyle w:val="Mention"/>
          <w:noProof/>
        </w:rPr>
        <w:t>@Nachaal Veerappan (EXT-Nokia)</w:t>
      </w:r>
      <w:r>
        <w:rPr>
          <w:color w:val="2B579A"/>
          <w:shd w:val="clear" w:color="auto" w:fill="E6E6E6"/>
        </w:rPr>
        <w:fldChar w:fldCharType="end"/>
      </w:r>
      <w:r>
        <w:t xml:space="preserve">  - updated test cases for all features improvement</w:t>
      </w:r>
      <w:r>
        <w:rPr>
          <w:rStyle w:val="CommentReference"/>
        </w:rPr>
        <w:annotationRef/>
      </w:r>
    </w:p>
  </w:comment>
  <w:comment w:initials="N(" w:author="Nachaal Veerappan (EXT-Nokia)" w:date="2023-08-07T07:39:00Z" w:id="150">
    <w:p w:rsidR="66F2AE40" w:rsidRDefault="66F2AE40" w14:paraId="6CF8C1F9" w14:textId="72F623B2">
      <w:pPr>
        <w:pStyle w:val="CommentText"/>
      </w:pPr>
      <w:r>
        <w:t>Is this request made ?</w:t>
      </w:r>
      <w:r>
        <w:rPr>
          <w:rStyle w:val="CommentReference"/>
        </w:rPr>
        <w:annotationRef/>
      </w:r>
    </w:p>
  </w:comment>
  <w:comment w:initials="G(" w:author="Gaurav 29. Kumar (EXT-Nokia)" w:date="2023-08-07T14:33:00Z" w:id="151">
    <w:p w:rsidR="33B299BA" w:rsidRDefault="33B299BA" w14:paraId="39B4D397" w14:textId="78107E05">
      <w:pPr>
        <w:pStyle w:val="CommentText"/>
      </w:pPr>
      <w:r>
        <w:rPr>
          <w:color w:val="2B579A"/>
          <w:shd w:val="clear" w:color="auto" w:fill="E6E6E6"/>
        </w:rPr>
        <w:fldChar w:fldCharType="begin"/>
      </w:r>
      <w:r>
        <w:instrText xml:space="preserve"> HYPERLINK "mailto:nachaal.veerappan.ext@nokia.com"</w:instrText>
      </w:r>
      <w:r>
        <w:rPr>
          <w:color w:val="2B579A"/>
          <w:shd w:val="clear" w:color="auto" w:fill="E6E6E6"/>
        </w:rPr>
      </w:r>
      <w:bookmarkStart w:name="_@_6FB5FBA957B64516A24E679875D6F0F6Z" w:id="154"/>
      <w:r>
        <w:rPr>
          <w:color w:val="2B579A"/>
          <w:shd w:val="clear" w:color="auto" w:fill="E6E6E6"/>
        </w:rPr>
        <w:fldChar w:fldCharType="separate"/>
      </w:r>
      <w:bookmarkEnd w:id="154"/>
      <w:r w:rsidRPr="33B299BA">
        <w:rPr>
          <w:rStyle w:val="Mention"/>
          <w:noProof/>
        </w:rPr>
        <w:t>@Nachaal Veerappan (EXT-Nokia)</w:t>
      </w:r>
      <w:r>
        <w:rPr>
          <w:color w:val="2B579A"/>
          <w:shd w:val="clear" w:color="auto" w:fill="E6E6E6"/>
        </w:rPr>
        <w:fldChar w:fldCharType="end"/>
      </w:r>
      <w:r>
        <w:t xml:space="preserve">  - No we have not yet raised yet, we need to raise request for testing.</w:t>
      </w:r>
      <w:r>
        <w:rPr>
          <w:rStyle w:val="CommentReference"/>
        </w:rPr>
        <w:annotationRef/>
      </w:r>
    </w:p>
  </w:comment>
  <w:comment w:initials="MKK(" w:author="M K. Karthik (Nokia)" w:date="2023-08-09T15:19:00Z" w:id="152">
    <w:p w:rsidR="00006FB7" w:rsidP="005611B1" w:rsidRDefault="00006FB7" w14:paraId="6881A73F" w14:textId="77777777">
      <w:pPr>
        <w:pStyle w:val="CommentText"/>
      </w:pPr>
      <w:r>
        <w:rPr>
          <w:rStyle w:val="CommentReference"/>
        </w:rPr>
        <w:annotationRef/>
      </w:r>
      <w:r>
        <w:t>What are we waiting for ? Procurement approvals takes time, we need to raise this ASAP.</w:t>
      </w:r>
    </w:p>
  </w:comment>
  <w:comment w:initials="G(" w:author="Gaurav 29. Kumar (EXT-Nokia)" w:date="2023-08-16T17:34:00Z" w:id="153">
    <w:p w:rsidR="669A4E8A" w:rsidRDefault="669A4E8A" w14:paraId="4CAE27D4" w14:textId="7E792D16">
      <w:pPr>
        <w:pStyle w:val="CommentText"/>
      </w:pPr>
      <w:r>
        <w:t>We have done analysis for possibility of service provider providing address in English and if we able to use it free.  so, we found only Google, which is paid have this feature, so we added only parameter to handle.</w:t>
      </w:r>
      <w:r>
        <w:rPr>
          <w:rStyle w:val="CommentReference"/>
        </w:rPr>
        <w:annotationRef/>
      </w:r>
    </w:p>
  </w:comment>
  <w:comment w:initials="G(" w:author="Gaurav 29. Kumar (EXT-Nokia)" w:date="2023-08-23T20:08:03" w:id="1235510406">
    <w:p w:rsidR="492F33E9" w:rsidRDefault="492F33E9" w14:paraId="54771732" w14:textId="3A63C5D6">
      <w:pPr>
        <w:pStyle w:val="CommentText"/>
      </w:pPr>
      <w:r>
        <w:fldChar w:fldCharType="begin"/>
      </w:r>
      <w:r>
        <w:instrText xml:space="preserve"> HYPERLINK "mailto:m.k.karthik@nokia.com"</w:instrText>
      </w:r>
      <w:bookmarkStart w:name="_@_43A7BEEE67C54A0F9E4F8CB9083DF6BCZ" w:id="1151787086"/>
      <w:r>
        <w:fldChar w:fldCharType="separate"/>
      </w:r>
      <w:bookmarkEnd w:id="1151787086"/>
      <w:r w:rsidRPr="492F33E9" w:rsidR="492F33E9">
        <w:rPr>
          <w:rStyle w:val="Mention"/>
          <w:noProof/>
        </w:rPr>
        <w:t>@M K. Karthik (Nokia)</w:t>
      </w:r>
      <w:r>
        <w:fldChar w:fldCharType="end"/>
      </w:r>
      <w:r w:rsidR="492F33E9">
        <w:rPr/>
        <w:t xml:space="preserve">  - we have specific requirement to validate from backend that required swagger support which will be suing create site rest API.</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33D1D9E"/>
  <w15:commentEx w15:done="0" w15:paraId="24FC3A94" w15:paraIdParent="333D1D9E"/>
  <w15:commentEx w15:done="0" w15:paraId="7D93601D" w15:paraIdParent="333D1D9E"/>
  <w15:commentEx w15:done="0" w15:paraId="51139243" w15:paraIdParent="333D1D9E"/>
  <w15:commentEx w15:done="0" w15:paraId="39F4E319" w15:paraIdParent="333D1D9E"/>
  <w15:commentEx w15:done="0" w15:paraId="1D7084BB"/>
  <w15:commentEx w15:done="0" w15:paraId="4A7051BB" w15:paraIdParent="1D7084BB"/>
  <w15:commentEx w15:done="0" w15:paraId="787203E9"/>
  <w15:commentEx w15:done="0" w15:paraId="2466F769" w15:paraIdParent="787203E9"/>
  <w15:commentEx w15:done="0" w15:paraId="57024555"/>
  <w15:commentEx w15:done="0" w15:paraId="594849F8" w15:paraIdParent="57024555"/>
  <w15:commentEx w15:done="0" w15:paraId="54496FA4"/>
  <w15:commentEx w15:done="0" w15:paraId="7BC858D3" w15:paraIdParent="54496FA4"/>
  <w15:commentEx w15:done="0" w15:paraId="280A0C5D"/>
  <w15:commentEx w15:done="0" w15:paraId="01E6708D" w15:paraIdParent="280A0C5D"/>
  <w15:commentEx w15:done="0" w15:paraId="2E7975B2" w15:paraIdParent="280A0C5D"/>
  <w15:commentEx w15:done="0" w15:paraId="524EEE8A"/>
  <w15:commentEx w15:done="0" w15:paraId="5631462E" w15:paraIdParent="524EEE8A"/>
  <w15:commentEx w15:done="0" w15:paraId="568A5F0D" w15:paraIdParent="524EEE8A"/>
  <w15:commentEx w15:done="0" w15:paraId="5D77D745" w15:paraIdParent="524EEE8A"/>
  <w15:commentEx w15:done="0" w15:paraId="14F10859" w15:paraIdParent="524EEE8A"/>
  <w15:commentEx w15:done="0" w15:paraId="5C4F9F39" w15:paraIdParent="524EEE8A"/>
  <w15:commentEx w15:done="0" w15:paraId="6024B173"/>
  <w15:commentEx w15:done="0" w15:paraId="09BA7A86"/>
  <w15:commentEx w15:done="0" w15:paraId="658321C6" w15:paraIdParent="09BA7A86"/>
  <w15:commentEx w15:done="0" w15:paraId="5F0954EC" w15:paraIdParent="09BA7A86"/>
  <w15:commentEx w15:done="0" w15:paraId="4CEF0624"/>
  <w15:commentEx w15:done="0" w15:paraId="12C2F94B" w15:paraIdParent="4CEF0624"/>
  <w15:commentEx w15:done="0" w15:paraId="11A75BE5"/>
  <w15:commentEx w15:done="0" w15:paraId="57ED87CD" w15:paraIdParent="11A75BE5"/>
  <w15:commentEx w15:done="0" w15:paraId="3E8679A3" w15:paraIdParent="11A75BE5"/>
  <w15:commentEx w15:done="0" w15:paraId="68E0AA46"/>
  <w15:commentEx w15:done="0" w15:paraId="01DAAE61" w15:paraIdParent="68E0AA46"/>
  <w15:commentEx w15:done="0" w15:paraId="5BB74F7D"/>
  <w15:commentEx w15:done="0" w15:paraId="651E485B" w15:paraIdParent="5BB74F7D"/>
  <w15:commentEx w15:done="0" w15:paraId="6CF8C1F9"/>
  <w15:commentEx w15:done="0" w15:paraId="39B4D397" w15:paraIdParent="6CF8C1F9"/>
  <w15:commentEx w15:done="0" w15:paraId="6881A73F" w15:paraIdParent="6CF8C1F9"/>
  <w15:commentEx w15:done="0" w15:paraId="4CAE27D4" w15:paraIdParent="6CF8C1F9"/>
  <w15:commentEx w15:done="0" w15:paraId="54771732" w15:paraIdParent="6024B17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BDB1526" w16cex:dateUtc="2023-08-07T01:39:00Z"/>
  <w16cex:commentExtensible w16cex:durableId="3609298E" w16cex:dateUtc="2023-08-07T08:41:00Z"/>
  <w16cex:commentExtensible w16cex:durableId="287E28AD" w16cex:dateUtc="2023-08-09T09:31:00Z"/>
  <w16cex:commentExtensible w16cex:durableId="5F1620AD" w16cex:dateUtc="2023-08-16T11:15:00Z"/>
  <w16cex:commentExtensible w16cex:durableId="288FBC74" w16cex:dateUtc="2023-08-22T17:30:00Z"/>
  <w16cex:commentExtensible w16cex:durableId="4AE3158B" w16cex:dateUtc="2023-08-07T01:43:00Z"/>
  <w16cex:commentExtensible w16cex:durableId="530BA9B4" w16cex:dateUtc="2023-08-07T08:43:00Z"/>
  <w16cex:commentExtensible w16cex:durableId="59672BBF" w16cex:dateUtc="2023-08-07T01:43:00Z"/>
  <w16cex:commentExtensible w16cex:durableId="19072B0E" w16cex:dateUtc="2023-08-07T08:44:00Z"/>
  <w16cex:commentExtensible w16cex:durableId="287E296B" w16cex:dateUtc="2023-08-09T09:34:00Z"/>
  <w16cex:commentExtensible w16cex:durableId="5444DEBB" w16cex:dateUtc="2023-08-10T12:38:00Z"/>
  <w16cex:commentExtensible w16cex:durableId="3431AEBE" w16cex:dateUtc="2023-08-07T01:46:00Z"/>
  <w16cex:commentExtensible w16cex:durableId="68BBF8C7" w16cex:dateUtc="2023-08-07T08:46:00Z"/>
  <w16cex:commentExtensible w16cex:durableId="287E29E7" w16cex:dateUtc="2023-08-09T09:36:00Z"/>
  <w16cex:commentExtensible w16cex:durableId="65C0A18A" w16cex:dateUtc="2023-08-10T12:43:00Z"/>
  <w16cex:commentExtensible w16cex:durableId="288FBD07" w16cex:dateUtc="2023-08-22T17:32:00Z"/>
  <w16cex:commentExtensible w16cex:durableId="253D8ED4" w16cex:dateUtc="2023-08-07T02:40:00Z"/>
  <w16cex:commentExtensible w16cex:durableId="1191AE11" w16cex:dateUtc="2023-08-07T12:54:00Z"/>
  <w16cex:commentExtensible w16cex:durableId="287E2A79" w16cex:dateUtc="2023-08-09T09:38:00Z"/>
  <w16cex:commentExtensible w16cex:durableId="0BA2DA77" w16cex:dateUtc="2023-08-10T12:47:00Z"/>
  <w16cex:commentExtensible w16cex:durableId="288FBD64" w16cex:dateUtc="2023-08-22T17:34:00Z"/>
  <w16cex:commentExtensible w16cex:durableId="6575464D" w16cex:dateUtc="2023-08-23T07:36:00Z"/>
  <w16cex:commentExtensible w16cex:durableId="2890A90E" w16cex:dateUtc="2023-08-23T10:19:00Z"/>
  <w16cex:commentExtensible w16cex:durableId="287E2A26" w16cex:dateUtc="2023-08-09T09:37:00Z"/>
  <w16cex:commentExtensible w16cex:durableId="6CF54355" w16cex:dateUtc="2023-08-10T12:47:00Z"/>
  <w16cex:commentExtensible w16cex:durableId="288FBD6C" w16cex:dateUtc="2023-08-22T17:34:00Z"/>
  <w16cex:commentExtensible w16cex:durableId="167476DD" w16cex:dateUtc="2023-08-03T13:26:00Z"/>
  <w16cex:commentExtensible w16cex:durableId="0C4713FC" w16cex:dateUtc="2023-08-07T14:49:00Z"/>
  <w16cex:commentExtensible w16cex:durableId="287E2B23" w16cex:dateUtc="2023-08-09T09:41:00Z"/>
  <w16cex:commentExtensible w16cex:durableId="4B63305D" w16cex:dateUtc="2023-08-10T12:49:00Z"/>
  <w16cex:commentExtensible w16cex:durableId="288FBD79" w16cex:dateUtc="2023-08-22T17:34:00Z"/>
  <w16cex:commentExtensible w16cex:durableId="2F2310FA" w16cex:dateUtc="2023-08-07T02:01:00Z"/>
  <w16cex:commentExtensible w16cex:durableId="27CDE42C" w16cex:dateUtc="2023-08-07T08:54:00Z"/>
  <w16cex:commentExtensible w16cex:durableId="563037BC" w16cex:dateUtc="2023-08-07T02:08:00Z"/>
  <w16cex:commentExtensible w16cex:durableId="2A3FC83C" w16cex:dateUtc="2023-08-07T13:00:00Z"/>
  <w16cex:commentExtensible w16cex:durableId="05C65A4F" w16cex:dateUtc="2023-08-07T02:09:00Z"/>
  <w16cex:commentExtensible w16cex:durableId="4325A552" w16cex:dateUtc="2023-08-07T09:03:00Z"/>
  <w16cex:commentExtensible w16cex:durableId="287E2CE9" w16cex:dateUtc="2023-08-09T09:49:00Z"/>
  <w16cex:commentExtensible w16cex:durableId="39EE0112" w16cex:dateUtc="2023-08-16T12:04:00Z"/>
  <w16cex:commentExtensible w16cex:durableId="0530CA5D" w16cex:dateUtc="2023-08-23T14:38:03.834Z"/>
</w16cex:commentsExtensible>
</file>

<file path=word/commentsIds.xml><?xml version="1.0" encoding="utf-8"?>
<w16cid:commentsIds xmlns:mc="http://schemas.openxmlformats.org/markup-compatibility/2006" xmlns:w16cid="http://schemas.microsoft.com/office/word/2016/wordml/cid" mc:Ignorable="w16cid">
  <w16cid:commentId w16cid:paraId="333D1D9E" w16cid:durableId="0BDB1526"/>
  <w16cid:commentId w16cid:paraId="24FC3A94" w16cid:durableId="3609298E"/>
  <w16cid:commentId w16cid:paraId="7D93601D" w16cid:durableId="287E28AD"/>
  <w16cid:commentId w16cid:paraId="51139243" w16cid:durableId="5F1620AD"/>
  <w16cid:commentId w16cid:paraId="39F4E319" w16cid:durableId="288FBC74"/>
  <w16cid:commentId w16cid:paraId="1D7084BB" w16cid:durableId="4AE3158B"/>
  <w16cid:commentId w16cid:paraId="4A7051BB" w16cid:durableId="530BA9B4"/>
  <w16cid:commentId w16cid:paraId="787203E9" w16cid:durableId="59672BBF"/>
  <w16cid:commentId w16cid:paraId="2466F769" w16cid:durableId="19072B0E"/>
  <w16cid:commentId w16cid:paraId="57024555" w16cid:durableId="287E296B"/>
  <w16cid:commentId w16cid:paraId="594849F8" w16cid:durableId="5444DEBB"/>
  <w16cid:commentId w16cid:paraId="54496FA4" w16cid:durableId="3431AEBE"/>
  <w16cid:commentId w16cid:paraId="7BC858D3" w16cid:durableId="68BBF8C7"/>
  <w16cid:commentId w16cid:paraId="280A0C5D" w16cid:durableId="287E29E7"/>
  <w16cid:commentId w16cid:paraId="01E6708D" w16cid:durableId="65C0A18A"/>
  <w16cid:commentId w16cid:paraId="2E7975B2" w16cid:durableId="288FBD07"/>
  <w16cid:commentId w16cid:paraId="524EEE8A" w16cid:durableId="253D8ED4"/>
  <w16cid:commentId w16cid:paraId="5631462E" w16cid:durableId="1191AE11"/>
  <w16cid:commentId w16cid:paraId="568A5F0D" w16cid:durableId="287E2A79"/>
  <w16cid:commentId w16cid:paraId="5D77D745" w16cid:durableId="0BA2DA77"/>
  <w16cid:commentId w16cid:paraId="14F10859" w16cid:durableId="288FBD64"/>
  <w16cid:commentId w16cid:paraId="5C4F9F39" w16cid:durableId="6575464D"/>
  <w16cid:commentId w16cid:paraId="6024B173" w16cid:durableId="2890A90E"/>
  <w16cid:commentId w16cid:paraId="09BA7A86" w16cid:durableId="287E2A26"/>
  <w16cid:commentId w16cid:paraId="658321C6" w16cid:durableId="6CF54355"/>
  <w16cid:commentId w16cid:paraId="5F0954EC" w16cid:durableId="288FBD6C"/>
  <w16cid:commentId w16cid:paraId="4CEF0624" w16cid:durableId="167476DD"/>
  <w16cid:commentId w16cid:paraId="12C2F94B" w16cid:durableId="0C4713FC"/>
  <w16cid:commentId w16cid:paraId="11A75BE5" w16cid:durableId="287E2B23"/>
  <w16cid:commentId w16cid:paraId="57ED87CD" w16cid:durableId="4B63305D"/>
  <w16cid:commentId w16cid:paraId="3E8679A3" w16cid:durableId="288FBD79"/>
  <w16cid:commentId w16cid:paraId="68E0AA46" w16cid:durableId="2F2310FA"/>
  <w16cid:commentId w16cid:paraId="01DAAE61" w16cid:durableId="27CDE42C"/>
  <w16cid:commentId w16cid:paraId="5BB74F7D" w16cid:durableId="563037BC"/>
  <w16cid:commentId w16cid:paraId="651E485B" w16cid:durableId="2A3FC83C"/>
  <w16cid:commentId w16cid:paraId="6CF8C1F9" w16cid:durableId="05C65A4F"/>
  <w16cid:commentId w16cid:paraId="39B4D397" w16cid:durableId="4325A552"/>
  <w16cid:commentId w16cid:paraId="6881A73F" w16cid:durableId="287E2CE9"/>
  <w16cid:commentId w16cid:paraId="4CAE27D4" w16cid:durableId="39EE0112"/>
  <w16cid:commentId w16cid:paraId="54771732" w16cid:durableId="0530CA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59F1" w:rsidP="00716C1A" w:rsidRDefault="00D759F1" w14:paraId="216640E0" w14:textId="77777777">
      <w:r>
        <w:separator/>
      </w:r>
    </w:p>
  </w:endnote>
  <w:endnote w:type="continuationSeparator" w:id="0">
    <w:p w:rsidR="00D759F1" w:rsidP="00716C1A" w:rsidRDefault="00D759F1" w14:paraId="52CCCC23" w14:textId="77777777">
      <w:r>
        <w:continuationSeparator/>
      </w:r>
    </w:p>
  </w:endnote>
  <w:endnote w:type="continuationNotice" w:id="1">
    <w:p w:rsidR="00D759F1" w:rsidRDefault="00D759F1" w14:paraId="0C75DD3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kia Pure Text">
    <w:altName w:val="Leelawadee UI"/>
    <w:panose1 w:val="020B0504040602060303"/>
    <w:charset w:val="00"/>
    <w:family w:val="swiss"/>
    <w:pitch w:val="variable"/>
    <w:sig w:usb0="A00002FF" w:usb1="700078FB" w:usb2="0001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kia Pure Headline Light">
    <w:altName w:val="Sylfaen"/>
    <w:panose1 w:val="020B0304040602060303"/>
    <w:charset w:val="00"/>
    <w:family w:val="swiss"/>
    <w:pitch w:val="variable"/>
    <w:sig w:usb0="A00006EF" w:usb1="5000205B" w:usb2="00000000" w:usb3="00000000" w:csb0="0000019F" w:csb1="00000000"/>
  </w:font>
  <w:font w:name="Nokia Pure Text DFL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Nokia Pure Headline">
    <w:altName w:val="Sylfaen"/>
    <w:panose1 w:val="020B0504040602060303"/>
    <w:charset w:val="00"/>
    <w:family w:val="swiss"/>
    <w:pitch w:val="variable"/>
    <w:sig w:usb0="A00006EF" w:usb1="5000205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tbl>
    <w:tblPr>
      <w:tblW w:w="10205" w:type="dxa"/>
      <w:tblCellMar>
        <w:left w:w="0" w:type="dxa"/>
        <w:right w:w="0" w:type="dxa"/>
      </w:tblCellMar>
      <w:tblLook w:val="04A0" w:firstRow="1" w:lastRow="0" w:firstColumn="1" w:lastColumn="0" w:noHBand="0" w:noVBand="1"/>
    </w:tblPr>
    <w:tblGrid>
      <w:gridCol w:w="3685"/>
      <w:gridCol w:w="3685"/>
      <w:gridCol w:w="2835"/>
    </w:tblGrid>
    <w:tr w:rsidRPr="000D5C23" w:rsidR="00356906" w:rsidTr="27E113E4" w14:paraId="6A346652" w14:textId="77777777">
      <w:trPr>
        <w:trHeight w:val="540"/>
      </w:trPr>
      <w:tc>
        <w:tcPr>
          <w:tcW w:w="3685" w:type="dxa"/>
          <w:shd w:val="clear" w:color="auto" w:fill="auto"/>
          <w:hideMark/>
        </w:tcPr>
        <w:p w:rsidRPr="000D5C23" w:rsidR="00356906" w:rsidP="53DF29DB" w:rsidRDefault="00B965D5" w14:paraId="597D547E" w14:textId="4A7C8E9B">
          <w:pPr>
            <w:spacing w:line="240" w:lineRule="auto"/>
            <w:rPr>
              <w:sz w:val="16"/>
              <w:szCs w:val="16"/>
            </w:rPr>
          </w:pPr>
          <w:r>
            <w:rPr>
              <w:noProof/>
              <w:color w:val="2B579A"/>
              <w:shd w:val="clear" w:color="auto" w:fill="E6E6E6"/>
            </w:rPr>
            <mc:AlternateContent>
              <mc:Choice Requires="wps">
                <w:drawing>
                  <wp:anchor distT="0" distB="0" distL="114300" distR="114300" simplePos="0" relativeHeight="251658240" behindDoc="0" locked="0" layoutInCell="0" allowOverlap="1" wp14:anchorId="0AD32039" wp14:editId="0B1ED692">
                    <wp:simplePos x="0" y="0"/>
                    <wp:positionH relativeFrom="page">
                      <wp:posOffset>0</wp:posOffset>
                    </wp:positionH>
                    <wp:positionV relativeFrom="page">
                      <wp:posOffset>9615170</wp:posOffset>
                    </wp:positionV>
                    <wp:extent cx="7772400" cy="252730"/>
                    <wp:effectExtent l="0" t="4445" r="0" b="0"/>
                    <wp:wrapNone/>
                    <wp:docPr id="2" name="MSIPCM10c04f3f8e1b70bbe6916ceb" descr="{&quot;HashCode&quot;:-1386971202,&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B579ED" w:rsidR="00B579ED" w:rsidP="00B579ED" w:rsidRDefault="00B579ED" w14:paraId="6849D22B" w14:textId="7310AE2F">
                                <w:pPr>
                                  <w:spacing w:after="0"/>
                                  <w:jc w:val="center"/>
                                  <w:rPr>
                                    <w:color w:val="001753"/>
                                    <w:sz w:val="16"/>
                                  </w:rPr>
                                </w:pPr>
                                <w:r w:rsidRPr="00B579ED">
                                  <w:rPr>
                                    <w:color w:val="001753"/>
                                    <w:sz w:val="16"/>
                                  </w:rPr>
                                  <w:t>Nokia internal use</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0AD32039">
                    <v:stroke joinstyle="miter"/>
                    <v:path gradientshapeok="t" o:connecttype="rect"/>
                  </v:shapetype>
                  <v:shape id="MSIPCM10c04f3f8e1b70bbe6916ceb" style="position:absolute;margin-left:0;margin-top:757.1pt;width:612pt;height:1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alt="{&quot;HashCode&quot;:-1386971202,&quot;Height&quot;:792.0,&quot;Width&quot;:612.0,&quot;Placement&quot;:&quot;Footer&quot;,&quot;Index&quot;:&quot;Primary&quot;,&quot;Section&quot;:1,&quot;Top&quot;:0.0,&quot;Left&quot;:0.0}" o:spid="_x0000_s1026"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">
                    <v:textbox inset=",0,,0">
                      <w:txbxContent>
                        <w:p w:rsidRPr="00B579ED" w:rsidR="00B579ED" w:rsidP="00B579ED" w:rsidRDefault="00B579ED" w14:paraId="6849D22B" w14:textId="7310AE2F">
                          <w:pPr>
                            <w:spacing w:after="0"/>
                            <w:jc w:val="center"/>
                            <w:rPr>
                              <w:color w:val="001753"/>
                              <w:sz w:val="16"/>
                            </w:rPr>
                          </w:pPr>
                          <w:r w:rsidRPr="00B579ED">
                            <w:rPr>
                              <w:color w:val="001753"/>
                              <w:sz w:val="16"/>
                            </w:rPr>
                            <w:t>Nokia internal use</w:t>
                          </w:r>
                        </w:p>
                      </w:txbxContent>
                    </v:textbox>
                    <w10:wrap anchorx="page" anchory="page"/>
                  </v:shape>
                </w:pict>
              </mc:Fallback>
            </mc:AlternateContent>
          </w:r>
          <w:r w:rsidRPr="53DF29DB" w:rsidR="00356906">
            <w:rPr>
              <w:color w:val="2B579A"/>
              <w:shd w:val="clear" w:color="auto" w:fill="E6E6E6"/>
            </w:rPr>
            <w:fldChar w:fldCharType="begin"/>
          </w:r>
          <w:r w:rsidRPr="000D5C23" w:rsidR="00356906">
            <w:rPr>
              <w:sz w:val="16"/>
            </w:rPr>
            <w:instrText xml:space="preserve"> DATE \@ "M/d/yyyy" </w:instrText>
          </w:r>
          <w:r w:rsidRPr="53DF29DB" w:rsidR="00356906">
            <w:rPr>
              <w:color w:val="2B579A"/>
              <w:sz w:val="16"/>
              <w:shd w:val="clear" w:color="auto" w:fill="E6E6E6"/>
            </w:rPr>
            <w:fldChar w:fldCharType="separate"/>
          </w:r>
          <w:r w:rsidR="00741860">
            <w:rPr>
              <w:noProof/>
              <w:sz w:val="16"/>
            </w:rPr>
            <w:t>8/23/2023</w:t>
          </w:r>
          <w:r w:rsidRPr="53DF29DB" w:rsidR="00356906">
            <w:rPr>
              <w:color w:val="2B579A"/>
              <w:shd w:val="clear" w:color="auto" w:fill="E6E6E6"/>
            </w:rPr>
            <w:fldChar w:fldCharType="end"/>
          </w:r>
          <w:r w:rsidRPr="53DF29DB" w:rsidR="00356906">
            <w:rPr>
              <w:sz w:val="16"/>
              <w:szCs w:val="16"/>
            </w:rPr>
            <w:t xml:space="preserve"> </w:t>
          </w:r>
          <w:sdt>
            <w:sdtPr>
              <w:rPr>
                <w:color w:val="2B579A"/>
                <w:sz w:val="16"/>
                <w:szCs w:val="16"/>
                <w:shd w:val="clear" w:color="auto" w:fill="E6E6E6"/>
              </w:rPr>
              <w:alias w:val="Title"/>
              <w:tag w:val=""/>
              <w:id w:val="667522092"/>
              <w:placeholder>
                <w:docPart w:val="4AA7A582ECBA4D7B8E7FFEB7C61D3CED"/>
              </w:placeholder>
              <w:dataBinding w:prefixMappings="xmlns:ns0='http://purl.org/dc/elements/1.1/' xmlns:ns1='http://schemas.openxmlformats.org/package/2006/metadata/core-properties' " w:xpath="/ns1:coreProperties[1]/ns0:title[1]" w:storeItemID="{6C3C8BC8-F283-45AE-878A-BAB7291924A1}"/>
              <w:text/>
            </w:sdtPr>
            <w:sdtEndPr/>
            <w:sdtContent>
              <w:r w:rsidR="00421467">
                <w:rPr>
                  <w:sz w:val="16"/>
                  <w:szCs w:val="16"/>
                </w:rPr>
                <w:t>WSP-12135 Map Improvements</w:t>
              </w:r>
            </w:sdtContent>
          </w:sdt>
        </w:p>
        <w:p w:rsidRPr="008C60CF" w:rsidR="00356906" w:rsidP="008C60CF" w:rsidRDefault="00356906" w14:paraId="33F4963D" w14:textId="13914FB9">
          <w:pPr>
            <w:spacing w:line="240" w:lineRule="auto"/>
            <w:rPr>
              <w:noProof/>
              <w:sz w:val="16"/>
              <w:szCs w:val="16"/>
            </w:rPr>
          </w:pPr>
          <w:r w:rsidRPr="008C60CF">
            <w:rPr>
              <w:noProof/>
              <w:color w:val="2B579A"/>
              <w:sz w:val="16"/>
              <w:szCs w:val="16"/>
              <w:shd w:val="clear" w:color="auto" w:fill="E6E6E6"/>
            </w:rPr>
            <w:fldChar w:fldCharType="begin"/>
          </w:r>
          <w:r w:rsidRPr="000D5C23">
            <w:rPr>
              <w:sz w:val="16"/>
            </w:rPr>
            <w:instrText xml:space="preserve"> PAGE  \* Arabic  \* MERGEFORMAT </w:instrText>
          </w:r>
          <w:r w:rsidRPr="008C60CF">
            <w:rPr>
              <w:color w:val="2B579A"/>
              <w:sz w:val="16"/>
              <w:shd w:val="clear" w:color="auto" w:fill="E6E6E6"/>
            </w:rPr>
            <w:fldChar w:fldCharType="separate"/>
          </w:r>
          <w:r w:rsidRPr="008C60CF">
            <w:rPr>
              <w:noProof/>
              <w:sz w:val="16"/>
              <w:szCs w:val="16"/>
            </w:rPr>
            <w:t>3</w:t>
          </w:r>
          <w:r w:rsidRPr="008C60CF">
            <w:rPr>
              <w:noProof/>
              <w:color w:val="2B579A"/>
              <w:sz w:val="16"/>
              <w:szCs w:val="16"/>
              <w:shd w:val="clear" w:color="auto" w:fill="E6E6E6"/>
            </w:rPr>
            <w:fldChar w:fldCharType="end"/>
          </w:r>
          <w:r w:rsidRPr="008C60CF">
            <w:rPr>
              <w:sz w:val="16"/>
              <w:szCs w:val="16"/>
            </w:rPr>
            <w:t xml:space="preserve"> / </w:t>
          </w:r>
          <w:r w:rsidRPr="008C60CF">
            <w:rPr>
              <w:noProof/>
              <w:color w:val="2B579A"/>
              <w:sz w:val="16"/>
              <w:szCs w:val="16"/>
              <w:shd w:val="clear" w:color="auto" w:fill="E6E6E6"/>
            </w:rPr>
            <w:fldChar w:fldCharType="begin"/>
          </w:r>
          <w:r w:rsidRPr="000D5C23">
            <w:rPr>
              <w:sz w:val="16"/>
            </w:rPr>
            <w:instrText xml:space="preserve"> NUMPAGES  \* Arabic  \* MERGEFORMAT </w:instrText>
          </w:r>
          <w:r w:rsidRPr="008C60CF">
            <w:rPr>
              <w:color w:val="2B579A"/>
              <w:sz w:val="16"/>
              <w:shd w:val="clear" w:color="auto" w:fill="E6E6E6"/>
            </w:rPr>
            <w:fldChar w:fldCharType="separate"/>
          </w:r>
          <w:r w:rsidRPr="008C60CF">
            <w:rPr>
              <w:noProof/>
              <w:sz w:val="16"/>
              <w:szCs w:val="16"/>
            </w:rPr>
            <w:t>10</w:t>
          </w:r>
          <w:r w:rsidRPr="008C60CF">
            <w:rPr>
              <w:noProof/>
              <w:color w:val="2B579A"/>
              <w:sz w:val="16"/>
              <w:szCs w:val="16"/>
              <w:shd w:val="clear" w:color="auto" w:fill="E6E6E6"/>
            </w:rPr>
            <w:fldChar w:fldCharType="end"/>
          </w:r>
        </w:p>
        <w:p w:rsidRPr="000D5C23" w:rsidR="00356906" w:rsidP="000D5C23" w:rsidRDefault="00356906" w14:paraId="0F3CABC7" w14:textId="77777777">
          <w:pPr>
            <w:spacing w:line="240" w:lineRule="auto"/>
            <w:rPr>
              <w:sz w:val="16"/>
            </w:rPr>
          </w:pPr>
        </w:p>
      </w:tc>
      <w:tc>
        <w:tcPr>
          <w:tcW w:w="3685" w:type="dxa"/>
          <w:shd w:val="clear" w:color="auto" w:fill="auto"/>
        </w:tcPr>
        <w:p w:rsidRPr="000D5C23" w:rsidR="00356906" w:rsidP="00E83A44" w:rsidRDefault="00356906" w14:paraId="5B08B5D1" w14:textId="77777777">
          <w:pPr>
            <w:spacing w:line="240" w:lineRule="auto"/>
            <w:rPr>
              <w:sz w:val="16"/>
            </w:rPr>
          </w:pPr>
        </w:p>
      </w:tc>
      <w:tc>
        <w:tcPr>
          <w:tcW w:w="2835" w:type="dxa"/>
          <w:shd w:val="clear" w:color="auto" w:fill="auto"/>
          <w:hideMark/>
        </w:tcPr>
        <w:p w:rsidRPr="008C60CF" w:rsidR="00356906" w:rsidP="008C60CF" w:rsidRDefault="00356906" w14:paraId="1E6769D7" w14:textId="77777777">
          <w:pPr>
            <w:spacing w:line="240" w:lineRule="auto"/>
            <w:jc w:val="right"/>
            <w:rPr>
              <w:rFonts w:ascii="Calibri" w:hAnsi="Calibri"/>
              <w:color w:val="222222"/>
              <w:sz w:val="16"/>
              <w:szCs w:val="16"/>
              <w:lang w:eastAsia="en-GB"/>
            </w:rPr>
          </w:pPr>
          <w:r w:rsidRPr="008C60CF">
            <w:rPr>
              <w:sz w:val="16"/>
              <w:szCs w:val="16"/>
              <w:lang w:eastAsia="en-GB"/>
            </w:rPr>
            <w:t>© 2018 Nokia</w:t>
          </w:r>
        </w:p>
      </w:tc>
    </w:tr>
  </w:tbl>
  <w:p w:rsidRPr="00716C1A" w:rsidR="00356906" w:rsidP="00716C1A" w:rsidRDefault="00356906" w14:paraId="16DEB4AB" w14:textId="1E5EEC99">
    <w:pPr>
      <w:pStyle w:val="Footer"/>
      <w:spacing w:after="12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59F1" w:rsidP="00716C1A" w:rsidRDefault="00D759F1" w14:paraId="356FC8CE" w14:textId="77777777">
      <w:r>
        <w:separator/>
      </w:r>
    </w:p>
  </w:footnote>
  <w:footnote w:type="continuationSeparator" w:id="0">
    <w:p w:rsidR="00D759F1" w:rsidP="00716C1A" w:rsidRDefault="00D759F1" w14:paraId="2C00D04C" w14:textId="77777777">
      <w:r>
        <w:continuationSeparator/>
      </w:r>
    </w:p>
  </w:footnote>
  <w:footnote w:type="continuationNotice" w:id="1">
    <w:p w:rsidR="00D759F1" w:rsidRDefault="00D759F1" w14:paraId="5D6ABD4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8179D0" w:rsidR="00356906" w:rsidP="00716C1A" w:rsidRDefault="00356906" w14:paraId="53C2D745" w14:textId="77777777">
    <w:r>
      <w:rPr>
        <w:noProof/>
        <w:color w:val="2B579A"/>
        <w:shd w:val="clear" w:color="auto" w:fill="E6E6E6"/>
        <w:lang w:eastAsia="zh-CN"/>
      </w:rPr>
      <w:drawing>
        <wp:anchor distT="0" distB="0" distL="114300" distR="114300" simplePos="0" relativeHeight="251666432" behindDoc="1" locked="0" layoutInCell="1" allowOverlap="1" wp14:anchorId="695BA09D" wp14:editId="6A83BEDC">
          <wp:simplePos x="0" y="0"/>
          <wp:positionH relativeFrom="page">
            <wp:posOffset>431800</wp:posOffset>
          </wp:positionH>
          <wp:positionV relativeFrom="page">
            <wp:posOffset>71755</wp:posOffset>
          </wp:positionV>
          <wp:extent cx="6980555" cy="1656080"/>
          <wp:effectExtent l="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180" t="3780" r="2936" b="-285"/>
                  <a:stretch>
                    <a:fillRect/>
                  </a:stretch>
                </pic:blipFill>
                <pic:spPr bwMode="auto">
                  <a:xfrm>
                    <a:off x="0" y="0"/>
                    <a:ext cx="6980555" cy="16560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5">
    <w:nsid w:val="2181a7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5023CF"/>
    <w:multiLevelType w:val="hybridMultilevel"/>
    <w:tmpl w:val="027810A2"/>
    <w:lvl w:ilvl="0" w:tplc="FFFFFFFF">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cs="Courier New"/>
      </w:rPr>
    </w:lvl>
    <w:lvl w:ilvl="2" w:tplc="40090001">
      <w:start w:val="1"/>
      <w:numFmt w:val="bullet"/>
      <w:lvlText w:val=""/>
      <w:lvlJc w:val="left"/>
      <w:pPr>
        <w:ind w:left="2160" w:hanging="360"/>
      </w:pPr>
      <w:rPr>
        <w:rFonts w:hint="default" w:ascii="Symbol" w:hAnsi="Symbol"/>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 w15:restartNumberingAfterBreak="0">
    <w:nsid w:val="125CAE10"/>
    <w:multiLevelType w:val="hybridMultilevel"/>
    <w:tmpl w:val="6F467082"/>
    <w:lvl w:ilvl="0" w:tplc="CF3E27C0">
      <w:start w:val="1"/>
      <w:numFmt w:val="bullet"/>
      <w:lvlText w:val=""/>
      <w:lvlJc w:val="left"/>
      <w:pPr>
        <w:ind w:left="720" w:hanging="360"/>
      </w:pPr>
      <w:rPr>
        <w:rFonts w:hint="default" w:ascii="Symbol" w:hAnsi="Symbol"/>
      </w:rPr>
    </w:lvl>
    <w:lvl w:ilvl="1" w:tplc="7B0AA028">
      <w:start w:val="1"/>
      <w:numFmt w:val="bullet"/>
      <w:lvlText w:val="o"/>
      <w:lvlJc w:val="left"/>
      <w:pPr>
        <w:ind w:left="1440" w:hanging="360"/>
      </w:pPr>
      <w:rPr>
        <w:rFonts w:hint="default" w:ascii="Courier New" w:hAnsi="Courier New"/>
      </w:rPr>
    </w:lvl>
    <w:lvl w:ilvl="2" w:tplc="93F6DBBA">
      <w:start w:val="1"/>
      <w:numFmt w:val="bullet"/>
      <w:lvlText w:val=""/>
      <w:lvlJc w:val="left"/>
      <w:pPr>
        <w:ind w:left="2160" w:hanging="360"/>
      </w:pPr>
      <w:rPr>
        <w:rFonts w:hint="default" w:ascii="Wingdings" w:hAnsi="Wingdings"/>
      </w:rPr>
    </w:lvl>
    <w:lvl w:ilvl="3" w:tplc="FB800634">
      <w:start w:val="1"/>
      <w:numFmt w:val="bullet"/>
      <w:lvlText w:val=""/>
      <w:lvlJc w:val="left"/>
      <w:pPr>
        <w:ind w:left="2880" w:hanging="360"/>
      </w:pPr>
      <w:rPr>
        <w:rFonts w:hint="default" w:ascii="Symbol" w:hAnsi="Symbol"/>
      </w:rPr>
    </w:lvl>
    <w:lvl w:ilvl="4" w:tplc="64860140">
      <w:start w:val="1"/>
      <w:numFmt w:val="bullet"/>
      <w:lvlText w:val="o"/>
      <w:lvlJc w:val="left"/>
      <w:pPr>
        <w:ind w:left="3600" w:hanging="360"/>
      </w:pPr>
      <w:rPr>
        <w:rFonts w:hint="default" w:ascii="Courier New" w:hAnsi="Courier New"/>
      </w:rPr>
    </w:lvl>
    <w:lvl w:ilvl="5" w:tplc="6DB097FA">
      <w:start w:val="1"/>
      <w:numFmt w:val="bullet"/>
      <w:lvlText w:val=""/>
      <w:lvlJc w:val="left"/>
      <w:pPr>
        <w:ind w:left="4320" w:hanging="360"/>
      </w:pPr>
      <w:rPr>
        <w:rFonts w:hint="default" w:ascii="Wingdings" w:hAnsi="Wingdings"/>
      </w:rPr>
    </w:lvl>
    <w:lvl w:ilvl="6" w:tplc="E99EF330">
      <w:start w:val="1"/>
      <w:numFmt w:val="bullet"/>
      <w:lvlText w:val=""/>
      <w:lvlJc w:val="left"/>
      <w:pPr>
        <w:ind w:left="5040" w:hanging="360"/>
      </w:pPr>
      <w:rPr>
        <w:rFonts w:hint="default" w:ascii="Symbol" w:hAnsi="Symbol"/>
      </w:rPr>
    </w:lvl>
    <w:lvl w:ilvl="7" w:tplc="2C76F15C">
      <w:start w:val="1"/>
      <w:numFmt w:val="bullet"/>
      <w:lvlText w:val="o"/>
      <w:lvlJc w:val="left"/>
      <w:pPr>
        <w:ind w:left="5760" w:hanging="360"/>
      </w:pPr>
      <w:rPr>
        <w:rFonts w:hint="default" w:ascii="Courier New" w:hAnsi="Courier New"/>
      </w:rPr>
    </w:lvl>
    <w:lvl w:ilvl="8" w:tplc="E4E25A46">
      <w:start w:val="1"/>
      <w:numFmt w:val="bullet"/>
      <w:lvlText w:val=""/>
      <w:lvlJc w:val="left"/>
      <w:pPr>
        <w:ind w:left="6480" w:hanging="360"/>
      </w:pPr>
      <w:rPr>
        <w:rFonts w:hint="default" w:ascii="Wingdings" w:hAnsi="Wingdings"/>
      </w:rPr>
    </w:lvl>
  </w:abstractNum>
  <w:abstractNum w:abstractNumId="2" w15:restartNumberingAfterBreak="0">
    <w:nsid w:val="187367D7"/>
    <w:multiLevelType w:val="hybridMultilevel"/>
    <w:tmpl w:val="FA5AF7CA"/>
    <w:lvl w:ilvl="0" w:tplc="9CB432D6">
      <w:start w:val="1"/>
      <w:numFmt w:val="bullet"/>
      <w:lvlText w:val=""/>
      <w:lvlJc w:val="left"/>
      <w:pPr>
        <w:ind w:left="720" w:hanging="360"/>
      </w:pPr>
      <w:rPr>
        <w:rFonts w:hint="default" w:ascii="Symbol" w:hAnsi="Symbol"/>
      </w:rPr>
    </w:lvl>
    <w:lvl w:ilvl="1" w:tplc="BCAEE5FC">
      <w:start w:val="1"/>
      <w:numFmt w:val="bullet"/>
      <w:lvlText w:val="o"/>
      <w:lvlJc w:val="left"/>
      <w:pPr>
        <w:ind w:left="1440" w:hanging="360"/>
      </w:pPr>
      <w:rPr>
        <w:rFonts w:hint="default" w:ascii="Courier New" w:hAnsi="Courier New"/>
      </w:rPr>
    </w:lvl>
    <w:lvl w:ilvl="2" w:tplc="B9A21348">
      <w:start w:val="1"/>
      <w:numFmt w:val="bullet"/>
      <w:lvlText w:val=""/>
      <w:lvlJc w:val="left"/>
      <w:pPr>
        <w:ind w:left="2160" w:hanging="360"/>
      </w:pPr>
      <w:rPr>
        <w:rFonts w:hint="default" w:ascii="Wingdings" w:hAnsi="Wingdings"/>
      </w:rPr>
    </w:lvl>
    <w:lvl w:ilvl="3" w:tplc="049E7E10">
      <w:start w:val="1"/>
      <w:numFmt w:val="bullet"/>
      <w:lvlText w:val=""/>
      <w:lvlJc w:val="left"/>
      <w:pPr>
        <w:ind w:left="2880" w:hanging="360"/>
      </w:pPr>
      <w:rPr>
        <w:rFonts w:hint="default" w:ascii="Symbol" w:hAnsi="Symbol"/>
      </w:rPr>
    </w:lvl>
    <w:lvl w:ilvl="4" w:tplc="B4C2F83C">
      <w:start w:val="1"/>
      <w:numFmt w:val="bullet"/>
      <w:lvlText w:val="o"/>
      <w:lvlJc w:val="left"/>
      <w:pPr>
        <w:ind w:left="3600" w:hanging="360"/>
      </w:pPr>
      <w:rPr>
        <w:rFonts w:hint="default" w:ascii="Courier New" w:hAnsi="Courier New"/>
      </w:rPr>
    </w:lvl>
    <w:lvl w:ilvl="5" w:tplc="DF4CE07A">
      <w:start w:val="1"/>
      <w:numFmt w:val="bullet"/>
      <w:lvlText w:val=""/>
      <w:lvlJc w:val="left"/>
      <w:pPr>
        <w:ind w:left="4320" w:hanging="360"/>
      </w:pPr>
      <w:rPr>
        <w:rFonts w:hint="default" w:ascii="Wingdings" w:hAnsi="Wingdings"/>
      </w:rPr>
    </w:lvl>
    <w:lvl w:ilvl="6" w:tplc="29FE4882">
      <w:start w:val="1"/>
      <w:numFmt w:val="bullet"/>
      <w:lvlText w:val=""/>
      <w:lvlJc w:val="left"/>
      <w:pPr>
        <w:ind w:left="5040" w:hanging="360"/>
      </w:pPr>
      <w:rPr>
        <w:rFonts w:hint="default" w:ascii="Symbol" w:hAnsi="Symbol"/>
      </w:rPr>
    </w:lvl>
    <w:lvl w:ilvl="7" w:tplc="0B94AF42">
      <w:start w:val="1"/>
      <w:numFmt w:val="bullet"/>
      <w:lvlText w:val="o"/>
      <w:lvlJc w:val="left"/>
      <w:pPr>
        <w:ind w:left="5760" w:hanging="360"/>
      </w:pPr>
      <w:rPr>
        <w:rFonts w:hint="default" w:ascii="Courier New" w:hAnsi="Courier New"/>
      </w:rPr>
    </w:lvl>
    <w:lvl w:ilvl="8" w:tplc="2D00B1D8">
      <w:start w:val="1"/>
      <w:numFmt w:val="bullet"/>
      <w:lvlText w:val=""/>
      <w:lvlJc w:val="left"/>
      <w:pPr>
        <w:ind w:left="6480" w:hanging="360"/>
      </w:pPr>
      <w:rPr>
        <w:rFonts w:hint="default" w:ascii="Wingdings" w:hAnsi="Wingdings"/>
      </w:rPr>
    </w:lvl>
  </w:abstractNum>
  <w:abstractNum w:abstractNumId="3" w15:restartNumberingAfterBreak="0">
    <w:nsid w:val="1AFD0CB4"/>
    <w:multiLevelType w:val="hybridMultilevel"/>
    <w:tmpl w:val="EFB80684"/>
    <w:lvl w:ilvl="0" w:tplc="40090001">
      <w:start w:val="1"/>
      <w:numFmt w:val="bullet"/>
      <w:lvlText w:val=""/>
      <w:lvlJc w:val="left"/>
      <w:pPr>
        <w:ind w:left="780" w:hanging="360"/>
      </w:pPr>
      <w:rPr>
        <w:rFonts w:hint="default" w:ascii="Symbol" w:hAnsi="Symbol"/>
      </w:rPr>
    </w:lvl>
    <w:lvl w:ilvl="1" w:tplc="40090003" w:tentative="1">
      <w:start w:val="1"/>
      <w:numFmt w:val="bullet"/>
      <w:lvlText w:val="o"/>
      <w:lvlJc w:val="left"/>
      <w:pPr>
        <w:ind w:left="1500" w:hanging="360"/>
      </w:pPr>
      <w:rPr>
        <w:rFonts w:hint="default" w:ascii="Courier New" w:hAnsi="Courier New" w:cs="Courier New"/>
      </w:rPr>
    </w:lvl>
    <w:lvl w:ilvl="2" w:tplc="40090005" w:tentative="1">
      <w:start w:val="1"/>
      <w:numFmt w:val="bullet"/>
      <w:lvlText w:val=""/>
      <w:lvlJc w:val="left"/>
      <w:pPr>
        <w:ind w:left="2220" w:hanging="360"/>
      </w:pPr>
      <w:rPr>
        <w:rFonts w:hint="default" w:ascii="Wingdings" w:hAnsi="Wingdings"/>
      </w:rPr>
    </w:lvl>
    <w:lvl w:ilvl="3" w:tplc="40090001" w:tentative="1">
      <w:start w:val="1"/>
      <w:numFmt w:val="bullet"/>
      <w:lvlText w:val=""/>
      <w:lvlJc w:val="left"/>
      <w:pPr>
        <w:ind w:left="2940" w:hanging="360"/>
      </w:pPr>
      <w:rPr>
        <w:rFonts w:hint="default" w:ascii="Symbol" w:hAnsi="Symbol"/>
      </w:rPr>
    </w:lvl>
    <w:lvl w:ilvl="4" w:tplc="40090003" w:tentative="1">
      <w:start w:val="1"/>
      <w:numFmt w:val="bullet"/>
      <w:lvlText w:val="o"/>
      <w:lvlJc w:val="left"/>
      <w:pPr>
        <w:ind w:left="3660" w:hanging="360"/>
      </w:pPr>
      <w:rPr>
        <w:rFonts w:hint="default" w:ascii="Courier New" w:hAnsi="Courier New" w:cs="Courier New"/>
      </w:rPr>
    </w:lvl>
    <w:lvl w:ilvl="5" w:tplc="40090005" w:tentative="1">
      <w:start w:val="1"/>
      <w:numFmt w:val="bullet"/>
      <w:lvlText w:val=""/>
      <w:lvlJc w:val="left"/>
      <w:pPr>
        <w:ind w:left="4380" w:hanging="360"/>
      </w:pPr>
      <w:rPr>
        <w:rFonts w:hint="default" w:ascii="Wingdings" w:hAnsi="Wingdings"/>
      </w:rPr>
    </w:lvl>
    <w:lvl w:ilvl="6" w:tplc="40090001" w:tentative="1">
      <w:start w:val="1"/>
      <w:numFmt w:val="bullet"/>
      <w:lvlText w:val=""/>
      <w:lvlJc w:val="left"/>
      <w:pPr>
        <w:ind w:left="5100" w:hanging="360"/>
      </w:pPr>
      <w:rPr>
        <w:rFonts w:hint="default" w:ascii="Symbol" w:hAnsi="Symbol"/>
      </w:rPr>
    </w:lvl>
    <w:lvl w:ilvl="7" w:tplc="40090003" w:tentative="1">
      <w:start w:val="1"/>
      <w:numFmt w:val="bullet"/>
      <w:lvlText w:val="o"/>
      <w:lvlJc w:val="left"/>
      <w:pPr>
        <w:ind w:left="5820" w:hanging="360"/>
      </w:pPr>
      <w:rPr>
        <w:rFonts w:hint="default" w:ascii="Courier New" w:hAnsi="Courier New" w:cs="Courier New"/>
      </w:rPr>
    </w:lvl>
    <w:lvl w:ilvl="8" w:tplc="40090005" w:tentative="1">
      <w:start w:val="1"/>
      <w:numFmt w:val="bullet"/>
      <w:lvlText w:val=""/>
      <w:lvlJc w:val="left"/>
      <w:pPr>
        <w:ind w:left="6540" w:hanging="360"/>
      </w:pPr>
      <w:rPr>
        <w:rFonts w:hint="default" w:ascii="Wingdings" w:hAnsi="Wingdings"/>
      </w:rPr>
    </w:lvl>
  </w:abstractNum>
  <w:abstractNum w:abstractNumId="4" w15:restartNumberingAfterBreak="0">
    <w:nsid w:val="20B93B65"/>
    <w:multiLevelType w:val="hybridMultilevel"/>
    <w:tmpl w:val="E028ED2C"/>
    <w:lvl w:ilvl="0" w:tplc="49F0CA0C">
      <w:start w:val="1"/>
      <w:numFmt w:val="bullet"/>
      <w:lvlText w:val=""/>
      <w:lvlJc w:val="left"/>
      <w:pPr>
        <w:ind w:left="720" w:hanging="360"/>
      </w:pPr>
      <w:rPr>
        <w:rFonts w:hint="default" w:ascii="Symbol" w:hAnsi="Symbol"/>
      </w:rPr>
    </w:lvl>
    <w:lvl w:ilvl="1" w:tplc="DC20476A">
      <w:start w:val="1"/>
      <w:numFmt w:val="bullet"/>
      <w:lvlText w:val="o"/>
      <w:lvlJc w:val="left"/>
      <w:pPr>
        <w:ind w:left="1440" w:hanging="360"/>
      </w:pPr>
      <w:rPr>
        <w:rFonts w:hint="default" w:ascii="Courier New" w:hAnsi="Courier New"/>
      </w:rPr>
    </w:lvl>
    <w:lvl w:ilvl="2" w:tplc="3BD4B32C">
      <w:start w:val="1"/>
      <w:numFmt w:val="bullet"/>
      <w:lvlText w:val=""/>
      <w:lvlJc w:val="left"/>
      <w:pPr>
        <w:ind w:left="2160" w:hanging="360"/>
      </w:pPr>
      <w:rPr>
        <w:rFonts w:hint="default" w:ascii="Wingdings" w:hAnsi="Wingdings"/>
      </w:rPr>
    </w:lvl>
    <w:lvl w:ilvl="3" w:tplc="374E0780">
      <w:start w:val="1"/>
      <w:numFmt w:val="bullet"/>
      <w:lvlText w:val=""/>
      <w:lvlJc w:val="left"/>
      <w:pPr>
        <w:ind w:left="2880" w:hanging="360"/>
      </w:pPr>
      <w:rPr>
        <w:rFonts w:hint="default" w:ascii="Symbol" w:hAnsi="Symbol"/>
      </w:rPr>
    </w:lvl>
    <w:lvl w:ilvl="4" w:tplc="194CC1F0">
      <w:start w:val="1"/>
      <w:numFmt w:val="bullet"/>
      <w:lvlText w:val="o"/>
      <w:lvlJc w:val="left"/>
      <w:pPr>
        <w:ind w:left="3600" w:hanging="360"/>
      </w:pPr>
      <w:rPr>
        <w:rFonts w:hint="default" w:ascii="Courier New" w:hAnsi="Courier New"/>
      </w:rPr>
    </w:lvl>
    <w:lvl w:ilvl="5" w:tplc="AD809092">
      <w:start w:val="1"/>
      <w:numFmt w:val="bullet"/>
      <w:lvlText w:val=""/>
      <w:lvlJc w:val="left"/>
      <w:pPr>
        <w:ind w:left="4320" w:hanging="360"/>
      </w:pPr>
      <w:rPr>
        <w:rFonts w:hint="default" w:ascii="Wingdings" w:hAnsi="Wingdings"/>
      </w:rPr>
    </w:lvl>
    <w:lvl w:ilvl="6" w:tplc="A6F47342">
      <w:start w:val="1"/>
      <w:numFmt w:val="bullet"/>
      <w:lvlText w:val=""/>
      <w:lvlJc w:val="left"/>
      <w:pPr>
        <w:ind w:left="5040" w:hanging="360"/>
      </w:pPr>
      <w:rPr>
        <w:rFonts w:hint="default" w:ascii="Symbol" w:hAnsi="Symbol"/>
      </w:rPr>
    </w:lvl>
    <w:lvl w:ilvl="7" w:tplc="1EFADFF0">
      <w:start w:val="1"/>
      <w:numFmt w:val="bullet"/>
      <w:lvlText w:val="o"/>
      <w:lvlJc w:val="left"/>
      <w:pPr>
        <w:ind w:left="5760" w:hanging="360"/>
      </w:pPr>
      <w:rPr>
        <w:rFonts w:hint="default" w:ascii="Courier New" w:hAnsi="Courier New"/>
      </w:rPr>
    </w:lvl>
    <w:lvl w:ilvl="8" w:tplc="BBDC7BDC">
      <w:start w:val="1"/>
      <w:numFmt w:val="bullet"/>
      <w:lvlText w:val=""/>
      <w:lvlJc w:val="left"/>
      <w:pPr>
        <w:ind w:left="6480" w:hanging="360"/>
      </w:pPr>
      <w:rPr>
        <w:rFonts w:hint="default" w:ascii="Wingdings" w:hAnsi="Wingdings"/>
      </w:rPr>
    </w:lvl>
  </w:abstractNum>
  <w:abstractNum w:abstractNumId="5" w15:restartNumberingAfterBreak="0">
    <w:nsid w:val="22AD06CC"/>
    <w:multiLevelType w:val="hybridMultilevel"/>
    <w:tmpl w:val="C982073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2F3C3A0D"/>
    <w:multiLevelType w:val="hybridMultilevel"/>
    <w:tmpl w:val="BDF25C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A15ED2"/>
    <w:multiLevelType w:val="hybridMultilevel"/>
    <w:tmpl w:val="D56C2B7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3590CBD"/>
    <w:multiLevelType w:val="multilevel"/>
    <w:tmpl w:val="C89213E6"/>
    <w:lvl w:ilvl="0">
      <w:start w:val="1"/>
      <w:numFmt w:val="decimal"/>
      <w:pStyle w:val="Heading1"/>
      <w:lvlText w:val="%1"/>
      <w:lvlJc w:val="left"/>
      <w:pPr>
        <w:ind w:left="5387" w:hanging="851"/>
      </w:pPr>
    </w:lvl>
    <w:lvl w:ilvl="1">
      <w:start w:val="1"/>
      <w:numFmt w:val="decimal"/>
      <w:pStyle w:val="Heading2"/>
      <w:lvlText w:val="%1.%2"/>
      <w:lvlJc w:val="left"/>
      <w:pPr>
        <w:ind w:left="851" w:hanging="851"/>
      </w:pPr>
      <w:rPr>
        <w:rFonts w:hint="default"/>
        <w:color w:val="124191"/>
      </w:rPr>
    </w:lvl>
    <w:lvl w:ilvl="2">
      <w:start w:val="1"/>
      <w:numFmt w:val="decimal"/>
      <w:pStyle w:val="Heading3"/>
      <w:lvlText w:val="%1.%2.%3"/>
      <w:lvlJc w:val="left"/>
      <w:pPr>
        <w:ind w:left="851" w:hanging="85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851" w:hanging="851"/>
      </w:pPr>
      <w:rPr>
        <w:rFonts w:hint="default"/>
        <w:i w:val="0"/>
      </w:rPr>
    </w:lvl>
    <w:lvl w:ilvl="4">
      <w:start w:val="1"/>
      <w:numFmt w:val="decimal"/>
      <w:pStyle w:val="Heading5"/>
      <w:lvlText w:val="%1.%2.%3.%4.%5"/>
      <w:lvlJc w:val="left"/>
      <w:pPr>
        <w:ind w:left="1021" w:hanging="1021"/>
      </w:pPr>
      <w:rPr>
        <w:rFonts w:hint="default"/>
      </w:rPr>
    </w:lvl>
    <w:lvl w:ilvl="5">
      <w:start w:val="1"/>
      <w:numFmt w:val="decimal"/>
      <w:pStyle w:val="Heading6"/>
      <w:lvlText w:val="%1.%2.%3.%4.%5.%6"/>
      <w:lvlJc w:val="left"/>
      <w:pPr>
        <w:ind w:left="1021" w:hanging="1021"/>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134" w:hanging="1134"/>
      </w:pPr>
      <w:rPr>
        <w:rFonts w:hint="default"/>
      </w:rPr>
    </w:lvl>
    <w:lvl w:ilvl="8">
      <w:start w:val="1"/>
      <w:numFmt w:val="decimal"/>
      <w:pStyle w:val="Heading9"/>
      <w:lvlText w:val="%1.%2.%3.%4.%5.%6.%7.%8.%9"/>
      <w:lvlJc w:val="left"/>
      <w:pPr>
        <w:ind w:left="1247" w:hanging="1247"/>
      </w:pPr>
      <w:rPr>
        <w:rFonts w:hint="default"/>
      </w:rPr>
    </w:lvl>
  </w:abstractNum>
  <w:abstractNum w:abstractNumId="9" w15:restartNumberingAfterBreak="0">
    <w:nsid w:val="36982D77"/>
    <w:multiLevelType w:val="multilevel"/>
    <w:tmpl w:val="D486C028"/>
    <w:styleLink w:val="Nokia"/>
    <w:lvl w:ilvl="0">
      <w:start w:val="1"/>
      <w:numFmt w:val="decimal"/>
      <w:lvlText w:val="%1."/>
      <w:lvlJc w:val="left"/>
      <w:pPr>
        <w:ind w:left="357" w:hanging="357"/>
      </w:pPr>
      <w:rPr>
        <w:rFonts w:hint="default" w:ascii="Nokia Pure Text" w:hAnsi="Nokia Pure Text"/>
      </w:rPr>
    </w:lvl>
    <w:lvl w:ilvl="1">
      <w:start w:val="1"/>
      <w:numFmt w:val="decimal"/>
      <w:lvlText w:val="%1.%2"/>
      <w:lvlJc w:val="left"/>
      <w:pPr>
        <w:ind w:left="1434" w:hanging="357"/>
      </w:pPr>
      <w:rPr>
        <w:rFonts w:hint="default"/>
      </w:rPr>
    </w:lvl>
    <w:lvl w:ilvl="2">
      <w:start w:val="1"/>
      <w:numFmt w:val="decimal"/>
      <w:lvlText w:val="%1.%2.%3"/>
      <w:lvlJc w:val="right"/>
      <w:pPr>
        <w:ind w:left="2511" w:hanging="357"/>
      </w:pPr>
      <w:rPr>
        <w:rFonts w:hint="default"/>
      </w:rPr>
    </w:lvl>
    <w:lvl w:ilvl="3">
      <w:start w:val="1"/>
      <w:numFmt w:val="decimal"/>
      <w:lvlText w:val="%1.%2.%3.%4"/>
      <w:lvlJc w:val="left"/>
      <w:pPr>
        <w:ind w:left="3588" w:hanging="357"/>
      </w:pPr>
      <w:rPr>
        <w:rFonts w:hint="default"/>
      </w:rPr>
    </w:lvl>
    <w:lvl w:ilvl="4">
      <w:start w:val="1"/>
      <w:numFmt w:val="lowerLetter"/>
      <w:lvlText w:val="%5."/>
      <w:lvlJc w:val="left"/>
      <w:pPr>
        <w:ind w:left="4665" w:hanging="357"/>
      </w:pPr>
      <w:rPr>
        <w:rFonts w:hint="default"/>
      </w:rPr>
    </w:lvl>
    <w:lvl w:ilvl="5">
      <w:start w:val="1"/>
      <w:numFmt w:val="lowerRoman"/>
      <w:lvlText w:val="%6."/>
      <w:lvlJc w:val="right"/>
      <w:pPr>
        <w:ind w:left="5742" w:hanging="357"/>
      </w:pPr>
      <w:rPr>
        <w:rFonts w:hint="default"/>
      </w:rPr>
    </w:lvl>
    <w:lvl w:ilvl="6">
      <w:start w:val="1"/>
      <w:numFmt w:val="decimal"/>
      <w:lvlText w:val="%7."/>
      <w:lvlJc w:val="left"/>
      <w:pPr>
        <w:ind w:left="6819" w:hanging="357"/>
      </w:pPr>
      <w:rPr>
        <w:rFonts w:hint="default"/>
      </w:rPr>
    </w:lvl>
    <w:lvl w:ilvl="7">
      <w:start w:val="1"/>
      <w:numFmt w:val="lowerLetter"/>
      <w:lvlText w:val="%8."/>
      <w:lvlJc w:val="left"/>
      <w:pPr>
        <w:ind w:left="7896" w:hanging="357"/>
      </w:pPr>
      <w:rPr>
        <w:rFonts w:hint="default"/>
      </w:rPr>
    </w:lvl>
    <w:lvl w:ilvl="8">
      <w:start w:val="1"/>
      <w:numFmt w:val="lowerRoman"/>
      <w:lvlText w:val="%9."/>
      <w:lvlJc w:val="right"/>
      <w:pPr>
        <w:ind w:left="8973" w:hanging="357"/>
      </w:pPr>
      <w:rPr>
        <w:rFonts w:hint="default"/>
      </w:rPr>
    </w:lvl>
  </w:abstractNum>
  <w:abstractNum w:abstractNumId="10" w15:restartNumberingAfterBreak="0">
    <w:nsid w:val="3BEB730D"/>
    <w:multiLevelType w:val="hybridMultilevel"/>
    <w:tmpl w:val="4FE2E75C"/>
    <w:lvl w:ilvl="0" w:tplc="6EE49B0E">
      <w:start w:val="1"/>
      <w:numFmt w:val="bullet"/>
      <w:pStyle w:val="ListParagraph"/>
      <w:lvlText w:val=""/>
      <w:lvlJc w:val="left"/>
      <w:pPr>
        <w:tabs>
          <w:tab w:val="num" w:pos="720"/>
        </w:tabs>
        <w:ind w:left="720" w:hanging="360"/>
      </w:pPr>
      <w:rPr>
        <w:rFonts w:hint="default" w:ascii="Symbol" w:hAnsi="Symbol"/>
        <w:color w:val="001135"/>
      </w:rPr>
    </w:lvl>
    <w:lvl w:ilvl="1" w:tplc="0C98989C">
      <w:start w:val="1"/>
      <w:numFmt w:val="bullet"/>
      <w:lvlText w:val=""/>
      <w:lvlJc w:val="left"/>
      <w:pPr>
        <w:tabs>
          <w:tab w:val="num" w:pos="1134"/>
        </w:tabs>
        <w:ind w:left="1134" w:hanging="414"/>
      </w:pPr>
      <w:rPr>
        <w:rFonts w:hint="default" w:ascii="Symbol" w:hAnsi="Symbol"/>
      </w:rPr>
    </w:lvl>
    <w:lvl w:ilvl="2" w:tplc="159A2CC0">
      <w:start w:val="1"/>
      <w:numFmt w:val="bullet"/>
      <w:lvlText w:val=""/>
      <w:lvlJc w:val="left"/>
      <w:pPr>
        <w:tabs>
          <w:tab w:val="num" w:pos="1491"/>
        </w:tabs>
        <w:ind w:left="1491" w:hanging="357"/>
      </w:pPr>
      <w:rPr>
        <w:rFonts w:hint="default" w:ascii="Symbol" w:hAnsi="Symbol"/>
      </w:rPr>
    </w:lvl>
    <w:lvl w:ilvl="3" w:tplc="1F127732">
      <w:start w:val="1"/>
      <w:numFmt w:val="bullet"/>
      <w:lvlText w:val=""/>
      <w:lvlJc w:val="left"/>
      <w:pPr>
        <w:tabs>
          <w:tab w:val="num" w:pos="1848"/>
        </w:tabs>
        <w:ind w:left="1848" w:hanging="357"/>
      </w:pPr>
      <w:rPr>
        <w:rFonts w:hint="default" w:ascii="Symbol" w:hAnsi="Symbol"/>
      </w:rPr>
    </w:lvl>
    <w:lvl w:ilvl="4" w:tplc="5BF2BE20">
      <w:start w:val="1"/>
      <w:numFmt w:val="bullet"/>
      <w:lvlText w:val=""/>
      <w:lvlJc w:val="left"/>
      <w:pPr>
        <w:tabs>
          <w:tab w:val="num" w:pos="2211"/>
        </w:tabs>
        <w:ind w:left="2211" w:hanging="363"/>
      </w:pPr>
      <w:rPr>
        <w:rFonts w:hint="default" w:ascii="Symbol" w:hAnsi="Symbol"/>
        <w:color w:val="001135"/>
      </w:rPr>
    </w:lvl>
    <w:lvl w:ilvl="5" w:tplc="48B84DBE">
      <w:start w:val="1"/>
      <w:numFmt w:val="bullet"/>
      <w:lvlText w:val=""/>
      <w:lvlJc w:val="left"/>
      <w:pPr>
        <w:tabs>
          <w:tab w:val="num" w:pos="2569"/>
        </w:tabs>
        <w:ind w:left="2569" w:hanging="358"/>
      </w:pPr>
      <w:rPr>
        <w:rFonts w:hint="default" w:ascii="Symbol" w:hAnsi="Symbol"/>
      </w:rPr>
    </w:lvl>
    <w:lvl w:ilvl="6" w:tplc="CC32477A">
      <w:start w:val="1"/>
      <w:numFmt w:val="bullet"/>
      <w:lvlText w:val=""/>
      <w:lvlJc w:val="left"/>
      <w:pPr>
        <w:tabs>
          <w:tab w:val="num" w:pos="2926"/>
        </w:tabs>
        <w:ind w:left="2926" w:hanging="357"/>
      </w:pPr>
      <w:rPr>
        <w:rFonts w:hint="default" w:ascii="Symbol" w:hAnsi="Symbol"/>
        <w:color w:val="001135"/>
      </w:rPr>
    </w:lvl>
    <w:lvl w:ilvl="7" w:tplc="AA2277FE">
      <w:start w:val="1"/>
      <w:numFmt w:val="bullet"/>
      <w:lvlText w:val=""/>
      <w:lvlJc w:val="left"/>
      <w:pPr>
        <w:tabs>
          <w:tab w:val="num" w:pos="3289"/>
        </w:tabs>
        <w:ind w:left="3289" w:hanging="363"/>
      </w:pPr>
      <w:rPr>
        <w:rFonts w:hint="default" w:ascii="Symbol" w:hAnsi="Symbol"/>
      </w:rPr>
    </w:lvl>
    <w:lvl w:ilvl="8" w:tplc="DC7AE30C">
      <w:start w:val="1"/>
      <w:numFmt w:val="bullet"/>
      <w:lvlText w:val=""/>
      <w:lvlJc w:val="left"/>
      <w:pPr>
        <w:ind w:left="6480" w:hanging="360"/>
      </w:pPr>
      <w:rPr>
        <w:rFonts w:hint="default" w:ascii="Wingdings" w:hAnsi="Wingdings"/>
      </w:rPr>
    </w:lvl>
  </w:abstractNum>
  <w:abstractNum w:abstractNumId="11" w15:restartNumberingAfterBreak="0">
    <w:nsid w:val="4CA94797"/>
    <w:multiLevelType w:val="hybridMultilevel"/>
    <w:tmpl w:val="BF5263F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52913B1C"/>
    <w:multiLevelType w:val="hybridMultilevel"/>
    <w:tmpl w:val="C31CA5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3604D20"/>
    <w:multiLevelType w:val="multilevel"/>
    <w:tmpl w:val="F456110E"/>
    <w:lvl w:ilvl="0">
      <w:start w:val="1"/>
      <w:numFmt w:val="decimal"/>
      <w:pStyle w:val="Simplenumbering"/>
      <w:lvlText w:val="%1."/>
      <w:lvlJc w:val="left"/>
      <w:pPr>
        <w:tabs>
          <w:tab w:val="num" w:pos="720"/>
        </w:tabs>
        <w:ind w:left="720" w:hanging="363"/>
      </w:pPr>
      <w:rPr>
        <w:rFonts w:hint="default"/>
      </w:rPr>
    </w:lvl>
    <w:lvl w:ilvl="1">
      <w:start w:val="1"/>
      <w:numFmt w:val="decimal"/>
      <w:lvlText w:val="%1.%2."/>
      <w:lvlJc w:val="left"/>
      <w:pPr>
        <w:tabs>
          <w:tab w:val="num" w:pos="1247"/>
        </w:tabs>
        <w:ind w:left="1247" w:hanging="527"/>
      </w:pPr>
      <w:rPr>
        <w:rFonts w:hint="default"/>
      </w:rPr>
    </w:lvl>
    <w:lvl w:ilvl="2">
      <w:start w:val="1"/>
      <w:numFmt w:val="decimal"/>
      <w:lvlText w:val="%1.%2.%3."/>
      <w:lvlJc w:val="left"/>
      <w:pPr>
        <w:tabs>
          <w:tab w:val="num" w:pos="1814"/>
        </w:tabs>
        <w:ind w:left="1814" w:hanging="680"/>
      </w:pPr>
      <w:rPr>
        <w:rFonts w:hint="default"/>
      </w:rPr>
    </w:lvl>
    <w:lvl w:ilvl="3">
      <w:start w:val="1"/>
      <w:numFmt w:val="decimal"/>
      <w:lvlText w:val="%1.%2.%3.%4."/>
      <w:lvlJc w:val="left"/>
      <w:pPr>
        <w:tabs>
          <w:tab w:val="num" w:pos="2381"/>
        </w:tabs>
        <w:ind w:left="2381" w:hanging="890"/>
      </w:pPr>
      <w:rPr>
        <w:rFonts w:hint="default"/>
      </w:rPr>
    </w:lvl>
    <w:lvl w:ilvl="4">
      <w:start w:val="1"/>
      <w:numFmt w:val="decimal"/>
      <w:lvlText w:val="%1.%2.%3.%4.%5."/>
      <w:lvlJc w:val="left"/>
      <w:pPr>
        <w:tabs>
          <w:tab w:val="num" w:pos="2948"/>
        </w:tabs>
        <w:ind w:left="2948" w:hanging="1100"/>
      </w:pPr>
      <w:rPr>
        <w:rFonts w:hint="default"/>
      </w:rPr>
    </w:lvl>
    <w:lvl w:ilvl="5">
      <w:start w:val="1"/>
      <w:numFmt w:val="decimal"/>
      <w:lvlText w:val="%1.%2.%3.%4.%5.%6."/>
      <w:lvlJc w:val="left"/>
      <w:pPr>
        <w:tabs>
          <w:tab w:val="num" w:pos="3402"/>
        </w:tabs>
        <w:ind w:left="3402" w:hanging="1191"/>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6D3156C"/>
    <w:multiLevelType w:val="hybridMultilevel"/>
    <w:tmpl w:val="267CD4B8"/>
    <w:lvl w:ilvl="0" w:tplc="40090001">
      <w:start w:val="1"/>
      <w:numFmt w:val="bullet"/>
      <w:lvlText w:val=""/>
      <w:lvlJc w:val="left"/>
      <w:pPr>
        <w:ind w:left="1440" w:hanging="360"/>
      </w:pPr>
      <w:rPr>
        <w:rFonts w:hint="default" w:ascii="Symbol" w:hAnsi="Symbol"/>
      </w:rPr>
    </w:lvl>
    <w:lvl w:ilvl="1" w:tplc="40090003">
      <w:start w:val="1"/>
      <w:numFmt w:val="bullet"/>
      <w:lvlText w:val="o"/>
      <w:lvlJc w:val="left"/>
      <w:pPr>
        <w:ind w:left="2160" w:hanging="360"/>
      </w:pPr>
      <w:rPr>
        <w:rFonts w:hint="default" w:ascii="Courier New" w:hAnsi="Courier New" w:cs="Courier New"/>
      </w:rPr>
    </w:lvl>
    <w:lvl w:ilvl="2" w:tplc="40090005">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5" w15:restartNumberingAfterBreak="0">
    <w:nsid w:val="56DD1E7A"/>
    <w:multiLevelType w:val="hybridMultilevel"/>
    <w:tmpl w:val="C41E5E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77033BD"/>
    <w:multiLevelType w:val="hybridMultilevel"/>
    <w:tmpl w:val="AC6AE0F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58E62A8B"/>
    <w:multiLevelType w:val="hybridMultilevel"/>
    <w:tmpl w:val="9D58C0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A58552F"/>
    <w:multiLevelType w:val="hybridMultilevel"/>
    <w:tmpl w:val="FFFFFFFF"/>
    <w:lvl w:ilvl="0" w:tplc="7764B894">
      <w:start w:val="1"/>
      <w:numFmt w:val="decimal"/>
      <w:lvlText w:val="%1."/>
      <w:lvlJc w:val="left"/>
      <w:pPr>
        <w:ind w:left="720" w:hanging="360"/>
      </w:pPr>
    </w:lvl>
    <w:lvl w:ilvl="1" w:tplc="80A4B09C">
      <w:start w:val="1"/>
      <w:numFmt w:val="lowerLetter"/>
      <w:lvlText w:val="%2."/>
      <w:lvlJc w:val="left"/>
      <w:pPr>
        <w:ind w:left="1440" w:hanging="360"/>
      </w:pPr>
    </w:lvl>
    <w:lvl w:ilvl="2" w:tplc="DBF84248">
      <w:start w:val="1"/>
      <w:numFmt w:val="lowerRoman"/>
      <w:lvlText w:val="%3."/>
      <w:lvlJc w:val="right"/>
      <w:pPr>
        <w:ind w:left="2160" w:hanging="180"/>
      </w:pPr>
    </w:lvl>
    <w:lvl w:ilvl="3" w:tplc="0E949280">
      <w:start w:val="1"/>
      <w:numFmt w:val="decimal"/>
      <w:lvlText w:val="%4."/>
      <w:lvlJc w:val="left"/>
      <w:pPr>
        <w:ind w:left="2880" w:hanging="360"/>
      </w:pPr>
    </w:lvl>
    <w:lvl w:ilvl="4" w:tplc="A7BE9E56">
      <w:start w:val="1"/>
      <w:numFmt w:val="lowerLetter"/>
      <w:lvlText w:val="%5."/>
      <w:lvlJc w:val="left"/>
      <w:pPr>
        <w:ind w:left="3600" w:hanging="360"/>
      </w:pPr>
    </w:lvl>
    <w:lvl w:ilvl="5" w:tplc="C4486F7A">
      <w:start w:val="1"/>
      <w:numFmt w:val="lowerRoman"/>
      <w:lvlText w:val="%6."/>
      <w:lvlJc w:val="right"/>
      <w:pPr>
        <w:ind w:left="4320" w:hanging="180"/>
      </w:pPr>
    </w:lvl>
    <w:lvl w:ilvl="6" w:tplc="FF4A6F72">
      <w:start w:val="1"/>
      <w:numFmt w:val="decimal"/>
      <w:lvlText w:val="%7."/>
      <w:lvlJc w:val="left"/>
      <w:pPr>
        <w:ind w:left="5040" w:hanging="360"/>
      </w:pPr>
    </w:lvl>
    <w:lvl w:ilvl="7" w:tplc="D2721864">
      <w:start w:val="1"/>
      <w:numFmt w:val="lowerLetter"/>
      <w:lvlText w:val="%8."/>
      <w:lvlJc w:val="left"/>
      <w:pPr>
        <w:ind w:left="5760" w:hanging="360"/>
      </w:pPr>
    </w:lvl>
    <w:lvl w:ilvl="8" w:tplc="3572C06E">
      <w:start w:val="1"/>
      <w:numFmt w:val="lowerRoman"/>
      <w:lvlText w:val="%9."/>
      <w:lvlJc w:val="right"/>
      <w:pPr>
        <w:ind w:left="6480" w:hanging="180"/>
      </w:pPr>
    </w:lvl>
  </w:abstractNum>
  <w:abstractNum w:abstractNumId="19" w15:restartNumberingAfterBreak="0">
    <w:nsid w:val="5B977C94"/>
    <w:multiLevelType w:val="hybridMultilevel"/>
    <w:tmpl w:val="D526B02E"/>
    <w:lvl w:ilvl="0" w:tplc="95AC69B6">
      <w:start w:val="8"/>
      <w:numFmt w:val="bullet"/>
      <w:lvlText w:val=""/>
      <w:lvlJc w:val="left"/>
      <w:pPr>
        <w:ind w:left="720" w:hanging="360"/>
      </w:pPr>
      <w:rPr>
        <w:rFonts w:hint="default" w:ascii="Symbol" w:hAnsi="Symbol" w:eastAsia="Arial"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C77853B"/>
    <w:multiLevelType w:val="hybridMultilevel"/>
    <w:tmpl w:val="B8900AD6"/>
    <w:lvl w:ilvl="0" w:tplc="2A30DA66">
      <w:start w:val="1"/>
      <w:numFmt w:val="bullet"/>
      <w:lvlText w:val=""/>
      <w:lvlJc w:val="left"/>
      <w:pPr>
        <w:ind w:left="720" w:hanging="360"/>
      </w:pPr>
      <w:rPr>
        <w:rFonts w:hint="default" w:ascii="Symbol" w:hAnsi="Symbol"/>
      </w:rPr>
    </w:lvl>
    <w:lvl w:ilvl="1" w:tplc="21A4F360">
      <w:start w:val="1"/>
      <w:numFmt w:val="bullet"/>
      <w:lvlText w:val="o"/>
      <w:lvlJc w:val="left"/>
      <w:pPr>
        <w:ind w:left="1440" w:hanging="360"/>
      </w:pPr>
      <w:rPr>
        <w:rFonts w:hint="default" w:ascii="Courier New" w:hAnsi="Courier New"/>
      </w:rPr>
    </w:lvl>
    <w:lvl w:ilvl="2" w:tplc="6478BC66">
      <w:start w:val="1"/>
      <w:numFmt w:val="bullet"/>
      <w:lvlText w:val=""/>
      <w:lvlJc w:val="left"/>
      <w:pPr>
        <w:ind w:left="2160" w:hanging="360"/>
      </w:pPr>
      <w:rPr>
        <w:rFonts w:hint="default" w:ascii="Wingdings" w:hAnsi="Wingdings"/>
      </w:rPr>
    </w:lvl>
    <w:lvl w:ilvl="3" w:tplc="32F8CC08">
      <w:start w:val="1"/>
      <w:numFmt w:val="bullet"/>
      <w:lvlText w:val=""/>
      <w:lvlJc w:val="left"/>
      <w:pPr>
        <w:ind w:left="2880" w:hanging="360"/>
      </w:pPr>
      <w:rPr>
        <w:rFonts w:hint="default" w:ascii="Symbol" w:hAnsi="Symbol"/>
      </w:rPr>
    </w:lvl>
    <w:lvl w:ilvl="4" w:tplc="09CE799E">
      <w:start w:val="1"/>
      <w:numFmt w:val="bullet"/>
      <w:lvlText w:val="o"/>
      <w:lvlJc w:val="left"/>
      <w:pPr>
        <w:ind w:left="3600" w:hanging="360"/>
      </w:pPr>
      <w:rPr>
        <w:rFonts w:hint="default" w:ascii="Courier New" w:hAnsi="Courier New"/>
      </w:rPr>
    </w:lvl>
    <w:lvl w:ilvl="5" w:tplc="16646E88">
      <w:start w:val="1"/>
      <w:numFmt w:val="bullet"/>
      <w:lvlText w:val=""/>
      <w:lvlJc w:val="left"/>
      <w:pPr>
        <w:ind w:left="4320" w:hanging="360"/>
      </w:pPr>
      <w:rPr>
        <w:rFonts w:hint="default" w:ascii="Wingdings" w:hAnsi="Wingdings"/>
      </w:rPr>
    </w:lvl>
    <w:lvl w:ilvl="6" w:tplc="DAAC89E4">
      <w:start w:val="1"/>
      <w:numFmt w:val="bullet"/>
      <w:lvlText w:val=""/>
      <w:lvlJc w:val="left"/>
      <w:pPr>
        <w:ind w:left="5040" w:hanging="360"/>
      </w:pPr>
      <w:rPr>
        <w:rFonts w:hint="default" w:ascii="Symbol" w:hAnsi="Symbol"/>
      </w:rPr>
    </w:lvl>
    <w:lvl w:ilvl="7" w:tplc="61A0986A">
      <w:start w:val="1"/>
      <w:numFmt w:val="bullet"/>
      <w:lvlText w:val="o"/>
      <w:lvlJc w:val="left"/>
      <w:pPr>
        <w:ind w:left="5760" w:hanging="360"/>
      </w:pPr>
      <w:rPr>
        <w:rFonts w:hint="default" w:ascii="Courier New" w:hAnsi="Courier New"/>
      </w:rPr>
    </w:lvl>
    <w:lvl w:ilvl="8" w:tplc="8ED4E098">
      <w:start w:val="1"/>
      <w:numFmt w:val="bullet"/>
      <w:lvlText w:val=""/>
      <w:lvlJc w:val="left"/>
      <w:pPr>
        <w:ind w:left="6480" w:hanging="360"/>
      </w:pPr>
      <w:rPr>
        <w:rFonts w:hint="default" w:ascii="Wingdings" w:hAnsi="Wingdings"/>
      </w:rPr>
    </w:lvl>
  </w:abstractNum>
  <w:abstractNum w:abstractNumId="21" w15:restartNumberingAfterBreak="0">
    <w:nsid w:val="5FDE2103"/>
    <w:multiLevelType w:val="hybridMultilevel"/>
    <w:tmpl w:val="6CD23D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0FD1696"/>
    <w:multiLevelType w:val="hybridMultilevel"/>
    <w:tmpl w:val="4F0632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3376E1B"/>
    <w:multiLevelType w:val="hybridMultilevel"/>
    <w:tmpl w:val="96129478"/>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4" w15:restartNumberingAfterBreak="0">
    <w:nsid w:val="64BF487A"/>
    <w:multiLevelType w:val="hybridMultilevel"/>
    <w:tmpl w:val="6628A19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5" w15:restartNumberingAfterBreak="0">
    <w:nsid w:val="672C3F3D"/>
    <w:multiLevelType w:val="hybridMultilevel"/>
    <w:tmpl w:val="8FCCFB0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6" w15:restartNumberingAfterBreak="0">
    <w:nsid w:val="67AF0DC8"/>
    <w:multiLevelType w:val="hybridMultilevel"/>
    <w:tmpl w:val="3B56A3A8"/>
    <w:lvl w:ilvl="0" w:tplc="D9B8F28A">
      <w:start w:val="1"/>
      <w:numFmt w:val="bullet"/>
      <w:lvlText w:val=""/>
      <w:lvlJc w:val="left"/>
      <w:pPr>
        <w:ind w:left="720" w:hanging="360"/>
      </w:pPr>
      <w:rPr>
        <w:rFonts w:hint="default" w:ascii="Symbol" w:hAnsi="Symbol"/>
      </w:rPr>
    </w:lvl>
    <w:lvl w:ilvl="1" w:tplc="3E28F58C">
      <w:start w:val="1"/>
      <w:numFmt w:val="bullet"/>
      <w:lvlText w:val="o"/>
      <w:lvlJc w:val="left"/>
      <w:pPr>
        <w:ind w:left="1440" w:hanging="360"/>
      </w:pPr>
      <w:rPr>
        <w:rFonts w:hint="default" w:ascii="Courier New" w:hAnsi="Courier New"/>
      </w:rPr>
    </w:lvl>
    <w:lvl w:ilvl="2" w:tplc="C5EED58E">
      <w:start w:val="1"/>
      <w:numFmt w:val="bullet"/>
      <w:lvlText w:val=""/>
      <w:lvlJc w:val="left"/>
      <w:pPr>
        <w:ind w:left="2160" w:hanging="360"/>
      </w:pPr>
      <w:rPr>
        <w:rFonts w:hint="default" w:ascii="Wingdings" w:hAnsi="Wingdings"/>
      </w:rPr>
    </w:lvl>
    <w:lvl w:ilvl="3" w:tplc="491AD69E">
      <w:start w:val="1"/>
      <w:numFmt w:val="bullet"/>
      <w:lvlText w:val=""/>
      <w:lvlJc w:val="left"/>
      <w:pPr>
        <w:ind w:left="2880" w:hanging="360"/>
      </w:pPr>
      <w:rPr>
        <w:rFonts w:hint="default" w:ascii="Symbol" w:hAnsi="Symbol"/>
      </w:rPr>
    </w:lvl>
    <w:lvl w:ilvl="4" w:tplc="26F87AAA">
      <w:start w:val="1"/>
      <w:numFmt w:val="bullet"/>
      <w:lvlText w:val="o"/>
      <w:lvlJc w:val="left"/>
      <w:pPr>
        <w:ind w:left="3600" w:hanging="360"/>
      </w:pPr>
      <w:rPr>
        <w:rFonts w:hint="default" w:ascii="Courier New" w:hAnsi="Courier New"/>
      </w:rPr>
    </w:lvl>
    <w:lvl w:ilvl="5" w:tplc="30FA6A76">
      <w:start w:val="1"/>
      <w:numFmt w:val="bullet"/>
      <w:lvlText w:val=""/>
      <w:lvlJc w:val="left"/>
      <w:pPr>
        <w:ind w:left="4320" w:hanging="360"/>
      </w:pPr>
      <w:rPr>
        <w:rFonts w:hint="default" w:ascii="Wingdings" w:hAnsi="Wingdings"/>
      </w:rPr>
    </w:lvl>
    <w:lvl w:ilvl="6" w:tplc="8E889E38">
      <w:start w:val="1"/>
      <w:numFmt w:val="bullet"/>
      <w:lvlText w:val=""/>
      <w:lvlJc w:val="left"/>
      <w:pPr>
        <w:ind w:left="5040" w:hanging="360"/>
      </w:pPr>
      <w:rPr>
        <w:rFonts w:hint="default" w:ascii="Symbol" w:hAnsi="Symbol"/>
      </w:rPr>
    </w:lvl>
    <w:lvl w:ilvl="7" w:tplc="747074CE">
      <w:start w:val="1"/>
      <w:numFmt w:val="bullet"/>
      <w:lvlText w:val="o"/>
      <w:lvlJc w:val="left"/>
      <w:pPr>
        <w:ind w:left="5760" w:hanging="360"/>
      </w:pPr>
      <w:rPr>
        <w:rFonts w:hint="default" w:ascii="Courier New" w:hAnsi="Courier New"/>
      </w:rPr>
    </w:lvl>
    <w:lvl w:ilvl="8" w:tplc="626413E4">
      <w:start w:val="1"/>
      <w:numFmt w:val="bullet"/>
      <w:lvlText w:val=""/>
      <w:lvlJc w:val="left"/>
      <w:pPr>
        <w:ind w:left="6480" w:hanging="360"/>
      </w:pPr>
      <w:rPr>
        <w:rFonts w:hint="default" w:ascii="Wingdings" w:hAnsi="Wingdings"/>
      </w:rPr>
    </w:lvl>
  </w:abstractNum>
  <w:abstractNum w:abstractNumId="27" w15:restartNumberingAfterBreak="0">
    <w:nsid w:val="6BC6CD9A"/>
    <w:multiLevelType w:val="hybridMultilevel"/>
    <w:tmpl w:val="E3003424"/>
    <w:lvl w:ilvl="0" w:tplc="BD48ED4E">
      <w:start w:val="1"/>
      <w:numFmt w:val="bullet"/>
      <w:lvlText w:val=""/>
      <w:lvlJc w:val="left"/>
      <w:pPr>
        <w:ind w:left="720" w:hanging="360"/>
      </w:pPr>
      <w:rPr>
        <w:rFonts w:hint="default" w:ascii="Symbol" w:hAnsi="Symbol"/>
      </w:rPr>
    </w:lvl>
    <w:lvl w:ilvl="1" w:tplc="574C7550">
      <w:start w:val="1"/>
      <w:numFmt w:val="bullet"/>
      <w:lvlText w:val="o"/>
      <w:lvlJc w:val="left"/>
      <w:pPr>
        <w:ind w:left="1440" w:hanging="360"/>
      </w:pPr>
      <w:rPr>
        <w:rFonts w:hint="default" w:ascii="Courier New" w:hAnsi="Courier New"/>
      </w:rPr>
    </w:lvl>
    <w:lvl w:ilvl="2" w:tplc="1D00D238">
      <w:start w:val="1"/>
      <w:numFmt w:val="bullet"/>
      <w:lvlText w:val=""/>
      <w:lvlJc w:val="left"/>
      <w:pPr>
        <w:ind w:left="2160" w:hanging="360"/>
      </w:pPr>
      <w:rPr>
        <w:rFonts w:hint="default" w:ascii="Wingdings" w:hAnsi="Wingdings"/>
      </w:rPr>
    </w:lvl>
    <w:lvl w:ilvl="3" w:tplc="2B885D1C">
      <w:start w:val="1"/>
      <w:numFmt w:val="bullet"/>
      <w:lvlText w:val=""/>
      <w:lvlJc w:val="left"/>
      <w:pPr>
        <w:ind w:left="2880" w:hanging="360"/>
      </w:pPr>
      <w:rPr>
        <w:rFonts w:hint="default" w:ascii="Symbol" w:hAnsi="Symbol"/>
      </w:rPr>
    </w:lvl>
    <w:lvl w:ilvl="4" w:tplc="5A8C460A">
      <w:start w:val="1"/>
      <w:numFmt w:val="bullet"/>
      <w:lvlText w:val="o"/>
      <w:lvlJc w:val="left"/>
      <w:pPr>
        <w:ind w:left="3600" w:hanging="360"/>
      </w:pPr>
      <w:rPr>
        <w:rFonts w:hint="default" w:ascii="Courier New" w:hAnsi="Courier New"/>
      </w:rPr>
    </w:lvl>
    <w:lvl w:ilvl="5" w:tplc="3CBA0658">
      <w:start w:val="1"/>
      <w:numFmt w:val="bullet"/>
      <w:lvlText w:val=""/>
      <w:lvlJc w:val="left"/>
      <w:pPr>
        <w:ind w:left="4320" w:hanging="360"/>
      </w:pPr>
      <w:rPr>
        <w:rFonts w:hint="default" w:ascii="Wingdings" w:hAnsi="Wingdings"/>
      </w:rPr>
    </w:lvl>
    <w:lvl w:ilvl="6" w:tplc="B6E292AE">
      <w:start w:val="1"/>
      <w:numFmt w:val="bullet"/>
      <w:lvlText w:val=""/>
      <w:lvlJc w:val="left"/>
      <w:pPr>
        <w:ind w:left="5040" w:hanging="360"/>
      </w:pPr>
      <w:rPr>
        <w:rFonts w:hint="default" w:ascii="Symbol" w:hAnsi="Symbol"/>
      </w:rPr>
    </w:lvl>
    <w:lvl w:ilvl="7" w:tplc="B5B0B110">
      <w:start w:val="1"/>
      <w:numFmt w:val="bullet"/>
      <w:lvlText w:val="o"/>
      <w:lvlJc w:val="left"/>
      <w:pPr>
        <w:ind w:left="5760" w:hanging="360"/>
      </w:pPr>
      <w:rPr>
        <w:rFonts w:hint="default" w:ascii="Courier New" w:hAnsi="Courier New"/>
      </w:rPr>
    </w:lvl>
    <w:lvl w:ilvl="8" w:tplc="3DA8D40C">
      <w:start w:val="1"/>
      <w:numFmt w:val="bullet"/>
      <w:lvlText w:val=""/>
      <w:lvlJc w:val="left"/>
      <w:pPr>
        <w:ind w:left="6480" w:hanging="360"/>
      </w:pPr>
      <w:rPr>
        <w:rFonts w:hint="default" w:ascii="Wingdings" w:hAnsi="Wingdings"/>
      </w:rPr>
    </w:lvl>
  </w:abstractNum>
  <w:abstractNum w:abstractNumId="28" w15:restartNumberingAfterBreak="0">
    <w:nsid w:val="71B90ACF"/>
    <w:multiLevelType w:val="hybridMultilevel"/>
    <w:tmpl w:val="9FCCC1D6"/>
    <w:lvl w:ilvl="0" w:tplc="FFFFFFFF">
      <w:start w:val="1"/>
      <w:numFmt w:val="bullet"/>
      <w:lvlText w:val=""/>
      <w:lvlJc w:val="left"/>
      <w:pPr>
        <w:ind w:left="720" w:hanging="360"/>
      </w:pPr>
      <w:rPr>
        <w:rFonts w:hint="default" w:ascii="Symbol" w:hAnsi="Symbol"/>
      </w:rPr>
    </w:lvl>
    <w:lvl w:ilvl="1" w:tplc="40090001">
      <w:start w:val="1"/>
      <w:numFmt w:val="bullet"/>
      <w:lvlText w:val=""/>
      <w:lvlJc w:val="left"/>
      <w:pPr>
        <w:ind w:left="1440" w:hanging="360"/>
      </w:pPr>
      <w:rPr>
        <w:rFonts w:hint="default" w:ascii="Symbol" w:hAnsi="Symbol"/>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9" w15:restartNumberingAfterBreak="0">
    <w:nsid w:val="78C72A3D"/>
    <w:multiLevelType w:val="hybridMultilevel"/>
    <w:tmpl w:val="1DB056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A847BE2"/>
    <w:multiLevelType w:val="hybridMultilevel"/>
    <w:tmpl w:val="FAEA712C"/>
    <w:lvl w:ilvl="0" w:tplc="478AD5E8">
      <w:start w:val="1"/>
      <w:numFmt w:val="bullet"/>
      <w:lvlText w:val=""/>
      <w:lvlJc w:val="left"/>
      <w:pPr>
        <w:ind w:left="720" w:hanging="360"/>
      </w:pPr>
      <w:rPr>
        <w:rFonts w:hint="default" w:ascii="Symbol" w:hAnsi="Symbol"/>
      </w:rPr>
    </w:lvl>
    <w:lvl w:ilvl="1" w:tplc="DFC671A2">
      <w:start w:val="1"/>
      <w:numFmt w:val="bullet"/>
      <w:lvlText w:val="o"/>
      <w:lvlJc w:val="left"/>
      <w:pPr>
        <w:ind w:left="1440" w:hanging="360"/>
      </w:pPr>
      <w:rPr>
        <w:rFonts w:hint="default" w:ascii="Courier New" w:hAnsi="Courier New"/>
      </w:rPr>
    </w:lvl>
    <w:lvl w:ilvl="2" w:tplc="C23AB648">
      <w:start w:val="1"/>
      <w:numFmt w:val="bullet"/>
      <w:lvlText w:val=""/>
      <w:lvlJc w:val="left"/>
      <w:pPr>
        <w:ind w:left="2160" w:hanging="360"/>
      </w:pPr>
      <w:rPr>
        <w:rFonts w:hint="default" w:ascii="Wingdings" w:hAnsi="Wingdings"/>
      </w:rPr>
    </w:lvl>
    <w:lvl w:ilvl="3" w:tplc="8620F566">
      <w:start w:val="1"/>
      <w:numFmt w:val="bullet"/>
      <w:lvlText w:val=""/>
      <w:lvlJc w:val="left"/>
      <w:pPr>
        <w:ind w:left="2880" w:hanging="360"/>
      </w:pPr>
      <w:rPr>
        <w:rFonts w:hint="default" w:ascii="Symbol" w:hAnsi="Symbol"/>
      </w:rPr>
    </w:lvl>
    <w:lvl w:ilvl="4" w:tplc="01A20BBE">
      <w:start w:val="1"/>
      <w:numFmt w:val="bullet"/>
      <w:lvlText w:val="o"/>
      <w:lvlJc w:val="left"/>
      <w:pPr>
        <w:ind w:left="3600" w:hanging="360"/>
      </w:pPr>
      <w:rPr>
        <w:rFonts w:hint="default" w:ascii="Courier New" w:hAnsi="Courier New"/>
      </w:rPr>
    </w:lvl>
    <w:lvl w:ilvl="5" w:tplc="B3B46DAA">
      <w:start w:val="1"/>
      <w:numFmt w:val="bullet"/>
      <w:lvlText w:val=""/>
      <w:lvlJc w:val="left"/>
      <w:pPr>
        <w:ind w:left="4320" w:hanging="360"/>
      </w:pPr>
      <w:rPr>
        <w:rFonts w:hint="default" w:ascii="Wingdings" w:hAnsi="Wingdings"/>
      </w:rPr>
    </w:lvl>
    <w:lvl w:ilvl="6" w:tplc="7D189EC0">
      <w:start w:val="1"/>
      <w:numFmt w:val="bullet"/>
      <w:lvlText w:val=""/>
      <w:lvlJc w:val="left"/>
      <w:pPr>
        <w:ind w:left="5040" w:hanging="360"/>
      </w:pPr>
      <w:rPr>
        <w:rFonts w:hint="default" w:ascii="Symbol" w:hAnsi="Symbol"/>
      </w:rPr>
    </w:lvl>
    <w:lvl w:ilvl="7" w:tplc="A8401206">
      <w:start w:val="1"/>
      <w:numFmt w:val="bullet"/>
      <w:lvlText w:val="o"/>
      <w:lvlJc w:val="left"/>
      <w:pPr>
        <w:ind w:left="5760" w:hanging="360"/>
      </w:pPr>
      <w:rPr>
        <w:rFonts w:hint="default" w:ascii="Courier New" w:hAnsi="Courier New"/>
      </w:rPr>
    </w:lvl>
    <w:lvl w:ilvl="8" w:tplc="DA6259C4">
      <w:start w:val="1"/>
      <w:numFmt w:val="bullet"/>
      <w:lvlText w:val=""/>
      <w:lvlJc w:val="left"/>
      <w:pPr>
        <w:ind w:left="6480" w:hanging="360"/>
      </w:pPr>
      <w:rPr>
        <w:rFonts w:hint="default" w:ascii="Wingdings" w:hAnsi="Wingdings"/>
      </w:rPr>
    </w:lvl>
  </w:abstractNum>
  <w:abstractNum w:abstractNumId="31" w15:restartNumberingAfterBreak="0">
    <w:nsid w:val="7B607432"/>
    <w:multiLevelType w:val="hybridMultilevel"/>
    <w:tmpl w:val="D446423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2" w15:restartNumberingAfterBreak="0">
    <w:nsid w:val="7BE254A8"/>
    <w:multiLevelType w:val="hybridMultilevel"/>
    <w:tmpl w:val="11BEEE7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3" w15:restartNumberingAfterBreak="0">
    <w:nsid w:val="7CD566A4"/>
    <w:multiLevelType w:val="hybridMultilevel"/>
    <w:tmpl w:val="6C741B50"/>
    <w:lvl w:ilvl="0" w:tplc="42647284">
      <w:start w:val="1"/>
      <w:numFmt w:val="decimal"/>
      <w:lvlText w:val="%1."/>
      <w:lvlJc w:val="left"/>
      <w:pPr>
        <w:ind w:left="720" w:hanging="360"/>
      </w:pPr>
    </w:lvl>
    <w:lvl w:ilvl="1" w:tplc="AB7655DC">
      <w:start w:val="1"/>
      <w:numFmt w:val="lowerLetter"/>
      <w:lvlText w:val="%2."/>
      <w:lvlJc w:val="left"/>
      <w:pPr>
        <w:ind w:left="1440" w:hanging="360"/>
      </w:pPr>
    </w:lvl>
    <w:lvl w:ilvl="2" w:tplc="52C49F0E">
      <w:start w:val="1"/>
      <w:numFmt w:val="lowerRoman"/>
      <w:lvlText w:val="%3."/>
      <w:lvlJc w:val="right"/>
      <w:pPr>
        <w:ind w:left="2160" w:hanging="180"/>
      </w:pPr>
    </w:lvl>
    <w:lvl w:ilvl="3" w:tplc="515A41F2">
      <w:start w:val="1"/>
      <w:numFmt w:val="decimal"/>
      <w:lvlText w:val="%4."/>
      <w:lvlJc w:val="left"/>
      <w:pPr>
        <w:ind w:left="2880" w:hanging="360"/>
      </w:pPr>
    </w:lvl>
    <w:lvl w:ilvl="4" w:tplc="4A9A8C14">
      <w:start w:val="1"/>
      <w:numFmt w:val="lowerLetter"/>
      <w:lvlText w:val="%5."/>
      <w:lvlJc w:val="left"/>
      <w:pPr>
        <w:ind w:left="3600" w:hanging="360"/>
      </w:pPr>
    </w:lvl>
    <w:lvl w:ilvl="5" w:tplc="5AAAA740">
      <w:start w:val="1"/>
      <w:numFmt w:val="lowerRoman"/>
      <w:lvlText w:val="%6."/>
      <w:lvlJc w:val="right"/>
      <w:pPr>
        <w:ind w:left="4320" w:hanging="180"/>
      </w:pPr>
    </w:lvl>
    <w:lvl w:ilvl="6" w:tplc="B2F0544A">
      <w:start w:val="1"/>
      <w:numFmt w:val="decimal"/>
      <w:lvlText w:val="%7."/>
      <w:lvlJc w:val="left"/>
      <w:pPr>
        <w:ind w:left="5040" w:hanging="360"/>
      </w:pPr>
    </w:lvl>
    <w:lvl w:ilvl="7" w:tplc="35A2FB36">
      <w:start w:val="1"/>
      <w:numFmt w:val="lowerLetter"/>
      <w:lvlText w:val="%8."/>
      <w:lvlJc w:val="left"/>
      <w:pPr>
        <w:ind w:left="5760" w:hanging="360"/>
      </w:pPr>
    </w:lvl>
    <w:lvl w:ilvl="8" w:tplc="01FC66D0">
      <w:start w:val="1"/>
      <w:numFmt w:val="lowerRoman"/>
      <w:lvlText w:val="%9."/>
      <w:lvlJc w:val="right"/>
      <w:pPr>
        <w:ind w:left="6480" w:hanging="180"/>
      </w:pPr>
    </w:lvl>
  </w:abstractNum>
  <w:abstractNum w:abstractNumId="34" w15:restartNumberingAfterBreak="0">
    <w:nsid w:val="7F7BA9A5"/>
    <w:multiLevelType w:val="hybridMultilevel"/>
    <w:tmpl w:val="A2620E1A"/>
    <w:lvl w:ilvl="0" w:tplc="390CE408">
      <w:start w:val="1"/>
      <w:numFmt w:val="bullet"/>
      <w:lvlText w:val=""/>
      <w:lvlJc w:val="left"/>
      <w:pPr>
        <w:ind w:left="720" w:hanging="360"/>
      </w:pPr>
      <w:rPr>
        <w:rFonts w:hint="default" w:ascii="Symbol" w:hAnsi="Symbol"/>
      </w:rPr>
    </w:lvl>
    <w:lvl w:ilvl="1" w:tplc="C5887454">
      <w:start w:val="1"/>
      <w:numFmt w:val="bullet"/>
      <w:lvlText w:val="o"/>
      <w:lvlJc w:val="left"/>
      <w:pPr>
        <w:ind w:left="1440" w:hanging="360"/>
      </w:pPr>
      <w:rPr>
        <w:rFonts w:hint="default" w:ascii="Courier New" w:hAnsi="Courier New"/>
      </w:rPr>
    </w:lvl>
    <w:lvl w:ilvl="2" w:tplc="3E68A49A">
      <w:start w:val="1"/>
      <w:numFmt w:val="bullet"/>
      <w:lvlText w:val=""/>
      <w:lvlJc w:val="left"/>
      <w:pPr>
        <w:ind w:left="2160" w:hanging="360"/>
      </w:pPr>
      <w:rPr>
        <w:rFonts w:hint="default" w:ascii="Wingdings" w:hAnsi="Wingdings"/>
      </w:rPr>
    </w:lvl>
    <w:lvl w:ilvl="3" w:tplc="5BFC3DB0">
      <w:start w:val="1"/>
      <w:numFmt w:val="bullet"/>
      <w:lvlText w:val=""/>
      <w:lvlJc w:val="left"/>
      <w:pPr>
        <w:ind w:left="2880" w:hanging="360"/>
      </w:pPr>
      <w:rPr>
        <w:rFonts w:hint="default" w:ascii="Symbol" w:hAnsi="Symbol"/>
      </w:rPr>
    </w:lvl>
    <w:lvl w:ilvl="4" w:tplc="F8961814">
      <w:start w:val="1"/>
      <w:numFmt w:val="bullet"/>
      <w:lvlText w:val="o"/>
      <w:lvlJc w:val="left"/>
      <w:pPr>
        <w:ind w:left="3600" w:hanging="360"/>
      </w:pPr>
      <w:rPr>
        <w:rFonts w:hint="default" w:ascii="Courier New" w:hAnsi="Courier New"/>
      </w:rPr>
    </w:lvl>
    <w:lvl w:ilvl="5" w:tplc="01F42D3A">
      <w:start w:val="1"/>
      <w:numFmt w:val="bullet"/>
      <w:lvlText w:val=""/>
      <w:lvlJc w:val="left"/>
      <w:pPr>
        <w:ind w:left="4320" w:hanging="360"/>
      </w:pPr>
      <w:rPr>
        <w:rFonts w:hint="default" w:ascii="Wingdings" w:hAnsi="Wingdings"/>
      </w:rPr>
    </w:lvl>
    <w:lvl w:ilvl="6" w:tplc="988800C0">
      <w:start w:val="1"/>
      <w:numFmt w:val="bullet"/>
      <w:lvlText w:val=""/>
      <w:lvlJc w:val="left"/>
      <w:pPr>
        <w:ind w:left="5040" w:hanging="360"/>
      </w:pPr>
      <w:rPr>
        <w:rFonts w:hint="default" w:ascii="Symbol" w:hAnsi="Symbol"/>
      </w:rPr>
    </w:lvl>
    <w:lvl w:ilvl="7" w:tplc="FF26D9BA">
      <w:start w:val="1"/>
      <w:numFmt w:val="bullet"/>
      <w:lvlText w:val="o"/>
      <w:lvlJc w:val="left"/>
      <w:pPr>
        <w:ind w:left="5760" w:hanging="360"/>
      </w:pPr>
      <w:rPr>
        <w:rFonts w:hint="default" w:ascii="Courier New" w:hAnsi="Courier New"/>
      </w:rPr>
    </w:lvl>
    <w:lvl w:ilvl="8" w:tplc="51D4A41C">
      <w:start w:val="1"/>
      <w:numFmt w:val="bullet"/>
      <w:lvlText w:val=""/>
      <w:lvlJc w:val="left"/>
      <w:pPr>
        <w:ind w:left="6480" w:hanging="360"/>
      </w:pPr>
      <w:rPr>
        <w:rFonts w:hint="default" w:ascii="Wingdings" w:hAnsi="Wingdings"/>
      </w:rPr>
    </w:lvl>
  </w:abstractNum>
  <w:num w:numId="36">
    <w:abstractNumId w:val="35"/>
  </w:num>
  <w:num w:numId="1" w16cid:durableId="2006978442">
    <w:abstractNumId w:val="33"/>
  </w:num>
  <w:num w:numId="2" w16cid:durableId="923337483">
    <w:abstractNumId w:val="2"/>
  </w:num>
  <w:num w:numId="3" w16cid:durableId="105926165">
    <w:abstractNumId w:val="34"/>
  </w:num>
  <w:num w:numId="4" w16cid:durableId="1772621284">
    <w:abstractNumId w:val="27"/>
  </w:num>
  <w:num w:numId="5" w16cid:durableId="198779785">
    <w:abstractNumId w:val="26"/>
  </w:num>
  <w:num w:numId="6" w16cid:durableId="1956936323">
    <w:abstractNumId w:val="4"/>
  </w:num>
  <w:num w:numId="7" w16cid:durableId="1775318334">
    <w:abstractNumId w:val="30"/>
  </w:num>
  <w:num w:numId="8" w16cid:durableId="1636063892">
    <w:abstractNumId w:val="20"/>
  </w:num>
  <w:num w:numId="9" w16cid:durableId="1817066855">
    <w:abstractNumId w:val="18"/>
  </w:num>
  <w:num w:numId="10" w16cid:durableId="1953629023">
    <w:abstractNumId w:val="1"/>
  </w:num>
  <w:num w:numId="11" w16cid:durableId="1457722995">
    <w:abstractNumId w:val="9"/>
  </w:num>
  <w:num w:numId="12" w16cid:durableId="1947033235">
    <w:abstractNumId w:val="13"/>
  </w:num>
  <w:num w:numId="13" w16cid:durableId="1724865733">
    <w:abstractNumId w:val="8"/>
  </w:num>
  <w:num w:numId="14" w16cid:durableId="1447651842">
    <w:abstractNumId w:val="10"/>
  </w:num>
  <w:num w:numId="15" w16cid:durableId="550114313">
    <w:abstractNumId w:val="12"/>
  </w:num>
  <w:num w:numId="16" w16cid:durableId="1750956635">
    <w:abstractNumId w:val="7"/>
  </w:num>
  <w:num w:numId="17" w16cid:durableId="1320963680">
    <w:abstractNumId w:val="17"/>
  </w:num>
  <w:num w:numId="18" w16cid:durableId="451244901">
    <w:abstractNumId w:val="29"/>
  </w:num>
  <w:num w:numId="19" w16cid:durableId="1546944061">
    <w:abstractNumId w:val="21"/>
  </w:num>
  <w:num w:numId="20" w16cid:durableId="1097406310">
    <w:abstractNumId w:val="22"/>
  </w:num>
  <w:num w:numId="21" w16cid:durableId="1090854754">
    <w:abstractNumId w:val="15"/>
  </w:num>
  <w:num w:numId="22" w16cid:durableId="604582391">
    <w:abstractNumId w:val="6"/>
  </w:num>
  <w:num w:numId="23" w16cid:durableId="602959239">
    <w:abstractNumId w:val="19"/>
  </w:num>
  <w:num w:numId="24" w16cid:durableId="839736052">
    <w:abstractNumId w:val="23"/>
  </w:num>
  <w:num w:numId="25" w16cid:durableId="1897858228">
    <w:abstractNumId w:val="16"/>
  </w:num>
  <w:num w:numId="26" w16cid:durableId="465127819">
    <w:abstractNumId w:val="28"/>
  </w:num>
  <w:num w:numId="27" w16cid:durableId="2144304416">
    <w:abstractNumId w:val="14"/>
  </w:num>
  <w:num w:numId="28" w16cid:durableId="1093933856">
    <w:abstractNumId w:val="0"/>
  </w:num>
  <w:num w:numId="29" w16cid:durableId="1034578322">
    <w:abstractNumId w:val="31"/>
  </w:num>
  <w:num w:numId="30" w16cid:durableId="281423935">
    <w:abstractNumId w:val="5"/>
  </w:num>
  <w:num w:numId="31" w16cid:durableId="127359739">
    <w:abstractNumId w:val="25"/>
  </w:num>
  <w:num w:numId="32" w16cid:durableId="400369651">
    <w:abstractNumId w:val="32"/>
  </w:num>
  <w:num w:numId="33" w16cid:durableId="1362629830">
    <w:abstractNumId w:val="24"/>
  </w:num>
  <w:num w:numId="34" w16cid:durableId="2100055049">
    <w:abstractNumId w:val="3"/>
  </w:num>
  <w:num w:numId="35" w16cid:durableId="755400193">
    <w:abstractNumId w:val="11"/>
  </w:num>
  <w:numIdMacAtCleanup w:val="22"/>
</w:numbering>
</file>

<file path=word/people.xml><?xml version="1.0" encoding="utf-8"?>
<w15:people xmlns:mc="http://schemas.openxmlformats.org/markup-compatibility/2006" xmlns:w15="http://schemas.microsoft.com/office/word/2012/wordml" mc:Ignorable="w15">
  <w15:person w15:author="Nachaal Veerappan (EXT-Nokia)">
    <w15:presenceInfo w15:providerId="AD" w15:userId="S::nachaal.veerappan.ext@nokia.com::442eb870-e8e4-44b1-ac0e-006e27012f98"/>
  </w15:person>
  <w15:person w15:author="Gaurav 29. Kumar (EXT-Nokia)">
    <w15:presenceInfo w15:providerId="AD" w15:userId="S::gaurav.29.kumar.ext@nokia.com::2c55c5b5-8350-4107-ac07-a5fb1e925b2c"/>
  </w15:person>
  <w15:person w15:author="M K. Karthik (Nokia)">
    <w15:presenceInfo w15:providerId="AD" w15:userId="S::m.m_karthik@nokia.com::1c587c3d-4985-43be-84ea-feeb7b976f5f"/>
  </w15:person>
  <w15:person w15:author="Mohamed 6. Ibrahim (EXT-Nokia)">
    <w15:presenceInfo w15:providerId="AD" w15:userId="S::mohamed.6.ibrahim.ext@nokia.com::6dc35c73-6cbd-4ab6-897c-38e1bd5256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DateAndTime/>
  <w:attachedTemplate r:id="rId1"/>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C23"/>
    <w:rsid w:val="0000069A"/>
    <w:rsid w:val="0000248B"/>
    <w:rsid w:val="00003031"/>
    <w:rsid w:val="00003991"/>
    <w:rsid w:val="00005DA7"/>
    <w:rsid w:val="00006FB7"/>
    <w:rsid w:val="000140FB"/>
    <w:rsid w:val="00020476"/>
    <w:rsid w:val="00021097"/>
    <w:rsid w:val="000211E6"/>
    <w:rsid w:val="0002218F"/>
    <w:rsid w:val="00023B39"/>
    <w:rsid w:val="0003024A"/>
    <w:rsid w:val="00031191"/>
    <w:rsid w:val="00031239"/>
    <w:rsid w:val="00031DE0"/>
    <w:rsid w:val="00032F42"/>
    <w:rsid w:val="00033802"/>
    <w:rsid w:val="00034D32"/>
    <w:rsid w:val="00040893"/>
    <w:rsid w:val="000411D2"/>
    <w:rsid w:val="00041DC5"/>
    <w:rsid w:val="0004272D"/>
    <w:rsid w:val="00042BA0"/>
    <w:rsid w:val="00042D8D"/>
    <w:rsid w:val="00046D35"/>
    <w:rsid w:val="0005051D"/>
    <w:rsid w:val="000536FA"/>
    <w:rsid w:val="00053842"/>
    <w:rsid w:val="00054560"/>
    <w:rsid w:val="00057808"/>
    <w:rsid w:val="00061F67"/>
    <w:rsid w:val="00062101"/>
    <w:rsid w:val="000629F5"/>
    <w:rsid w:val="000662C1"/>
    <w:rsid w:val="00067157"/>
    <w:rsid w:val="0007057C"/>
    <w:rsid w:val="000713CA"/>
    <w:rsid w:val="000723E6"/>
    <w:rsid w:val="00072D58"/>
    <w:rsid w:val="00074274"/>
    <w:rsid w:val="000755A2"/>
    <w:rsid w:val="000756EC"/>
    <w:rsid w:val="00075892"/>
    <w:rsid w:val="00094932"/>
    <w:rsid w:val="000A1694"/>
    <w:rsid w:val="000A2782"/>
    <w:rsid w:val="000A4920"/>
    <w:rsid w:val="000A72FC"/>
    <w:rsid w:val="000A7C1E"/>
    <w:rsid w:val="000B1C50"/>
    <w:rsid w:val="000B7455"/>
    <w:rsid w:val="000C6220"/>
    <w:rsid w:val="000D0279"/>
    <w:rsid w:val="000D0AFD"/>
    <w:rsid w:val="000D5C23"/>
    <w:rsid w:val="000E0676"/>
    <w:rsid w:val="000E4146"/>
    <w:rsid w:val="000E51AA"/>
    <w:rsid w:val="000F393E"/>
    <w:rsid w:val="000F3CC5"/>
    <w:rsid w:val="000F48C6"/>
    <w:rsid w:val="000F5BC7"/>
    <w:rsid w:val="0010065F"/>
    <w:rsid w:val="0010224A"/>
    <w:rsid w:val="0010311E"/>
    <w:rsid w:val="001048EB"/>
    <w:rsid w:val="00116D17"/>
    <w:rsid w:val="00125ED4"/>
    <w:rsid w:val="00130205"/>
    <w:rsid w:val="001344A6"/>
    <w:rsid w:val="00134BD9"/>
    <w:rsid w:val="00136EB9"/>
    <w:rsid w:val="00137D8C"/>
    <w:rsid w:val="001400EC"/>
    <w:rsid w:val="00140DCE"/>
    <w:rsid w:val="00143197"/>
    <w:rsid w:val="00144D4E"/>
    <w:rsid w:val="001455F7"/>
    <w:rsid w:val="00146ED9"/>
    <w:rsid w:val="00147B67"/>
    <w:rsid w:val="001525F0"/>
    <w:rsid w:val="001535BC"/>
    <w:rsid w:val="0015504B"/>
    <w:rsid w:val="00155971"/>
    <w:rsid w:val="00155C6B"/>
    <w:rsid w:val="001567CF"/>
    <w:rsid w:val="00161181"/>
    <w:rsid w:val="00162015"/>
    <w:rsid w:val="00163A62"/>
    <w:rsid w:val="00165F8A"/>
    <w:rsid w:val="001750A8"/>
    <w:rsid w:val="00177047"/>
    <w:rsid w:val="00177362"/>
    <w:rsid w:val="0017766D"/>
    <w:rsid w:val="00180EE3"/>
    <w:rsid w:val="0018373E"/>
    <w:rsid w:val="00186C1A"/>
    <w:rsid w:val="00191B6D"/>
    <w:rsid w:val="001930B8"/>
    <w:rsid w:val="00193351"/>
    <w:rsid w:val="00193C63"/>
    <w:rsid w:val="00194D3D"/>
    <w:rsid w:val="00196280"/>
    <w:rsid w:val="00197DE3"/>
    <w:rsid w:val="001A58D6"/>
    <w:rsid w:val="001A686A"/>
    <w:rsid w:val="001B0C6C"/>
    <w:rsid w:val="001B19DB"/>
    <w:rsid w:val="001B3431"/>
    <w:rsid w:val="001D2CD1"/>
    <w:rsid w:val="001D3CDC"/>
    <w:rsid w:val="001E2B12"/>
    <w:rsid w:val="001E4CA4"/>
    <w:rsid w:val="001E515F"/>
    <w:rsid w:val="001E6735"/>
    <w:rsid w:val="001E7271"/>
    <w:rsid w:val="001F03E7"/>
    <w:rsid w:val="001F08BA"/>
    <w:rsid w:val="001F36D2"/>
    <w:rsid w:val="001F7672"/>
    <w:rsid w:val="001F7725"/>
    <w:rsid w:val="002043FF"/>
    <w:rsid w:val="0020622C"/>
    <w:rsid w:val="002065EA"/>
    <w:rsid w:val="00207536"/>
    <w:rsid w:val="002130A6"/>
    <w:rsid w:val="00216C4E"/>
    <w:rsid w:val="00227132"/>
    <w:rsid w:val="002329DF"/>
    <w:rsid w:val="00236319"/>
    <w:rsid w:val="00240DAE"/>
    <w:rsid w:val="00241ADF"/>
    <w:rsid w:val="00241E93"/>
    <w:rsid w:val="00244872"/>
    <w:rsid w:val="00245DD5"/>
    <w:rsid w:val="00252D01"/>
    <w:rsid w:val="002530F9"/>
    <w:rsid w:val="002547B6"/>
    <w:rsid w:val="00264971"/>
    <w:rsid w:val="00264A89"/>
    <w:rsid w:val="00267EAE"/>
    <w:rsid w:val="00272416"/>
    <w:rsid w:val="00273FBA"/>
    <w:rsid w:val="0027440E"/>
    <w:rsid w:val="0027571D"/>
    <w:rsid w:val="00275917"/>
    <w:rsid w:val="002772F1"/>
    <w:rsid w:val="0028434F"/>
    <w:rsid w:val="0029085A"/>
    <w:rsid w:val="002923EA"/>
    <w:rsid w:val="0029461F"/>
    <w:rsid w:val="002A1B41"/>
    <w:rsid w:val="002A44ED"/>
    <w:rsid w:val="002B180C"/>
    <w:rsid w:val="002B39BE"/>
    <w:rsid w:val="002B55B0"/>
    <w:rsid w:val="002B599D"/>
    <w:rsid w:val="002C15F2"/>
    <w:rsid w:val="002C3C7C"/>
    <w:rsid w:val="002C520F"/>
    <w:rsid w:val="002C6857"/>
    <w:rsid w:val="002D0058"/>
    <w:rsid w:val="002D2701"/>
    <w:rsid w:val="002D3941"/>
    <w:rsid w:val="002D4163"/>
    <w:rsid w:val="002D71D2"/>
    <w:rsid w:val="002E4111"/>
    <w:rsid w:val="002E5E18"/>
    <w:rsid w:val="002E6647"/>
    <w:rsid w:val="002F0A54"/>
    <w:rsid w:val="002F151D"/>
    <w:rsid w:val="002F2360"/>
    <w:rsid w:val="002F39B0"/>
    <w:rsid w:val="002F3E25"/>
    <w:rsid w:val="002F4086"/>
    <w:rsid w:val="002F7951"/>
    <w:rsid w:val="00304ACE"/>
    <w:rsid w:val="00305CE0"/>
    <w:rsid w:val="00307482"/>
    <w:rsid w:val="0030796B"/>
    <w:rsid w:val="00307CC3"/>
    <w:rsid w:val="00311943"/>
    <w:rsid w:val="00313BD7"/>
    <w:rsid w:val="003169E6"/>
    <w:rsid w:val="00320DB5"/>
    <w:rsid w:val="00320E2B"/>
    <w:rsid w:val="003214A8"/>
    <w:rsid w:val="00323C79"/>
    <w:rsid w:val="0032434F"/>
    <w:rsid w:val="00326BC5"/>
    <w:rsid w:val="00327099"/>
    <w:rsid w:val="0033340A"/>
    <w:rsid w:val="003338B1"/>
    <w:rsid w:val="00347226"/>
    <w:rsid w:val="00347C24"/>
    <w:rsid w:val="003501BE"/>
    <w:rsid w:val="00354CF1"/>
    <w:rsid w:val="00355BB7"/>
    <w:rsid w:val="00356906"/>
    <w:rsid w:val="00357C1F"/>
    <w:rsid w:val="003633C9"/>
    <w:rsid w:val="0036521F"/>
    <w:rsid w:val="00373F2A"/>
    <w:rsid w:val="003779D8"/>
    <w:rsid w:val="00380250"/>
    <w:rsid w:val="00380E17"/>
    <w:rsid w:val="00380E82"/>
    <w:rsid w:val="0038154C"/>
    <w:rsid w:val="00381734"/>
    <w:rsid w:val="00383035"/>
    <w:rsid w:val="00384FA1"/>
    <w:rsid w:val="00385746"/>
    <w:rsid w:val="003857DA"/>
    <w:rsid w:val="00385C3F"/>
    <w:rsid w:val="0038626F"/>
    <w:rsid w:val="0038633F"/>
    <w:rsid w:val="0039344F"/>
    <w:rsid w:val="003A385E"/>
    <w:rsid w:val="003A46CB"/>
    <w:rsid w:val="003B2E93"/>
    <w:rsid w:val="003B4061"/>
    <w:rsid w:val="003B4FDC"/>
    <w:rsid w:val="003C21B2"/>
    <w:rsid w:val="003C2E77"/>
    <w:rsid w:val="003C33F8"/>
    <w:rsid w:val="003C37F9"/>
    <w:rsid w:val="003D04F7"/>
    <w:rsid w:val="003D313C"/>
    <w:rsid w:val="003D444B"/>
    <w:rsid w:val="003D7A8E"/>
    <w:rsid w:val="003E1037"/>
    <w:rsid w:val="003E2239"/>
    <w:rsid w:val="003F1865"/>
    <w:rsid w:val="003F2172"/>
    <w:rsid w:val="003F227C"/>
    <w:rsid w:val="00400FCB"/>
    <w:rsid w:val="00401237"/>
    <w:rsid w:val="004013B8"/>
    <w:rsid w:val="0040641C"/>
    <w:rsid w:val="00413601"/>
    <w:rsid w:val="00414AFC"/>
    <w:rsid w:val="00416404"/>
    <w:rsid w:val="00416D4E"/>
    <w:rsid w:val="00421467"/>
    <w:rsid w:val="00421CE1"/>
    <w:rsid w:val="0042784D"/>
    <w:rsid w:val="00435405"/>
    <w:rsid w:val="004363B8"/>
    <w:rsid w:val="00444AEA"/>
    <w:rsid w:val="00445A5B"/>
    <w:rsid w:val="004462DB"/>
    <w:rsid w:val="004463BA"/>
    <w:rsid w:val="004474BD"/>
    <w:rsid w:val="0045092D"/>
    <w:rsid w:val="004540F0"/>
    <w:rsid w:val="00455488"/>
    <w:rsid w:val="004607DE"/>
    <w:rsid w:val="00462479"/>
    <w:rsid w:val="00463E3E"/>
    <w:rsid w:val="00466DEC"/>
    <w:rsid w:val="00466F49"/>
    <w:rsid w:val="004753F0"/>
    <w:rsid w:val="00475C71"/>
    <w:rsid w:val="004761A3"/>
    <w:rsid w:val="00477664"/>
    <w:rsid w:val="00481664"/>
    <w:rsid w:val="0048285F"/>
    <w:rsid w:val="0049118E"/>
    <w:rsid w:val="00496C70"/>
    <w:rsid w:val="004A1B51"/>
    <w:rsid w:val="004A53AC"/>
    <w:rsid w:val="004A5CE7"/>
    <w:rsid w:val="004A6156"/>
    <w:rsid w:val="004B0340"/>
    <w:rsid w:val="004B081E"/>
    <w:rsid w:val="004B486B"/>
    <w:rsid w:val="004B53CD"/>
    <w:rsid w:val="004C11DA"/>
    <w:rsid w:val="004C1A7A"/>
    <w:rsid w:val="004C260B"/>
    <w:rsid w:val="004C4CB7"/>
    <w:rsid w:val="004E2D8C"/>
    <w:rsid w:val="004F56BD"/>
    <w:rsid w:val="004F5969"/>
    <w:rsid w:val="005013EA"/>
    <w:rsid w:val="00504B3F"/>
    <w:rsid w:val="005056F9"/>
    <w:rsid w:val="00506AA6"/>
    <w:rsid w:val="00510260"/>
    <w:rsid w:val="005116BA"/>
    <w:rsid w:val="00513802"/>
    <w:rsid w:val="00516BFF"/>
    <w:rsid w:val="00516FD0"/>
    <w:rsid w:val="00522991"/>
    <w:rsid w:val="0052585F"/>
    <w:rsid w:val="00526EA3"/>
    <w:rsid w:val="00526EFB"/>
    <w:rsid w:val="0052713D"/>
    <w:rsid w:val="00530BC9"/>
    <w:rsid w:val="005316E3"/>
    <w:rsid w:val="00534696"/>
    <w:rsid w:val="0053531F"/>
    <w:rsid w:val="005401A3"/>
    <w:rsid w:val="00540AB7"/>
    <w:rsid w:val="00541C22"/>
    <w:rsid w:val="005428FB"/>
    <w:rsid w:val="0054531C"/>
    <w:rsid w:val="005460A4"/>
    <w:rsid w:val="00547C8C"/>
    <w:rsid w:val="00550198"/>
    <w:rsid w:val="00550A8A"/>
    <w:rsid w:val="00550FBA"/>
    <w:rsid w:val="0055164F"/>
    <w:rsid w:val="00564849"/>
    <w:rsid w:val="00565A0C"/>
    <w:rsid w:val="0056645F"/>
    <w:rsid w:val="005763B4"/>
    <w:rsid w:val="00581463"/>
    <w:rsid w:val="0058257A"/>
    <w:rsid w:val="00583ECE"/>
    <w:rsid w:val="005900C6"/>
    <w:rsid w:val="00593D7D"/>
    <w:rsid w:val="00595677"/>
    <w:rsid w:val="005957DB"/>
    <w:rsid w:val="00596590"/>
    <w:rsid w:val="005B5ED8"/>
    <w:rsid w:val="005B7AC6"/>
    <w:rsid w:val="005D1284"/>
    <w:rsid w:val="005D49F7"/>
    <w:rsid w:val="005E2015"/>
    <w:rsid w:val="005E5190"/>
    <w:rsid w:val="005E6269"/>
    <w:rsid w:val="005F0C79"/>
    <w:rsid w:val="005F3497"/>
    <w:rsid w:val="005F5865"/>
    <w:rsid w:val="00606F2A"/>
    <w:rsid w:val="00607B1E"/>
    <w:rsid w:val="00622CE9"/>
    <w:rsid w:val="006230EF"/>
    <w:rsid w:val="00626C3E"/>
    <w:rsid w:val="00632DF5"/>
    <w:rsid w:val="00633198"/>
    <w:rsid w:val="006405B6"/>
    <w:rsid w:val="0064388B"/>
    <w:rsid w:val="00646856"/>
    <w:rsid w:val="00646B53"/>
    <w:rsid w:val="0065075C"/>
    <w:rsid w:val="00651826"/>
    <w:rsid w:val="00651D25"/>
    <w:rsid w:val="00651E9F"/>
    <w:rsid w:val="00653D8D"/>
    <w:rsid w:val="00660FF0"/>
    <w:rsid w:val="006631D1"/>
    <w:rsid w:val="00664622"/>
    <w:rsid w:val="006721C1"/>
    <w:rsid w:val="0067394A"/>
    <w:rsid w:val="0067484E"/>
    <w:rsid w:val="006750B7"/>
    <w:rsid w:val="0068212F"/>
    <w:rsid w:val="00682233"/>
    <w:rsid w:val="00693992"/>
    <w:rsid w:val="00694961"/>
    <w:rsid w:val="00696D40"/>
    <w:rsid w:val="00697EFE"/>
    <w:rsid w:val="006A18CD"/>
    <w:rsid w:val="006A322D"/>
    <w:rsid w:val="006A3B75"/>
    <w:rsid w:val="006A6AEF"/>
    <w:rsid w:val="006B1548"/>
    <w:rsid w:val="006B71F1"/>
    <w:rsid w:val="006B724B"/>
    <w:rsid w:val="006C287C"/>
    <w:rsid w:val="006C38BA"/>
    <w:rsid w:val="006C6040"/>
    <w:rsid w:val="006C775A"/>
    <w:rsid w:val="006D53DF"/>
    <w:rsid w:val="006D5729"/>
    <w:rsid w:val="006D6D14"/>
    <w:rsid w:val="006E0FC9"/>
    <w:rsid w:val="006E1609"/>
    <w:rsid w:val="006E16AC"/>
    <w:rsid w:val="006F1D12"/>
    <w:rsid w:val="006F5053"/>
    <w:rsid w:val="006F56F4"/>
    <w:rsid w:val="006F5D01"/>
    <w:rsid w:val="006F5DED"/>
    <w:rsid w:val="006F6C4C"/>
    <w:rsid w:val="006F6CF5"/>
    <w:rsid w:val="006F74C2"/>
    <w:rsid w:val="00704D3C"/>
    <w:rsid w:val="00716C1A"/>
    <w:rsid w:val="00721FD7"/>
    <w:rsid w:val="00725763"/>
    <w:rsid w:val="00727F78"/>
    <w:rsid w:val="0073367D"/>
    <w:rsid w:val="00735031"/>
    <w:rsid w:val="00741860"/>
    <w:rsid w:val="00742C27"/>
    <w:rsid w:val="007449D7"/>
    <w:rsid w:val="007450BA"/>
    <w:rsid w:val="00752C12"/>
    <w:rsid w:val="007538D3"/>
    <w:rsid w:val="007561B9"/>
    <w:rsid w:val="0075667F"/>
    <w:rsid w:val="00756A57"/>
    <w:rsid w:val="0076238F"/>
    <w:rsid w:val="007643AA"/>
    <w:rsid w:val="007661DD"/>
    <w:rsid w:val="00770411"/>
    <w:rsid w:val="00776B11"/>
    <w:rsid w:val="007771BC"/>
    <w:rsid w:val="007834AC"/>
    <w:rsid w:val="00784F4B"/>
    <w:rsid w:val="00786CE4"/>
    <w:rsid w:val="0078797E"/>
    <w:rsid w:val="007925D2"/>
    <w:rsid w:val="00792D4D"/>
    <w:rsid w:val="007931F5"/>
    <w:rsid w:val="00793B15"/>
    <w:rsid w:val="007959FE"/>
    <w:rsid w:val="0079643A"/>
    <w:rsid w:val="007A10D4"/>
    <w:rsid w:val="007A15C8"/>
    <w:rsid w:val="007A3449"/>
    <w:rsid w:val="007A3A6A"/>
    <w:rsid w:val="007A4549"/>
    <w:rsid w:val="007A5DAC"/>
    <w:rsid w:val="007A73D2"/>
    <w:rsid w:val="007B00D0"/>
    <w:rsid w:val="007B45DD"/>
    <w:rsid w:val="007B5D94"/>
    <w:rsid w:val="007B71F0"/>
    <w:rsid w:val="007C411B"/>
    <w:rsid w:val="007C7196"/>
    <w:rsid w:val="007D21FF"/>
    <w:rsid w:val="007D52F2"/>
    <w:rsid w:val="007E4CA2"/>
    <w:rsid w:val="007E6DA1"/>
    <w:rsid w:val="007F2BAF"/>
    <w:rsid w:val="007F44FD"/>
    <w:rsid w:val="007F60F8"/>
    <w:rsid w:val="00800A6F"/>
    <w:rsid w:val="00802860"/>
    <w:rsid w:val="00803766"/>
    <w:rsid w:val="008049DA"/>
    <w:rsid w:val="008052CE"/>
    <w:rsid w:val="00805B4B"/>
    <w:rsid w:val="00807A4D"/>
    <w:rsid w:val="00810AD6"/>
    <w:rsid w:val="00810BA7"/>
    <w:rsid w:val="00811BB7"/>
    <w:rsid w:val="00813D41"/>
    <w:rsid w:val="008170D1"/>
    <w:rsid w:val="008179D0"/>
    <w:rsid w:val="008217CC"/>
    <w:rsid w:val="00821ED4"/>
    <w:rsid w:val="00824275"/>
    <w:rsid w:val="0082643C"/>
    <w:rsid w:val="00827900"/>
    <w:rsid w:val="008311AB"/>
    <w:rsid w:val="00832527"/>
    <w:rsid w:val="008368E7"/>
    <w:rsid w:val="0084030A"/>
    <w:rsid w:val="008405DD"/>
    <w:rsid w:val="008413D4"/>
    <w:rsid w:val="00842E40"/>
    <w:rsid w:val="008474C8"/>
    <w:rsid w:val="00852491"/>
    <w:rsid w:val="00853583"/>
    <w:rsid w:val="00854029"/>
    <w:rsid w:val="008555F6"/>
    <w:rsid w:val="00860699"/>
    <w:rsid w:val="008632BA"/>
    <w:rsid w:val="00863C01"/>
    <w:rsid w:val="0086436D"/>
    <w:rsid w:val="00865472"/>
    <w:rsid w:val="0086763B"/>
    <w:rsid w:val="00871D0B"/>
    <w:rsid w:val="00872874"/>
    <w:rsid w:val="008729EC"/>
    <w:rsid w:val="00873154"/>
    <w:rsid w:val="008769F9"/>
    <w:rsid w:val="00890DA0"/>
    <w:rsid w:val="008911D6"/>
    <w:rsid w:val="0089335C"/>
    <w:rsid w:val="00897511"/>
    <w:rsid w:val="008A064D"/>
    <w:rsid w:val="008A1CE7"/>
    <w:rsid w:val="008A30FA"/>
    <w:rsid w:val="008A36B5"/>
    <w:rsid w:val="008A3C70"/>
    <w:rsid w:val="008B3991"/>
    <w:rsid w:val="008C4FE1"/>
    <w:rsid w:val="008C60CF"/>
    <w:rsid w:val="008C7751"/>
    <w:rsid w:val="008E18D1"/>
    <w:rsid w:val="008E2C78"/>
    <w:rsid w:val="008E32AE"/>
    <w:rsid w:val="008F7B63"/>
    <w:rsid w:val="0090160A"/>
    <w:rsid w:val="009039C3"/>
    <w:rsid w:val="009039E6"/>
    <w:rsid w:val="00903B65"/>
    <w:rsid w:val="00903DBA"/>
    <w:rsid w:val="00904821"/>
    <w:rsid w:val="00911C5B"/>
    <w:rsid w:val="00916120"/>
    <w:rsid w:val="009210E1"/>
    <w:rsid w:val="00922B05"/>
    <w:rsid w:val="0092321E"/>
    <w:rsid w:val="00933262"/>
    <w:rsid w:val="00933AC3"/>
    <w:rsid w:val="009400BB"/>
    <w:rsid w:val="00943CAB"/>
    <w:rsid w:val="009456D2"/>
    <w:rsid w:val="00945AB7"/>
    <w:rsid w:val="0094718E"/>
    <w:rsid w:val="0095071A"/>
    <w:rsid w:val="00953755"/>
    <w:rsid w:val="00953AB4"/>
    <w:rsid w:val="00953F9B"/>
    <w:rsid w:val="00954F7E"/>
    <w:rsid w:val="00956CB4"/>
    <w:rsid w:val="00965D13"/>
    <w:rsid w:val="00966BF9"/>
    <w:rsid w:val="009818ED"/>
    <w:rsid w:val="00983183"/>
    <w:rsid w:val="00984018"/>
    <w:rsid w:val="00987D99"/>
    <w:rsid w:val="00991873"/>
    <w:rsid w:val="0099235E"/>
    <w:rsid w:val="00993955"/>
    <w:rsid w:val="009945C0"/>
    <w:rsid w:val="00996AD8"/>
    <w:rsid w:val="009A0686"/>
    <w:rsid w:val="009B07EE"/>
    <w:rsid w:val="009B10FD"/>
    <w:rsid w:val="009B3F98"/>
    <w:rsid w:val="009B5EDF"/>
    <w:rsid w:val="009B6A69"/>
    <w:rsid w:val="009B7A71"/>
    <w:rsid w:val="009B7CBD"/>
    <w:rsid w:val="009C215F"/>
    <w:rsid w:val="009C6C4C"/>
    <w:rsid w:val="009C7765"/>
    <w:rsid w:val="009D1D0A"/>
    <w:rsid w:val="009D76E8"/>
    <w:rsid w:val="009E0D5D"/>
    <w:rsid w:val="009E5277"/>
    <w:rsid w:val="009EF277"/>
    <w:rsid w:val="009F0C5E"/>
    <w:rsid w:val="009F371F"/>
    <w:rsid w:val="009F4A52"/>
    <w:rsid w:val="00A04605"/>
    <w:rsid w:val="00A074FE"/>
    <w:rsid w:val="00A07642"/>
    <w:rsid w:val="00A113B0"/>
    <w:rsid w:val="00A11AE6"/>
    <w:rsid w:val="00A125CD"/>
    <w:rsid w:val="00A1471D"/>
    <w:rsid w:val="00A15E93"/>
    <w:rsid w:val="00A202AC"/>
    <w:rsid w:val="00A22053"/>
    <w:rsid w:val="00A26626"/>
    <w:rsid w:val="00A3116C"/>
    <w:rsid w:val="00A31862"/>
    <w:rsid w:val="00A41DCE"/>
    <w:rsid w:val="00A4679F"/>
    <w:rsid w:val="00A46A33"/>
    <w:rsid w:val="00A54AA2"/>
    <w:rsid w:val="00A55BDB"/>
    <w:rsid w:val="00A630AA"/>
    <w:rsid w:val="00A66A0D"/>
    <w:rsid w:val="00A67793"/>
    <w:rsid w:val="00A67BE5"/>
    <w:rsid w:val="00A74A02"/>
    <w:rsid w:val="00A777B6"/>
    <w:rsid w:val="00A81F98"/>
    <w:rsid w:val="00A90068"/>
    <w:rsid w:val="00A912DB"/>
    <w:rsid w:val="00A921E9"/>
    <w:rsid w:val="00A925C1"/>
    <w:rsid w:val="00A92682"/>
    <w:rsid w:val="00A964D4"/>
    <w:rsid w:val="00A96EC2"/>
    <w:rsid w:val="00AA17AA"/>
    <w:rsid w:val="00AA2D4D"/>
    <w:rsid w:val="00AA509A"/>
    <w:rsid w:val="00AA5879"/>
    <w:rsid w:val="00AA66F3"/>
    <w:rsid w:val="00AA7149"/>
    <w:rsid w:val="00AB0C27"/>
    <w:rsid w:val="00AB2B7F"/>
    <w:rsid w:val="00AC4106"/>
    <w:rsid w:val="00AC51A1"/>
    <w:rsid w:val="00AC78F7"/>
    <w:rsid w:val="00AD2ACD"/>
    <w:rsid w:val="00AD51B5"/>
    <w:rsid w:val="00AD52F8"/>
    <w:rsid w:val="00AD558E"/>
    <w:rsid w:val="00AE4BA3"/>
    <w:rsid w:val="00AE63CD"/>
    <w:rsid w:val="00AE7183"/>
    <w:rsid w:val="00AE7462"/>
    <w:rsid w:val="00AF3FCA"/>
    <w:rsid w:val="00B00F4E"/>
    <w:rsid w:val="00B02877"/>
    <w:rsid w:val="00B13C17"/>
    <w:rsid w:val="00B1682C"/>
    <w:rsid w:val="00B23977"/>
    <w:rsid w:val="00B25317"/>
    <w:rsid w:val="00B254E9"/>
    <w:rsid w:val="00B27DB5"/>
    <w:rsid w:val="00B30AAE"/>
    <w:rsid w:val="00B31A65"/>
    <w:rsid w:val="00B31E45"/>
    <w:rsid w:val="00B35391"/>
    <w:rsid w:val="00B35DE5"/>
    <w:rsid w:val="00B3DDD9"/>
    <w:rsid w:val="00B411A8"/>
    <w:rsid w:val="00B50DDC"/>
    <w:rsid w:val="00B519DE"/>
    <w:rsid w:val="00B51AFD"/>
    <w:rsid w:val="00B579ED"/>
    <w:rsid w:val="00B63A2C"/>
    <w:rsid w:val="00B72207"/>
    <w:rsid w:val="00B75233"/>
    <w:rsid w:val="00B75C70"/>
    <w:rsid w:val="00B75EF3"/>
    <w:rsid w:val="00B7600A"/>
    <w:rsid w:val="00B76B4E"/>
    <w:rsid w:val="00B774BC"/>
    <w:rsid w:val="00B80B62"/>
    <w:rsid w:val="00B834D4"/>
    <w:rsid w:val="00B8630E"/>
    <w:rsid w:val="00B90B61"/>
    <w:rsid w:val="00B90C63"/>
    <w:rsid w:val="00B9111C"/>
    <w:rsid w:val="00B965D5"/>
    <w:rsid w:val="00BA137A"/>
    <w:rsid w:val="00BA3D50"/>
    <w:rsid w:val="00BA4628"/>
    <w:rsid w:val="00BB1CCC"/>
    <w:rsid w:val="00BB36C6"/>
    <w:rsid w:val="00BB71A5"/>
    <w:rsid w:val="00BB722E"/>
    <w:rsid w:val="00BC2BD0"/>
    <w:rsid w:val="00BC610B"/>
    <w:rsid w:val="00BC6838"/>
    <w:rsid w:val="00BC7585"/>
    <w:rsid w:val="00BD36C9"/>
    <w:rsid w:val="00BD5F8F"/>
    <w:rsid w:val="00BE18F3"/>
    <w:rsid w:val="00BE5151"/>
    <w:rsid w:val="00BE6AED"/>
    <w:rsid w:val="00BF1AD4"/>
    <w:rsid w:val="00BF2A77"/>
    <w:rsid w:val="00C007A7"/>
    <w:rsid w:val="00C015B4"/>
    <w:rsid w:val="00C041F7"/>
    <w:rsid w:val="00C05977"/>
    <w:rsid w:val="00C06F53"/>
    <w:rsid w:val="00C07503"/>
    <w:rsid w:val="00C118B9"/>
    <w:rsid w:val="00C145DF"/>
    <w:rsid w:val="00C202DD"/>
    <w:rsid w:val="00C209EB"/>
    <w:rsid w:val="00C224B1"/>
    <w:rsid w:val="00C2371A"/>
    <w:rsid w:val="00C26CB3"/>
    <w:rsid w:val="00C32C6F"/>
    <w:rsid w:val="00C368FA"/>
    <w:rsid w:val="00C423B8"/>
    <w:rsid w:val="00C44B6F"/>
    <w:rsid w:val="00C46F1D"/>
    <w:rsid w:val="00C47F2F"/>
    <w:rsid w:val="00C50CF4"/>
    <w:rsid w:val="00C54118"/>
    <w:rsid w:val="00C60AAF"/>
    <w:rsid w:val="00C615F4"/>
    <w:rsid w:val="00C71913"/>
    <w:rsid w:val="00C74757"/>
    <w:rsid w:val="00C77846"/>
    <w:rsid w:val="00C81426"/>
    <w:rsid w:val="00C837FC"/>
    <w:rsid w:val="00C86DB5"/>
    <w:rsid w:val="00C927D0"/>
    <w:rsid w:val="00C92A29"/>
    <w:rsid w:val="00C930A0"/>
    <w:rsid w:val="00C94B19"/>
    <w:rsid w:val="00CA23F8"/>
    <w:rsid w:val="00CA304F"/>
    <w:rsid w:val="00CA3D4A"/>
    <w:rsid w:val="00CA404F"/>
    <w:rsid w:val="00CA428E"/>
    <w:rsid w:val="00CA47C7"/>
    <w:rsid w:val="00CA6071"/>
    <w:rsid w:val="00CB3E8D"/>
    <w:rsid w:val="00CB4FF4"/>
    <w:rsid w:val="00CB59A0"/>
    <w:rsid w:val="00CB5C1D"/>
    <w:rsid w:val="00CD079F"/>
    <w:rsid w:val="00CE11C5"/>
    <w:rsid w:val="00CE17B9"/>
    <w:rsid w:val="00CF0E00"/>
    <w:rsid w:val="00CF1807"/>
    <w:rsid w:val="00CF6FCB"/>
    <w:rsid w:val="00D014B9"/>
    <w:rsid w:val="00D024FC"/>
    <w:rsid w:val="00D037AA"/>
    <w:rsid w:val="00D0416D"/>
    <w:rsid w:val="00D04187"/>
    <w:rsid w:val="00D051AE"/>
    <w:rsid w:val="00D0580B"/>
    <w:rsid w:val="00D06C3B"/>
    <w:rsid w:val="00D07F58"/>
    <w:rsid w:val="00D12B10"/>
    <w:rsid w:val="00D13BBE"/>
    <w:rsid w:val="00D14AD5"/>
    <w:rsid w:val="00D15DFC"/>
    <w:rsid w:val="00D219C1"/>
    <w:rsid w:val="00D2222E"/>
    <w:rsid w:val="00D2479F"/>
    <w:rsid w:val="00D3012A"/>
    <w:rsid w:val="00D3108A"/>
    <w:rsid w:val="00D3215C"/>
    <w:rsid w:val="00D34CE5"/>
    <w:rsid w:val="00D437E7"/>
    <w:rsid w:val="00D43A7D"/>
    <w:rsid w:val="00D45F41"/>
    <w:rsid w:val="00D47524"/>
    <w:rsid w:val="00D60A04"/>
    <w:rsid w:val="00D61DF4"/>
    <w:rsid w:val="00D62D08"/>
    <w:rsid w:val="00D664AE"/>
    <w:rsid w:val="00D67B3E"/>
    <w:rsid w:val="00D67D5D"/>
    <w:rsid w:val="00D74487"/>
    <w:rsid w:val="00D747F9"/>
    <w:rsid w:val="00D759F1"/>
    <w:rsid w:val="00D765C5"/>
    <w:rsid w:val="00D80F0B"/>
    <w:rsid w:val="00D8511E"/>
    <w:rsid w:val="00D86695"/>
    <w:rsid w:val="00D90105"/>
    <w:rsid w:val="00D90B5C"/>
    <w:rsid w:val="00D92EC2"/>
    <w:rsid w:val="00D9441F"/>
    <w:rsid w:val="00D96141"/>
    <w:rsid w:val="00D9761D"/>
    <w:rsid w:val="00DA2D7F"/>
    <w:rsid w:val="00DA4DCA"/>
    <w:rsid w:val="00DA63E0"/>
    <w:rsid w:val="00DA7CEA"/>
    <w:rsid w:val="00DB0B2A"/>
    <w:rsid w:val="00DB4339"/>
    <w:rsid w:val="00DB49C9"/>
    <w:rsid w:val="00DB6C45"/>
    <w:rsid w:val="00DB6EC9"/>
    <w:rsid w:val="00DB705D"/>
    <w:rsid w:val="00DC00F0"/>
    <w:rsid w:val="00DC0AFA"/>
    <w:rsid w:val="00DC0F99"/>
    <w:rsid w:val="00DC2B9D"/>
    <w:rsid w:val="00DC524A"/>
    <w:rsid w:val="00DC5DB7"/>
    <w:rsid w:val="00DC6422"/>
    <w:rsid w:val="00DC64E4"/>
    <w:rsid w:val="00DC74CB"/>
    <w:rsid w:val="00DD0EA7"/>
    <w:rsid w:val="00DD283F"/>
    <w:rsid w:val="00DD5F0E"/>
    <w:rsid w:val="00DD7FBF"/>
    <w:rsid w:val="00DE0F45"/>
    <w:rsid w:val="00DE0FCF"/>
    <w:rsid w:val="00DF1185"/>
    <w:rsid w:val="00DF4873"/>
    <w:rsid w:val="00DF55BB"/>
    <w:rsid w:val="00DF61BB"/>
    <w:rsid w:val="00DF640D"/>
    <w:rsid w:val="00E00913"/>
    <w:rsid w:val="00E028D4"/>
    <w:rsid w:val="00E066FE"/>
    <w:rsid w:val="00E06C19"/>
    <w:rsid w:val="00E12D58"/>
    <w:rsid w:val="00E14D11"/>
    <w:rsid w:val="00E158FD"/>
    <w:rsid w:val="00E20D6D"/>
    <w:rsid w:val="00E23784"/>
    <w:rsid w:val="00E243A0"/>
    <w:rsid w:val="00E272A2"/>
    <w:rsid w:val="00E273CC"/>
    <w:rsid w:val="00E34A60"/>
    <w:rsid w:val="00E3533D"/>
    <w:rsid w:val="00E36F49"/>
    <w:rsid w:val="00E400AF"/>
    <w:rsid w:val="00E403B9"/>
    <w:rsid w:val="00E410AB"/>
    <w:rsid w:val="00E44CFF"/>
    <w:rsid w:val="00E46291"/>
    <w:rsid w:val="00E5196C"/>
    <w:rsid w:val="00E51B6D"/>
    <w:rsid w:val="00E547ED"/>
    <w:rsid w:val="00E54E96"/>
    <w:rsid w:val="00E60EC4"/>
    <w:rsid w:val="00E611C8"/>
    <w:rsid w:val="00E83A44"/>
    <w:rsid w:val="00E849FC"/>
    <w:rsid w:val="00E92FF4"/>
    <w:rsid w:val="00E96E54"/>
    <w:rsid w:val="00EA295A"/>
    <w:rsid w:val="00EA4DAC"/>
    <w:rsid w:val="00EA4F19"/>
    <w:rsid w:val="00EB681B"/>
    <w:rsid w:val="00EC0BD7"/>
    <w:rsid w:val="00EC30D1"/>
    <w:rsid w:val="00EC5966"/>
    <w:rsid w:val="00EC5E9C"/>
    <w:rsid w:val="00EC6A05"/>
    <w:rsid w:val="00ED6037"/>
    <w:rsid w:val="00ED6A72"/>
    <w:rsid w:val="00ED6C14"/>
    <w:rsid w:val="00EE1E18"/>
    <w:rsid w:val="00EE39DE"/>
    <w:rsid w:val="00EE42A4"/>
    <w:rsid w:val="00EE4FF9"/>
    <w:rsid w:val="00EE5DA0"/>
    <w:rsid w:val="00EF692A"/>
    <w:rsid w:val="00EF6C22"/>
    <w:rsid w:val="00EF6FE3"/>
    <w:rsid w:val="00EF754C"/>
    <w:rsid w:val="00F00C1C"/>
    <w:rsid w:val="00F012A5"/>
    <w:rsid w:val="00F0657C"/>
    <w:rsid w:val="00F0DCC1"/>
    <w:rsid w:val="00F106AA"/>
    <w:rsid w:val="00F1271E"/>
    <w:rsid w:val="00F1370A"/>
    <w:rsid w:val="00F137B9"/>
    <w:rsid w:val="00F17C64"/>
    <w:rsid w:val="00F205AC"/>
    <w:rsid w:val="00F20D77"/>
    <w:rsid w:val="00F2167B"/>
    <w:rsid w:val="00F25526"/>
    <w:rsid w:val="00F25BBB"/>
    <w:rsid w:val="00F31732"/>
    <w:rsid w:val="00F31AD8"/>
    <w:rsid w:val="00F33254"/>
    <w:rsid w:val="00F417B8"/>
    <w:rsid w:val="00F421F5"/>
    <w:rsid w:val="00F445C5"/>
    <w:rsid w:val="00F471BC"/>
    <w:rsid w:val="00F51CF1"/>
    <w:rsid w:val="00F54913"/>
    <w:rsid w:val="00F60708"/>
    <w:rsid w:val="00F62426"/>
    <w:rsid w:val="00F6316D"/>
    <w:rsid w:val="00F70179"/>
    <w:rsid w:val="00F91937"/>
    <w:rsid w:val="00F93847"/>
    <w:rsid w:val="00F96971"/>
    <w:rsid w:val="00F9788F"/>
    <w:rsid w:val="00FA1503"/>
    <w:rsid w:val="00FA50D4"/>
    <w:rsid w:val="00FA5C57"/>
    <w:rsid w:val="00FA6741"/>
    <w:rsid w:val="00FA6F3A"/>
    <w:rsid w:val="00FB13B3"/>
    <w:rsid w:val="00FB573F"/>
    <w:rsid w:val="00FC0181"/>
    <w:rsid w:val="00FC4960"/>
    <w:rsid w:val="00FD0C03"/>
    <w:rsid w:val="00FD3EEF"/>
    <w:rsid w:val="00FD535A"/>
    <w:rsid w:val="00FD5618"/>
    <w:rsid w:val="00FD5A52"/>
    <w:rsid w:val="00FD7D7B"/>
    <w:rsid w:val="00FE05F0"/>
    <w:rsid w:val="00FE128F"/>
    <w:rsid w:val="00FE1AF8"/>
    <w:rsid w:val="00FE2EDC"/>
    <w:rsid w:val="00FE3C40"/>
    <w:rsid w:val="00FE7174"/>
    <w:rsid w:val="00FE7656"/>
    <w:rsid w:val="00FE7FFA"/>
    <w:rsid w:val="00FF2D83"/>
    <w:rsid w:val="00FF5600"/>
    <w:rsid w:val="00FF5BAD"/>
    <w:rsid w:val="00FF648A"/>
    <w:rsid w:val="015B4B52"/>
    <w:rsid w:val="0163E92A"/>
    <w:rsid w:val="017C9CC1"/>
    <w:rsid w:val="0182B713"/>
    <w:rsid w:val="01A44563"/>
    <w:rsid w:val="01BAC65F"/>
    <w:rsid w:val="021CAECC"/>
    <w:rsid w:val="021D6220"/>
    <w:rsid w:val="0227AA8E"/>
    <w:rsid w:val="0250AAF5"/>
    <w:rsid w:val="02627210"/>
    <w:rsid w:val="027DA6A0"/>
    <w:rsid w:val="02CFE8C6"/>
    <w:rsid w:val="02D34308"/>
    <w:rsid w:val="02FF9062"/>
    <w:rsid w:val="033BC5F1"/>
    <w:rsid w:val="03535A06"/>
    <w:rsid w:val="035696C0"/>
    <w:rsid w:val="0366FBAD"/>
    <w:rsid w:val="0370A121"/>
    <w:rsid w:val="038F1894"/>
    <w:rsid w:val="0397EE90"/>
    <w:rsid w:val="03A97911"/>
    <w:rsid w:val="03B10F8B"/>
    <w:rsid w:val="03B125C5"/>
    <w:rsid w:val="03CC5974"/>
    <w:rsid w:val="03DD87AF"/>
    <w:rsid w:val="03F3B7FC"/>
    <w:rsid w:val="041D9DBD"/>
    <w:rsid w:val="04209C15"/>
    <w:rsid w:val="043BC2B9"/>
    <w:rsid w:val="04CE0330"/>
    <w:rsid w:val="0532A49D"/>
    <w:rsid w:val="055B1AE1"/>
    <w:rsid w:val="058C9FA1"/>
    <w:rsid w:val="05944A23"/>
    <w:rsid w:val="05AD8E01"/>
    <w:rsid w:val="062D47C9"/>
    <w:rsid w:val="06318390"/>
    <w:rsid w:val="06516789"/>
    <w:rsid w:val="068AD334"/>
    <w:rsid w:val="06F0E9E6"/>
    <w:rsid w:val="07B6F07D"/>
    <w:rsid w:val="07FCA2AD"/>
    <w:rsid w:val="080927BB"/>
    <w:rsid w:val="080E25A7"/>
    <w:rsid w:val="0868A2CE"/>
    <w:rsid w:val="08B88B37"/>
    <w:rsid w:val="098C274D"/>
    <w:rsid w:val="09AEFFAF"/>
    <w:rsid w:val="09B2E7AE"/>
    <w:rsid w:val="09C0AB30"/>
    <w:rsid w:val="09E0E4E9"/>
    <w:rsid w:val="0A584945"/>
    <w:rsid w:val="0AEB266E"/>
    <w:rsid w:val="0B0E83F2"/>
    <w:rsid w:val="0B74561A"/>
    <w:rsid w:val="0BC7B914"/>
    <w:rsid w:val="0BDF2A98"/>
    <w:rsid w:val="0C08C78F"/>
    <w:rsid w:val="0C381C1A"/>
    <w:rsid w:val="0C46FC61"/>
    <w:rsid w:val="0C8DE931"/>
    <w:rsid w:val="0C9AED63"/>
    <w:rsid w:val="0CA0560F"/>
    <w:rsid w:val="0CBED77A"/>
    <w:rsid w:val="0CCEA71D"/>
    <w:rsid w:val="0CD86B7F"/>
    <w:rsid w:val="0D0FF7EF"/>
    <w:rsid w:val="0D54831B"/>
    <w:rsid w:val="0DBC142D"/>
    <w:rsid w:val="0DC94560"/>
    <w:rsid w:val="0E003F70"/>
    <w:rsid w:val="0E0B5FC3"/>
    <w:rsid w:val="0E3B2234"/>
    <w:rsid w:val="0ED424A3"/>
    <w:rsid w:val="0EE10586"/>
    <w:rsid w:val="0EE2D36E"/>
    <w:rsid w:val="0EE72949"/>
    <w:rsid w:val="0EF61FA8"/>
    <w:rsid w:val="0F825079"/>
    <w:rsid w:val="0FDD7515"/>
    <w:rsid w:val="0FF720E0"/>
    <w:rsid w:val="104B373C"/>
    <w:rsid w:val="104D7DB8"/>
    <w:rsid w:val="10EB358F"/>
    <w:rsid w:val="10EF7741"/>
    <w:rsid w:val="10F5F52E"/>
    <w:rsid w:val="114D420E"/>
    <w:rsid w:val="11B3679B"/>
    <w:rsid w:val="11BA15CE"/>
    <w:rsid w:val="11D7FFAE"/>
    <w:rsid w:val="11FD6AC4"/>
    <w:rsid w:val="122D89B5"/>
    <w:rsid w:val="12521334"/>
    <w:rsid w:val="12553F2A"/>
    <w:rsid w:val="126DD742"/>
    <w:rsid w:val="12EC9871"/>
    <w:rsid w:val="1324B9DF"/>
    <w:rsid w:val="137A79F2"/>
    <w:rsid w:val="1434ABAC"/>
    <w:rsid w:val="145F4995"/>
    <w:rsid w:val="1462B5C3"/>
    <w:rsid w:val="14E69EFC"/>
    <w:rsid w:val="1508F194"/>
    <w:rsid w:val="150C5011"/>
    <w:rsid w:val="152C49D7"/>
    <w:rsid w:val="15A25E54"/>
    <w:rsid w:val="15AD0EE1"/>
    <w:rsid w:val="15BD41B8"/>
    <w:rsid w:val="15CEEB03"/>
    <w:rsid w:val="15D61B92"/>
    <w:rsid w:val="160B6778"/>
    <w:rsid w:val="1620D066"/>
    <w:rsid w:val="164EBCCB"/>
    <w:rsid w:val="16D6C02D"/>
    <w:rsid w:val="17159A96"/>
    <w:rsid w:val="177D943A"/>
    <w:rsid w:val="17E90A68"/>
    <w:rsid w:val="183C1EE9"/>
    <w:rsid w:val="1842EC1F"/>
    <w:rsid w:val="18570E01"/>
    <w:rsid w:val="18C8AABD"/>
    <w:rsid w:val="18D113C9"/>
    <w:rsid w:val="18D37F0F"/>
    <w:rsid w:val="18E10C12"/>
    <w:rsid w:val="195E5E5B"/>
    <w:rsid w:val="196DA894"/>
    <w:rsid w:val="19B2088D"/>
    <w:rsid w:val="19D60872"/>
    <w:rsid w:val="1A001FA1"/>
    <w:rsid w:val="1A0CCD15"/>
    <w:rsid w:val="1A6CE42A"/>
    <w:rsid w:val="1A7ABE1A"/>
    <w:rsid w:val="1A88CF22"/>
    <w:rsid w:val="1B47B45F"/>
    <w:rsid w:val="1B64655E"/>
    <w:rsid w:val="1B832ABE"/>
    <w:rsid w:val="1BEEFA9A"/>
    <w:rsid w:val="1BF4870E"/>
    <w:rsid w:val="1C89ECA1"/>
    <w:rsid w:val="1C936E6D"/>
    <w:rsid w:val="1CB44DF8"/>
    <w:rsid w:val="1CDD60B8"/>
    <w:rsid w:val="1CE91155"/>
    <w:rsid w:val="1D74C293"/>
    <w:rsid w:val="1D801F62"/>
    <w:rsid w:val="1DEB8513"/>
    <w:rsid w:val="1E38F2BB"/>
    <w:rsid w:val="1E3C4655"/>
    <w:rsid w:val="1E5F2569"/>
    <w:rsid w:val="1EA52C76"/>
    <w:rsid w:val="1EBE8503"/>
    <w:rsid w:val="1EF5AC63"/>
    <w:rsid w:val="1F745E3B"/>
    <w:rsid w:val="1F7DC564"/>
    <w:rsid w:val="1FB08048"/>
    <w:rsid w:val="1FDA7385"/>
    <w:rsid w:val="201433A9"/>
    <w:rsid w:val="20A28470"/>
    <w:rsid w:val="20CDB00C"/>
    <w:rsid w:val="210B1438"/>
    <w:rsid w:val="213587AC"/>
    <w:rsid w:val="2155E1CA"/>
    <w:rsid w:val="21699228"/>
    <w:rsid w:val="2197053A"/>
    <w:rsid w:val="21A41A0F"/>
    <w:rsid w:val="21CA4F72"/>
    <w:rsid w:val="21E06720"/>
    <w:rsid w:val="21F22668"/>
    <w:rsid w:val="21F99214"/>
    <w:rsid w:val="223B3034"/>
    <w:rsid w:val="223E54D1"/>
    <w:rsid w:val="2283AFA1"/>
    <w:rsid w:val="22BAFF15"/>
    <w:rsid w:val="22BD51A5"/>
    <w:rsid w:val="22CF72EC"/>
    <w:rsid w:val="231B989F"/>
    <w:rsid w:val="23AB04CA"/>
    <w:rsid w:val="23B51ED7"/>
    <w:rsid w:val="23C2E0FD"/>
    <w:rsid w:val="23CA3CF5"/>
    <w:rsid w:val="23F9DEB1"/>
    <w:rsid w:val="2416AD6A"/>
    <w:rsid w:val="243671BD"/>
    <w:rsid w:val="246F2335"/>
    <w:rsid w:val="246FEF6B"/>
    <w:rsid w:val="24948413"/>
    <w:rsid w:val="24AF4F71"/>
    <w:rsid w:val="24E2BABE"/>
    <w:rsid w:val="24E960B7"/>
    <w:rsid w:val="24F18013"/>
    <w:rsid w:val="24F3CA93"/>
    <w:rsid w:val="2562DBA4"/>
    <w:rsid w:val="25D94038"/>
    <w:rsid w:val="25F29FD7"/>
    <w:rsid w:val="26263376"/>
    <w:rsid w:val="2657A752"/>
    <w:rsid w:val="265F7EEE"/>
    <w:rsid w:val="26866D30"/>
    <w:rsid w:val="26CE3CF6"/>
    <w:rsid w:val="26E8A37E"/>
    <w:rsid w:val="26FD4B3F"/>
    <w:rsid w:val="274145C6"/>
    <w:rsid w:val="2747C5BC"/>
    <w:rsid w:val="27548DFD"/>
    <w:rsid w:val="278A8329"/>
    <w:rsid w:val="278E7038"/>
    <w:rsid w:val="27A652A8"/>
    <w:rsid w:val="27E113E4"/>
    <w:rsid w:val="27E913BE"/>
    <w:rsid w:val="27F9C40B"/>
    <w:rsid w:val="28131F39"/>
    <w:rsid w:val="28137D2D"/>
    <w:rsid w:val="28AA3014"/>
    <w:rsid w:val="28D7DF29"/>
    <w:rsid w:val="292731D8"/>
    <w:rsid w:val="295C3F94"/>
    <w:rsid w:val="296A8318"/>
    <w:rsid w:val="29BEE09A"/>
    <w:rsid w:val="29E34BAF"/>
    <w:rsid w:val="29E68362"/>
    <w:rsid w:val="29EC0B11"/>
    <w:rsid w:val="2A1B780C"/>
    <w:rsid w:val="2A4C9855"/>
    <w:rsid w:val="2A5253AD"/>
    <w:rsid w:val="2AD44190"/>
    <w:rsid w:val="2AD62ED5"/>
    <w:rsid w:val="2B6EE074"/>
    <w:rsid w:val="2BC1083D"/>
    <w:rsid w:val="2BDCB387"/>
    <w:rsid w:val="2C367BFF"/>
    <w:rsid w:val="2C99D8C5"/>
    <w:rsid w:val="2D1EB210"/>
    <w:rsid w:val="2DA07AB1"/>
    <w:rsid w:val="2DD2E33C"/>
    <w:rsid w:val="2DFDB1BC"/>
    <w:rsid w:val="2E1D5D02"/>
    <w:rsid w:val="2E41404F"/>
    <w:rsid w:val="2E43CE52"/>
    <w:rsid w:val="2E4FDBC5"/>
    <w:rsid w:val="2E550929"/>
    <w:rsid w:val="2E5FAD2E"/>
    <w:rsid w:val="2E8D0D80"/>
    <w:rsid w:val="2EA68136"/>
    <w:rsid w:val="2EC0267E"/>
    <w:rsid w:val="2EEE6730"/>
    <w:rsid w:val="2EF174AF"/>
    <w:rsid w:val="2F01D970"/>
    <w:rsid w:val="2F07D519"/>
    <w:rsid w:val="2F424CB1"/>
    <w:rsid w:val="2F4299F7"/>
    <w:rsid w:val="2F43DBFD"/>
    <w:rsid w:val="2F60D1E3"/>
    <w:rsid w:val="2FD1197C"/>
    <w:rsid w:val="2FFA0DFE"/>
    <w:rsid w:val="30651C9B"/>
    <w:rsid w:val="30883809"/>
    <w:rsid w:val="30AF740F"/>
    <w:rsid w:val="30B961BA"/>
    <w:rsid w:val="316869B5"/>
    <w:rsid w:val="31A4A50B"/>
    <w:rsid w:val="3232611D"/>
    <w:rsid w:val="323E81DD"/>
    <w:rsid w:val="325C6621"/>
    <w:rsid w:val="32777CC1"/>
    <w:rsid w:val="3299A8B8"/>
    <w:rsid w:val="33227E34"/>
    <w:rsid w:val="3372D071"/>
    <w:rsid w:val="337D4116"/>
    <w:rsid w:val="337F4100"/>
    <w:rsid w:val="33A181CB"/>
    <w:rsid w:val="33B299BA"/>
    <w:rsid w:val="33DA523E"/>
    <w:rsid w:val="33F83682"/>
    <w:rsid w:val="340BFF82"/>
    <w:rsid w:val="346A7923"/>
    <w:rsid w:val="349D7435"/>
    <w:rsid w:val="34EEEA4F"/>
    <w:rsid w:val="35FC8824"/>
    <w:rsid w:val="363376B3"/>
    <w:rsid w:val="367BB431"/>
    <w:rsid w:val="373E4FFA"/>
    <w:rsid w:val="37550C3C"/>
    <w:rsid w:val="37A49402"/>
    <w:rsid w:val="3864B8D5"/>
    <w:rsid w:val="387A8733"/>
    <w:rsid w:val="39190637"/>
    <w:rsid w:val="391A4E04"/>
    <w:rsid w:val="398D9648"/>
    <w:rsid w:val="39FA0901"/>
    <w:rsid w:val="39FF18A2"/>
    <w:rsid w:val="3A656A7C"/>
    <w:rsid w:val="3A76414C"/>
    <w:rsid w:val="3A767A23"/>
    <w:rsid w:val="3AC0C2E2"/>
    <w:rsid w:val="3B661959"/>
    <w:rsid w:val="3B80AA0F"/>
    <w:rsid w:val="3B95505F"/>
    <w:rsid w:val="3BF3BA0B"/>
    <w:rsid w:val="3C2EC0A9"/>
    <w:rsid w:val="3C848A05"/>
    <w:rsid w:val="3D119E36"/>
    <w:rsid w:val="3D662F29"/>
    <w:rsid w:val="3DD134D7"/>
    <w:rsid w:val="3DDEE3C3"/>
    <w:rsid w:val="3E08126F"/>
    <w:rsid w:val="3E47DE70"/>
    <w:rsid w:val="3E59F21C"/>
    <w:rsid w:val="3E827FA8"/>
    <w:rsid w:val="3EFBF165"/>
    <w:rsid w:val="3EFE0432"/>
    <w:rsid w:val="3F0C6203"/>
    <w:rsid w:val="3F3AC196"/>
    <w:rsid w:val="3F6CB7BC"/>
    <w:rsid w:val="3F7F2F78"/>
    <w:rsid w:val="3FE20DB5"/>
    <w:rsid w:val="404D9731"/>
    <w:rsid w:val="4063B666"/>
    <w:rsid w:val="406799F8"/>
    <w:rsid w:val="40789A5A"/>
    <w:rsid w:val="408D5089"/>
    <w:rsid w:val="40A8A6C1"/>
    <w:rsid w:val="40C85AE3"/>
    <w:rsid w:val="415363CE"/>
    <w:rsid w:val="41602545"/>
    <w:rsid w:val="41784642"/>
    <w:rsid w:val="417B77F0"/>
    <w:rsid w:val="41C7223B"/>
    <w:rsid w:val="4248A321"/>
    <w:rsid w:val="426E4BA1"/>
    <w:rsid w:val="42A14AC3"/>
    <w:rsid w:val="430CBFF7"/>
    <w:rsid w:val="43624059"/>
    <w:rsid w:val="43708836"/>
    <w:rsid w:val="43E47382"/>
    <w:rsid w:val="44240ECB"/>
    <w:rsid w:val="448B0490"/>
    <w:rsid w:val="44A04317"/>
    <w:rsid w:val="44F3D342"/>
    <w:rsid w:val="4511E0AE"/>
    <w:rsid w:val="452800FA"/>
    <w:rsid w:val="45440626"/>
    <w:rsid w:val="454D7952"/>
    <w:rsid w:val="45A3CE36"/>
    <w:rsid w:val="45D44CF8"/>
    <w:rsid w:val="45E14770"/>
    <w:rsid w:val="45F732E0"/>
    <w:rsid w:val="460EE99E"/>
    <w:rsid w:val="46216343"/>
    <w:rsid w:val="46259CB8"/>
    <w:rsid w:val="4626B42E"/>
    <w:rsid w:val="46650401"/>
    <w:rsid w:val="4675B5D5"/>
    <w:rsid w:val="46B88AAB"/>
    <w:rsid w:val="47250612"/>
    <w:rsid w:val="4771D656"/>
    <w:rsid w:val="48426A97"/>
    <w:rsid w:val="485765FE"/>
    <w:rsid w:val="4876E7A7"/>
    <w:rsid w:val="492F33E9"/>
    <w:rsid w:val="4938DC12"/>
    <w:rsid w:val="49BBA174"/>
    <w:rsid w:val="49D40B51"/>
    <w:rsid w:val="4A12B808"/>
    <w:rsid w:val="4A2FD5E3"/>
    <w:rsid w:val="4A369C2A"/>
    <w:rsid w:val="4A7F163F"/>
    <w:rsid w:val="4A8A7512"/>
    <w:rsid w:val="4A962A3E"/>
    <w:rsid w:val="4B40DE81"/>
    <w:rsid w:val="4B580FC5"/>
    <w:rsid w:val="4BB8B5D5"/>
    <w:rsid w:val="4BE3E5B9"/>
    <w:rsid w:val="4C91714C"/>
    <w:rsid w:val="4CA58F73"/>
    <w:rsid w:val="4CC9A36C"/>
    <w:rsid w:val="4CCF8F7C"/>
    <w:rsid w:val="4CF200DC"/>
    <w:rsid w:val="4D01F4B0"/>
    <w:rsid w:val="4D484E00"/>
    <w:rsid w:val="4D50B63A"/>
    <w:rsid w:val="4D68E17D"/>
    <w:rsid w:val="4D70B10B"/>
    <w:rsid w:val="4D78FB98"/>
    <w:rsid w:val="4DB4A2A3"/>
    <w:rsid w:val="4DD3BE41"/>
    <w:rsid w:val="4E1318BB"/>
    <w:rsid w:val="4E415FD4"/>
    <w:rsid w:val="4E4B130A"/>
    <w:rsid w:val="4E794A5A"/>
    <w:rsid w:val="4E95FD67"/>
    <w:rsid w:val="4E98302A"/>
    <w:rsid w:val="4ECC5F60"/>
    <w:rsid w:val="4ED9C566"/>
    <w:rsid w:val="4EEC9194"/>
    <w:rsid w:val="4F0519C5"/>
    <w:rsid w:val="4F321070"/>
    <w:rsid w:val="4F44BDD8"/>
    <w:rsid w:val="4F5FC17F"/>
    <w:rsid w:val="4F621ECB"/>
    <w:rsid w:val="4F63969E"/>
    <w:rsid w:val="4F8C6665"/>
    <w:rsid w:val="4FAF995D"/>
    <w:rsid w:val="4FBB9524"/>
    <w:rsid w:val="4FC28A29"/>
    <w:rsid w:val="4FDB2B2B"/>
    <w:rsid w:val="4FE6E36B"/>
    <w:rsid w:val="50188D9A"/>
    <w:rsid w:val="504B4FB4"/>
    <w:rsid w:val="5082278B"/>
    <w:rsid w:val="5083FDAB"/>
    <w:rsid w:val="5094CC76"/>
    <w:rsid w:val="50C0A58C"/>
    <w:rsid w:val="50CEE4A9"/>
    <w:rsid w:val="50E92908"/>
    <w:rsid w:val="50E99B7F"/>
    <w:rsid w:val="514959F6"/>
    <w:rsid w:val="51545489"/>
    <w:rsid w:val="5228C73B"/>
    <w:rsid w:val="527C0C42"/>
    <w:rsid w:val="52E50422"/>
    <w:rsid w:val="53180498"/>
    <w:rsid w:val="53A6E9A9"/>
    <w:rsid w:val="53AD3689"/>
    <w:rsid w:val="53DF0B57"/>
    <w:rsid w:val="53DF29DB"/>
    <w:rsid w:val="53E7BE57"/>
    <w:rsid w:val="5456E49D"/>
    <w:rsid w:val="5465B65F"/>
    <w:rsid w:val="54727D93"/>
    <w:rsid w:val="5503A1E7"/>
    <w:rsid w:val="551077B3"/>
    <w:rsid w:val="55163B25"/>
    <w:rsid w:val="55376594"/>
    <w:rsid w:val="554979FF"/>
    <w:rsid w:val="556067FD"/>
    <w:rsid w:val="5568BCF5"/>
    <w:rsid w:val="559E0BF4"/>
    <w:rsid w:val="5641E16C"/>
    <w:rsid w:val="564A888B"/>
    <w:rsid w:val="567FEFCC"/>
    <w:rsid w:val="5680C0BA"/>
    <w:rsid w:val="56999758"/>
    <w:rsid w:val="56E1041A"/>
    <w:rsid w:val="5793BD54"/>
    <w:rsid w:val="57A5A639"/>
    <w:rsid w:val="57D207AE"/>
    <w:rsid w:val="57D27459"/>
    <w:rsid w:val="57EEC950"/>
    <w:rsid w:val="580B5644"/>
    <w:rsid w:val="5832914F"/>
    <w:rsid w:val="583ACEA3"/>
    <w:rsid w:val="585985C2"/>
    <w:rsid w:val="58912803"/>
    <w:rsid w:val="58F192C2"/>
    <w:rsid w:val="590EB73F"/>
    <w:rsid w:val="591740C2"/>
    <w:rsid w:val="591E80E0"/>
    <w:rsid w:val="598644A2"/>
    <w:rsid w:val="59987ABC"/>
    <w:rsid w:val="59A90A0A"/>
    <w:rsid w:val="59ADD019"/>
    <w:rsid w:val="59D131B1"/>
    <w:rsid w:val="5A0D32BF"/>
    <w:rsid w:val="5A35CBC5"/>
    <w:rsid w:val="5A3640A3"/>
    <w:rsid w:val="5A38B647"/>
    <w:rsid w:val="5AB3AF11"/>
    <w:rsid w:val="5AC93307"/>
    <w:rsid w:val="5AEFB219"/>
    <w:rsid w:val="5B14AF8F"/>
    <w:rsid w:val="5B2435BA"/>
    <w:rsid w:val="5B454996"/>
    <w:rsid w:val="5B4DC410"/>
    <w:rsid w:val="5B65EBA3"/>
    <w:rsid w:val="5B6A3211"/>
    <w:rsid w:val="5B7B3372"/>
    <w:rsid w:val="5BB3F9FC"/>
    <w:rsid w:val="5C56BCEE"/>
    <w:rsid w:val="5CEC656A"/>
    <w:rsid w:val="5D060272"/>
    <w:rsid w:val="5D0BB37C"/>
    <w:rsid w:val="5D365D04"/>
    <w:rsid w:val="5D495259"/>
    <w:rsid w:val="5D5AEF33"/>
    <w:rsid w:val="5D809D17"/>
    <w:rsid w:val="5DA4609D"/>
    <w:rsid w:val="5DA53B19"/>
    <w:rsid w:val="5DF37048"/>
    <w:rsid w:val="5E1E6665"/>
    <w:rsid w:val="5E3E9B35"/>
    <w:rsid w:val="5E494C11"/>
    <w:rsid w:val="5E70C412"/>
    <w:rsid w:val="5E7397E3"/>
    <w:rsid w:val="5EA92C91"/>
    <w:rsid w:val="5ECF9A9E"/>
    <w:rsid w:val="5EE18407"/>
    <w:rsid w:val="5F2969A6"/>
    <w:rsid w:val="5F65296C"/>
    <w:rsid w:val="5F7E4976"/>
    <w:rsid w:val="5F88299C"/>
    <w:rsid w:val="5FF476C0"/>
    <w:rsid w:val="604EA495"/>
    <w:rsid w:val="6066DE4F"/>
    <w:rsid w:val="6086E927"/>
    <w:rsid w:val="60BE7597"/>
    <w:rsid w:val="60D87749"/>
    <w:rsid w:val="60E7AFB7"/>
    <w:rsid w:val="6117AA02"/>
    <w:rsid w:val="613567A5"/>
    <w:rsid w:val="61379770"/>
    <w:rsid w:val="61665427"/>
    <w:rsid w:val="618BFC53"/>
    <w:rsid w:val="61C53EF5"/>
    <w:rsid w:val="61D97395"/>
    <w:rsid w:val="61F62A22"/>
    <w:rsid w:val="625A45F8"/>
    <w:rsid w:val="62768207"/>
    <w:rsid w:val="628DD2EF"/>
    <w:rsid w:val="62B7D0DD"/>
    <w:rsid w:val="62D13806"/>
    <w:rsid w:val="633BBCD3"/>
    <w:rsid w:val="63D7D99D"/>
    <w:rsid w:val="63F61659"/>
    <w:rsid w:val="6406BEE4"/>
    <w:rsid w:val="64207EB9"/>
    <w:rsid w:val="64290BD8"/>
    <w:rsid w:val="644F4AC4"/>
    <w:rsid w:val="64946EE7"/>
    <w:rsid w:val="651A2D4A"/>
    <w:rsid w:val="651D035B"/>
    <w:rsid w:val="6527C621"/>
    <w:rsid w:val="6533AD2E"/>
    <w:rsid w:val="6533ED13"/>
    <w:rsid w:val="65BD06B6"/>
    <w:rsid w:val="65D015CA"/>
    <w:rsid w:val="65F2ECA1"/>
    <w:rsid w:val="65F8E46F"/>
    <w:rsid w:val="664C8004"/>
    <w:rsid w:val="669A4E8A"/>
    <w:rsid w:val="66F2AE40"/>
    <w:rsid w:val="67508ACB"/>
    <w:rsid w:val="67CB631B"/>
    <w:rsid w:val="67D29415"/>
    <w:rsid w:val="683E61D0"/>
    <w:rsid w:val="68747474"/>
    <w:rsid w:val="68B13E1A"/>
    <w:rsid w:val="68E3BC08"/>
    <w:rsid w:val="68EBA833"/>
    <w:rsid w:val="6902745F"/>
    <w:rsid w:val="690C6302"/>
    <w:rsid w:val="699B3C4C"/>
    <w:rsid w:val="69B48A36"/>
    <w:rsid w:val="69E25122"/>
    <w:rsid w:val="6A671DBC"/>
    <w:rsid w:val="6A7F74B9"/>
    <w:rsid w:val="6A882B8D"/>
    <w:rsid w:val="6AA1504E"/>
    <w:rsid w:val="6B19C831"/>
    <w:rsid w:val="6B34FE58"/>
    <w:rsid w:val="6B37ED9C"/>
    <w:rsid w:val="6B387E72"/>
    <w:rsid w:val="6BBEAD60"/>
    <w:rsid w:val="6BF256F7"/>
    <w:rsid w:val="6C3E7EBB"/>
    <w:rsid w:val="6C52FA9D"/>
    <w:rsid w:val="6C59493F"/>
    <w:rsid w:val="6C8D412B"/>
    <w:rsid w:val="6CA324D3"/>
    <w:rsid w:val="6CD629E5"/>
    <w:rsid w:val="6CDF8064"/>
    <w:rsid w:val="6D67B560"/>
    <w:rsid w:val="6D76D6B0"/>
    <w:rsid w:val="6DADDDF2"/>
    <w:rsid w:val="6DE10657"/>
    <w:rsid w:val="6DE6CF8C"/>
    <w:rsid w:val="6DF4F5F9"/>
    <w:rsid w:val="6E191C8E"/>
    <w:rsid w:val="6E483412"/>
    <w:rsid w:val="6E6A7D7C"/>
    <w:rsid w:val="6EA5492C"/>
    <w:rsid w:val="6EBFE423"/>
    <w:rsid w:val="6EEE8543"/>
    <w:rsid w:val="6F2D7418"/>
    <w:rsid w:val="6F61BDB8"/>
    <w:rsid w:val="6F6BF0AA"/>
    <w:rsid w:val="6FF1C6BC"/>
    <w:rsid w:val="7005FC42"/>
    <w:rsid w:val="70136396"/>
    <w:rsid w:val="7047A4EE"/>
    <w:rsid w:val="705D26C4"/>
    <w:rsid w:val="712A7246"/>
    <w:rsid w:val="713312CA"/>
    <w:rsid w:val="713F62F5"/>
    <w:rsid w:val="71A9D722"/>
    <w:rsid w:val="71AF33F7"/>
    <w:rsid w:val="7237B330"/>
    <w:rsid w:val="72512EF5"/>
    <w:rsid w:val="728669F6"/>
    <w:rsid w:val="72A06B6A"/>
    <w:rsid w:val="72A2F6EA"/>
    <w:rsid w:val="72BE015A"/>
    <w:rsid w:val="72C4452A"/>
    <w:rsid w:val="72E0C153"/>
    <w:rsid w:val="730CAD6B"/>
    <w:rsid w:val="7387C66A"/>
    <w:rsid w:val="73A456A7"/>
    <w:rsid w:val="73B1A9EF"/>
    <w:rsid w:val="73C79E92"/>
    <w:rsid w:val="73DFA459"/>
    <w:rsid w:val="74028AC4"/>
    <w:rsid w:val="743C3BCB"/>
    <w:rsid w:val="746D5C14"/>
    <w:rsid w:val="7493CA21"/>
    <w:rsid w:val="7501FA80"/>
    <w:rsid w:val="7532B3D7"/>
    <w:rsid w:val="755F8039"/>
    <w:rsid w:val="7568CBC8"/>
    <w:rsid w:val="7586896E"/>
    <w:rsid w:val="75978422"/>
    <w:rsid w:val="75BE0AB8"/>
    <w:rsid w:val="75E3352B"/>
    <w:rsid w:val="75EED474"/>
    <w:rsid w:val="75F604D2"/>
    <w:rsid w:val="7606371D"/>
    <w:rsid w:val="7616FC3A"/>
    <w:rsid w:val="761E8944"/>
    <w:rsid w:val="76317CAB"/>
    <w:rsid w:val="763F8B06"/>
    <w:rsid w:val="7640EF77"/>
    <w:rsid w:val="767E98B7"/>
    <w:rsid w:val="76A53E3C"/>
    <w:rsid w:val="76C0D42A"/>
    <w:rsid w:val="77214A7B"/>
    <w:rsid w:val="77361C09"/>
    <w:rsid w:val="7739345A"/>
    <w:rsid w:val="7763AAC8"/>
    <w:rsid w:val="7798E2E7"/>
    <w:rsid w:val="77DCAAE6"/>
    <w:rsid w:val="788F8DDB"/>
    <w:rsid w:val="791CD728"/>
    <w:rsid w:val="7940E77F"/>
    <w:rsid w:val="79422EDC"/>
    <w:rsid w:val="79582E1D"/>
    <w:rsid w:val="79F874EC"/>
    <w:rsid w:val="7A045467"/>
    <w:rsid w:val="7A52CA02"/>
    <w:rsid w:val="7A8F4783"/>
    <w:rsid w:val="7A989F3C"/>
    <w:rsid w:val="7ABFA3E2"/>
    <w:rsid w:val="7B238E41"/>
    <w:rsid w:val="7B2B47BD"/>
    <w:rsid w:val="7B323581"/>
    <w:rsid w:val="7B715B32"/>
    <w:rsid w:val="7BB84319"/>
    <w:rsid w:val="7BBD25B3"/>
    <w:rsid w:val="7BDDE8BC"/>
    <w:rsid w:val="7C223DAC"/>
    <w:rsid w:val="7C25035A"/>
    <w:rsid w:val="7C2CD2BC"/>
    <w:rsid w:val="7C618763"/>
    <w:rsid w:val="7CA5EEE4"/>
    <w:rsid w:val="7D01B25D"/>
    <w:rsid w:val="7D22F0A8"/>
    <w:rsid w:val="7D727157"/>
    <w:rsid w:val="7D8A379C"/>
    <w:rsid w:val="7D9E0A39"/>
    <w:rsid w:val="7E69182F"/>
    <w:rsid w:val="7E80E24D"/>
    <w:rsid w:val="7E889889"/>
    <w:rsid w:val="7EEB41E4"/>
    <w:rsid w:val="7EF6D978"/>
    <w:rsid w:val="7F0A84C3"/>
    <w:rsid w:val="7F4022BB"/>
    <w:rsid w:val="7F64EC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6428F3"/>
  <w15:docId w15:val="{44A7FAFC-BD5A-4C5E-82A8-8CBD47AD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okia Pure Text" w:hAnsi="Nokia Pure Text" w:eastAsia="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90068"/>
    <w:pPr>
      <w:spacing w:after="120" w:line="276" w:lineRule="auto"/>
    </w:pPr>
    <w:rPr>
      <w:rFonts w:ascii="Arial" w:hAnsi="Arial" w:cs="Arial"/>
      <w:color w:val="001135"/>
      <w:sz w:val="22"/>
      <w:szCs w:val="22"/>
    </w:rPr>
  </w:style>
  <w:style w:type="paragraph" w:styleId="Heading1">
    <w:name w:val="heading 1"/>
    <w:basedOn w:val="Normal"/>
    <w:next w:val="Normal"/>
    <w:link w:val="Heading1Char"/>
    <w:uiPriority w:val="9"/>
    <w:qFormat/>
    <w:rsid w:val="00236319"/>
    <w:pPr>
      <w:keepNext/>
      <w:keepLines/>
      <w:numPr>
        <w:numId w:val="13"/>
      </w:numPr>
      <w:spacing w:before="240" w:after="360"/>
      <w:ind w:left="851"/>
      <w:outlineLvl w:val="0"/>
    </w:pPr>
    <w:rPr>
      <w:rFonts w:eastAsia="Times New Roman" w:cs="Times New Roman"/>
      <w:bCs/>
      <w:color w:val="124191"/>
      <w:sz w:val="44"/>
      <w:szCs w:val="28"/>
    </w:rPr>
  </w:style>
  <w:style w:type="paragraph" w:styleId="Heading2">
    <w:name w:val="heading 2"/>
    <w:basedOn w:val="Normal"/>
    <w:next w:val="Normal"/>
    <w:link w:val="Heading2Char"/>
    <w:uiPriority w:val="9"/>
    <w:unhideWhenUsed/>
    <w:qFormat/>
    <w:rsid w:val="00664622"/>
    <w:pPr>
      <w:keepNext/>
      <w:keepLines/>
      <w:numPr>
        <w:ilvl w:val="1"/>
        <w:numId w:val="13"/>
      </w:numPr>
      <w:spacing w:before="240" w:after="360"/>
      <w:outlineLvl w:val="1"/>
    </w:pPr>
    <w:rPr>
      <w:rFonts w:eastAsia="Times New Roman" w:cs="Times New Roman"/>
      <w:color w:val="124191"/>
      <w:szCs w:val="26"/>
      <w:lang w:val="en-GB"/>
    </w:rPr>
  </w:style>
  <w:style w:type="paragraph" w:styleId="Heading3">
    <w:name w:val="heading 3"/>
    <w:basedOn w:val="Heading2"/>
    <w:next w:val="Normal"/>
    <w:link w:val="Heading3Char"/>
    <w:uiPriority w:val="9"/>
    <w:unhideWhenUsed/>
    <w:qFormat/>
    <w:rsid w:val="00664622"/>
    <w:pPr>
      <w:numPr>
        <w:ilvl w:val="2"/>
      </w:numPr>
      <w:outlineLvl w:val="2"/>
    </w:pPr>
  </w:style>
  <w:style w:type="paragraph" w:styleId="Heading4">
    <w:name w:val="heading 4"/>
    <w:basedOn w:val="Normal"/>
    <w:next w:val="Normal"/>
    <w:link w:val="Heading4Char"/>
    <w:uiPriority w:val="9"/>
    <w:unhideWhenUsed/>
    <w:qFormat/>
    <w:rsid w:val="00664622"/>
    <w:pPr>
      <w:keepNext/>
      <w:keepLines/>
      <w:numPr>
        <w:ilvl w:val="3"/>
        <w:numId w:val="13"/>
      </w:numPr>
      <w:spacing w:before="240" w:after="360"/>
      <w:outlineLvl w:val="3"/>
    </w:pPr>
    <w:rPr>
      <w:rFonts w:eastAsia="Times New Roman" w:cs="Times New Roman"/>
      <w:iCs/>
      <w:color w:val="124191"/>
      <w:lang w:val="en-GB"/>
    </w:rPr>
  </w:style>
  <w:style w:type="paragraph" w:styleId="Heading5">
    <w:name w:val="heading 5"/>
    <w:basedOn w:val="Normal"/>
    <w:next w:val="Normal"/>
    <w:link w:val="Heading5Char"/>
    <w:uiPriority w:val="9"/>
    <w:unhideWhenUsed/>
    <w:rsid w:val="00664622"/>
    <w:pPr>
      <w:keepNext/>
      <w:keepLines/>
      <w:numPr>
        <w:ilvl w:val="4"/>
        <w:numId w:val="13"/>
      </w:numPr>
      <w:spacing w:before="240" w:after="360"/>
      <w:outlineLvl w:val="4"/>
    </w:pPr>
    <w:rPr>
      <w:rFonts w:eastAsia="Times New Roman" w:cs="Times New Roman"/>
      <w:color w:val="124191"/>
      <w:lang w:val="en-GB"/>
    </w:rPr>
  </w:style>
  <w:style w:type="paragraph" w:styleId="Heading6">
    <w:name w:val="heading 6"/>
    <w:basedOn w:val="Normal"/>
    <w:next w:val="Normal"/>
    <w:link w:val="Heading6Char"/>
    <w:uiPriority w:val="9"/>
    <w:semiHidden/>
    <w:unhideWhenUsed/>
    <w:rsid w:val="00860699"/>
    <w:pPr>
      <w:keepNext/>
      <w:keepLines/>
      <w:numPr>
        <w:ilvl w:val="5"/>
        <w:numId w:val="13"/>
      </w:numPr>
      <w:spacing w:before="40" w:after="0"/>
      <w:outlineLvl w:val="5"/>
    </w:pPr>
    <w:rPr>
      <w:rFonts w:eastAsia="Times New Roman" w:cs="Times New Roman"/>
      <w:color w:val="47505A"/>
    </w:rPr>
  </w:style>
  <w:style w:type="paragraph" w:styleId="Heading7">
    <w:name w:val="heading 7"/>
    <w:basedOn w:val="Normal"/>
    <w:next w:val="Normal"/>
    <w:link w:val="Heading7Char"/>
    <w:uiPriority w:val="9"/>
    <w:semiHidden/>
    <w:unhideWhenUsed/>
    <w:qFormat/>
    <w:rsid w:val="00860699"/>
    <w:pPr>
      <w:keepNext/>
      <w:keepLines/>
      <w:numPr>
        <w:ilvl w:val="6"/>
        <w:numId w:val="13"/>
      </w:numPr>
      <w:spacing w:before="40" w:after="0"/>
      <w:outlineLvl w:val="6"/>
    </w:pPr>
    <w:rPr>
      <w:rFonts w:eastAsia="Times New Roman" w:cs="Times New Roman"/>
      <w:i/>
      <w:iCs/>
      <w:color w:val="47505A"/>
    </w:rPr>
  </w:style>
  <w:style w:type="paragraph" w:styleId="Heading8">
    <w:name w:val="heading 8"/>
    <w:basedOn w:val="Normal"/>
    <w:next w:val="Normal"/>
    <w:link w:val="Heading8Char"/>
    <w:uiPriority w:val="9"/>
    <w:semiHidden/>
    <w:unhideWhenUsed/>
    <w:qFormat/>
    <w:rsid w:val="00860699"/>
    <w:pPr>
      <w:keepNext/>
      <w:keepLines/>
      <w:numPr>
        <w:ilvl w:val="7"/>
        <w:numId w:val="13"/>
      </w:numPr>
      <w:spacing w:before="40" w:after="0"/>
      <w:outlineLvl w:val="7"/>
    </w:pPr>
    <w:rPr>
      <w:rFonts w:eastAsia="Times New Roman" w:cs="Times New Roman"/>
      <w:color w:val="1855C0"/>
      <w:sz w:val="21"/>
      <w:szCs w:val="21"/>
    </w:rPr>
  </w:style>
  <w:style w:type="paragraph" w:styleId="Heading9">
    <w:name w:val="heading 9"/>
    <w:basedOn w:val="Normal"/>
    <w:next w:val="Normal"/>
    <w:link w:val="Heading9Char"/>
    <w:uiPriority w:val="9"/>
    <w:unhideWhenUsed/>
    <w:rsid w:val="00664622"/>
    <w:pPr>
      <w:keepNext/>
      <w:keepLines/>
      <w:numPr>
        <w:ilvl w:val="8"/>
        <w:numId w:val="13"/>
      </w:numPr>
      <w:spacing w:before="40" w:after="0"/>
      <w:outlineLvl w:val="8"/>
    </w:pPr>
    <w:rPr>
      <w:rFonts w:eastAsia="Times New Roman" w:cs="Times New Roman"/>
      <w:iCs/>
      <w:color w:val="12419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E6735"/>
    <w:pPr>
      <w:tabs>
        <w:tab w:val="center" w:pos="4513"/>
        <w:tab w:val="right" w:pos="9026"/>
      </w:tabs>
      <w:spacing w:after="0" w:line="240" w:lineRule="auto"/>
    </w:pPr>
  </w:style>
  <w:style w:type="character" w:styleId="HeaderChar" w:customStyle="1">
    <w:name w:val="Header Char"/>
    <w:link w:val="Header"/>
    <w:uiPriority w:val="99"/>
    <w:rsid w:val="001E6735"/>
    <w:rPr>
      <w:rFonts w:ascii="Arial" w:hAnsi="Arial"/>
    </w:rPr>
  </w:style>
  <w:style w:type="paragraph" w:styleId="Footer">
    <w:name w:val="footer"/>
    <w:basedOn w:val="Normal"/>
    <w:link w:val="FooterChar"/>
    <w:uiPriority w:val="99"/>
    <w:unhideWhenUsed/>
    <w:rsid w:val="009B6A69"/>
    <w:pPr>
      <w:tabs>
        <w:tab w:val="center" w:pos="4513"/>
        <w:tab w:val="right" w:pos="9026"/>
      </w:tabs>
      <w:spacing w:after="0" w:line="240" w:lineRule="auto"/>
    </w:pPr>
  </w:style>
  <w:style w:type="character" w:styleId="FooterChar" w:customStyle="1">
    <w:name w:val="Footer Char"/>
    <w:link w:val="Footer"/>
    <w:uiPriority w:val="99"/>
    <w:rsid w:val="009B6A69"/>
    <w:rPr>
      <w:rFonts w:ascii="Arial" w:hAnsi="Arial"/>
      <w:color w:val="4D5766"/>
      <w:sz w:val="20"/>
      <w:lang w:val="en-US"/>
    </w:rPr>
  </w:style>
  <w:style w:type="paragraph" w:styleId="BalloonText">
    <w:name w:val="Balloon Text"/>
    <w:basedOn w:val="Normal"/>
    <w:link w:val="BalloonTextChar"/>
    <w:uiPriority w:val="99"/>
    <w:semiHidden/>
    <w:unhideWhenUsed/>
    <w:rsid w:val="001455F7"/>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1455F7"/>
    <w:rPr>
      <w:rFonts w:ascii="Tahoma" w:hAnsi="Tahoma" w:cs="Tahoma"/>
      <w:sz w:val="16"/>
      <w:szCs w:val="16"/>
    </w:rPr>
  </w:style>
  <w:style w:type="table" w:styleId="TableGrid">
    <w:name w:val="Table Grid"/>
    <w:basedOn w:val="TableNormal"/>
    <w:uiPriority w:val="59"/>
    <w:rsid w:val="005D12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link w:val="Heading2"/>
    <w:uiPriority w:val="9"/>
    <w:rsid w:val="00664622"/>
    <w:rPr>
      <w:rFonts w:ascii="Arial" w:hAnsi="Arial" w:eastAsia="Times New Roman"/>
      <w:color w:val="124191"/>
      <w:sz w:val="22"/>
      <w:szCs w:val="26"/>
      <w:lang w:val="en-GB"/>
    </w:rPr>
  </w:style>
  <w:style w:type="character" w:styleId="Heading1Char" w:customStyle="1">
    <w:name w:val="Heading 1 Char"/>
    <w:link w:val="Heading1"/>
    <w:uiPriority w:val="9"/>
    <w:rsid w:val="00236319"/>
    <w:rPr>
      <w:rFonts w:ascii="Arial" w:hAnsi="Arial" w:eastAsia="Times New Roman"/>
      <w:bCs/>
      <w:color w:val="124191"/>
      <w:sz w:val="44"/>
      <w:szCs w:val="28"/>
    </w:rPr>
  </w:style>
  <w:style w:type="paragraph" w:styleId="NoSpacing">
    <w:name w:val="No Spacing"/>
    <w:aliases w:val="Copy"/>
    <w:uiPriority w:val="1"/>
    <w:qFormat/>
    <w:rsid w:val="00236319"/>
    <w:pPr>
      <w:spacing w:line="288" w:lineRule="auto"/>
    </w:pPr>
    <w:rPr>
      <w:rFonts w:ascii="Arial" w:hAnsi="Arial" w:cs="Arial"/>
      <w:color w:val="4D5766"/>
      <w:sz w:val="22"/>
      <w:szCs w:val="22"/>
      <w:lang w:val="en-GB"/>
    </w:rPr>
  </w:style>
  <w:style w:type="numbering" w:styleId="Nokia" w:customStyle="1">
    <w:name w:val="Nokia"/>
    <w:uiPriority w:val="99"/>
    <w:rsid w:val="008170D1"/>
    <w:pPr>
      <w:numPr>
        <w:numId w:val="11"/>
      </w:numPr>
    </w:pPr>
  </w:style>
  <w:style w:type="paragraph" w:styleId="TOC1">
    <w:name w:val="toc 1"/>
    <w:aliases w:val="Table of Contents"/>
    <w:basedOn w:val="NoSpacing"/>
    <w:next w:val="Normal"/>
    <w:autoRedefine/>
    <w:uiPriority w:val="39"/>
    <w:unhideWhenUsed/>
    <w:rsid w:val="007D52F2"/>
    <w:pPr>
      <w:tabs>
        <w:tab w:val="left" w:leader="dot" w:pos="8891"/>
      </w:tabs>
      <w:spacing w:after="120" w:line="276" w:lineRule="auto"/>
      <w:ind w:left="851" w:hanging="851"/>
    </w:pPr>
    <w:rPr>
      <w:rFonts w:eastAsia="Times New Roman" w:cs="Times New Roman"/>
      <w:noProof/>
      <w:color w:val="001135"/>
      <w:lang w:val="en-US"/>
    </w:rPr>
  </w:style>
  <w:style w:type="character" w:styleId="Hyperlink">
    <w:name w:val="Hyperlink"/>
    <w:uiPriority w:val="99"/>
    <w:unhideWhenUsed/>
    <w:rsid w:val="00236319"/>
    <w:rPr>
      <w:rFonts w:ascii="Arial" w:hAnsi="Arial"/>
      <w:color w:val="0000FF"/>
      <w:u w:val="single"/>
    </w:rPr>
  </w:style>
  <w:style w:type="character" w:styleId="PlaceholderText">
    <w:name w:val="Placeholder Text"/>
    <w:uiPriority w:val="99"/>
    <w:semiHidden/>
    <w:rsid w:val="00EF692A"/>
    <w:rPr>
      <w:color w:val="808080"/>
    </w:rPr>
  </w:style>
  <w:style w:type="paragraph" w:styleId="ListParagraph">
    <w:name w:val="List Paragraph"/>
    <w:basedOn w:val="Normal"/>
    <w:uiPriority w:val="34"/>
    <w:qFormat/>
    <w:rsid w:val="00A3116C"/>
    <w:pPr>
      <w:numPr>
        <w:numId w:val="14"/>
      </w:numPr>
      <w:shd w:val="clear" w:color="auto" w:fill="FFFFFF"/>
      <w:contextualSpacing/>
    </w:pPr>
    <w:rPr>
      <w:szCs w:val="20"/>
    </w:rPr>
  </w:style>
  <w:style w:type="paragraph" w:styleId="Title1" w:customStyle="1">
    <w:name w:val="Title 1"/>
    <w:basedOn w:val="Normal"/>
    <w:link w:val="Title1Char"/>
    <w:qFormat/>
    <w:rsid w:val="00DB49C9"/>
    <w:rPr>
      <w:color w:val="124191"/>
      <w:sz w:val="44"/>
      <w:szCs w:val="44"/>
    </w:rPr>
  </w:style>
  <w:style w:type="character" w:styleId="Title1Char" w:customStyle="1">
    <w:name w:val="Title 1 Char"/>
    <w:link w:val="Title1"/>
    <w:rsid w:val="00DB49C9"/>
    <w:rPr>
      <w:rFonts w:ascii="Arial" w:hAnsi="Arial" w:cs="Arial"/>
      <w:color w:val="124191"/>
      <w:sz w:val="44"/>
      <w:szCs w:val="44"/>
      <w:lang w:val="en-US"/>
    </w:rPr>
  </w:style>
  <w:style w:type="paragraph" w:styleId="TOC2">
    <w:name w:val="toc 2"/>
    <w:basedOn w:val="Normal"/>
    <w:next w:val="Normal"/>
    <w:autoRedefine/>
    <w:uiPriority w:val="39"/>
    <w:unhideWhenUsed/>
    <w:rsid w:val="00716C1A"/>
    <w:pPr>
      <w:tabs>
        <w:tab w:val="left" w:leader="dot" w:pos="8891"/>
      </w:tabs>
      <w:ind w:left="851" w:hanging="851"/>
    </w:pPr>
    <w:rPr>
      <w:rFonts w:eastAsia="Times New Roman"/>
      <w:noProof/>
    </w:rPr>
  </w:style>
  <w:style w:type="character" w:styleId="Heading3Char" w:customStyle="1">
    <w:name w:val="Heading 3 Char"/>
    <w:link w:val="Heading3"/>
    <w:uiPriority w:val="9"/>
    <w:rsid w:val="00664622"/>
    <w:rPr>
      <w:rFonts w:ascii="Arial" w:hAnsi="Arial" w:eastAsia="Times New Roman"/>
      <w:color w:val="124191"/>
      <w:sz w:val="22"/>
      <w:szCs w:val="26"/>
      <w:lang w:val="en-GB"/>
    </w:rPr>
  </w:style>
  <w:style w:type="paragraph" w:styleId="Title">
    <w:name w:val="Title"/>
    <w:basedOn w:val="Normal"/>
    <w:next w:val="Normal"/>
    <w:link w:val="TitleChar"/>
    <w:uiPriority w:val="10"/>
    <w:rsid w:val="00236319"/>
    <w:pPr>
      <w:spacing w:after="300" w:line="240" w:lineRule="auto"/>
      <w:contextualSpacing/>
    </w:pPr>
    <w:rPr>
      <w:rFonts w:ascii="Nokia Pure Headline Light" w:hAnsi="Nokia Pure Headline Light" w:eastAsia="Times New Roman" w:cs="Times New Roman"/>
      <w:color w:val="124191"/>
      <w:spacing w:val="5"/>
      <w:kern w:val="28"/>
      <w:sz w:val="44"/>
      <w:szCs w:val="52"/>
    </w:rPr>
  </w:style>
  <w:style w:type="character" w:styleId="TitleChar" w:customStyle="1">
    <w:name w:val="Title Char"/>
    <w:link w:val="Title"/>
    <w:uiPriority w:val="10"/>
    <w:rsid w:val="00236319"/>
    <w:rPr>
      <w:rFonts w:ascii="Nokia Pure Headline Light" w:hAnsi="Nokia Pure Headline Light" w:eastAsia="Times New Roman" w:cs="Times New Roman"/>
      <w:color w:val="124191"/>
      <w:spacing w:val="5"/>
      <w:kern w:val="28"/>
      <w:sz w:val="44"/>
      <w:szCs w:val="52"/>
      <w:lang w:val="en-US"/>
    </w:rPr>
  </w:style>
  <w:style w:type="paragraph" w:styleId="Subtitle">
    <w:name w:val="Subtitle"/>
    <w:basedOn w:val="Normal"/>
    <w:next w:val="Normal"/>
    <w:link w:val="SubtitleChar"/>
    <w:uiPriority w:val="11"/>
    <w:rsid w:val="001E6735"/>
    <w:pPr>
      <w:numPr>
        <w:ilvl w:val="1"/>
      </w:numPr>
    </w:pPr>
    <w:rPr>
      <w:rFonts w:eastAsia="Times New Roman" w:cs="Times New Roman"/>
      <w:i/>
      <w:iCs/>
      <w:spacing w:val="15"/>
      <w:sz w:val="24"/>
      <w:szCs w:val="24"/>
    </w:rPr>
  </w:style>
  <w:style w:type="character" w:styleId="SubtitleChar" w:customStyle="1">
    <w:name w:val="Subtitle Char"/>
    <w:link w:val="Subtitle"/>
    <w:uiPriority w:val="11"/>
    <w:rsid w:val="001E6735"/>
    <w:rPr>
      <w:rFonts w:ascii="Arial" w:hAnsi="Arial" w:eastAsia="Times New Roman" w:cs="Times New Roman"/>
      <w:i/>
      <w:iCs/>
      <w:spacing w:val="15"/>
      <w:sz w:val="24"/>
      <w:szCs w:val="24"/>
    </w:rPr>
  </w:style>
  <w:style w:type="character" w:styleId="SubtleEmphasis">
    <w:name w:val="Subtle Emphasis"/>
    <w:uiPriority w:val="19"/>
    <w:rsid w:val="00236319"/>
    <w:rPr>
      <w:rFonts w:ascii="Arial" w:hAnsi="Arial"/>
      <w:i/>
      <w:iCs/>
      <w:color w:val="4D5766"/>
    </w:rPr>
  </w:style>
  <w:style w:type="character" w:styleId="Emphasis">
    <w:name w:val="Emphasis"/>
    <w:uiPriority w:val="20"/>
    <w:rsid w:val="001E6735"/>
    <w:rPr>
      <w:rFonts w:ascii="Arial" w:hAnsi="Arial"/>
      <w:i/>
      <w:iCs/>
    </w:rPr>
  </w:style>
  <w:style w:type="character" w:styleId="IntenseEmphasis">
    <w:name w:val="Intense Emphasis"/>
    <w:uiPriority w:val="21"/>
    <w:rsid w:val="00236319"/>
    <w:rPr>
      <w:rFonts w:ascii="Arial" w:hAnsi="Arial"/>
      <w:b/>
      <w:bCs/>
      <w:i/>
      <w:iCs/>
      <w:color w:val="4D5766"/>
    </w:rPr>
  </w:style>
  <w:style w:type="character" w:styleId="Strong">
    <w:name w:val="Strong"/>
    <w:uiPriority w:val="22"/>
    <w:rsid w:val="001E6735"/>
    <w:rPr>
      <w:rFonts w:ascii="Arial" w:hAnsi="Arial"/>
      <w:b/>
      <w:bCs/>
    </w:rPr>
  </w:style>
  <w:style w:type="paragraph" w:styleId="Quote">
    <w:name w:val="Quote"/>
    <w:basedOn w:val="Normal"/>
    <w:next w:val="Normal"/>
    <w:link w:val="QuoteChar"/>
    <w:uiPriority w:val="29"/>
    <w:rsid w:val="00583ECE"/>
    <w:rPr>
      <w:i/>
      <w:iCs/>
    </w:rPr>
  </w:style>
  <w:style w:type="character" w:styleId="QuoteChar" w:customStyle="1">
    <w:name w:val="Quote Char"/>
    <w:link w:val="Quote"/>
    <w:uiPriority w:val="29"/>
    <w:rsid w:val="00583ECE"/>
    <w:rPr>
      <w:rFonts w:ascii="Nokia Pure Text DFLT" w:hAnsi="Nokia Pure Text DFLT"/>
      <w:i/>
      <w:iCs/>
      <w:color w:val="001135"/>
    </w:rPr>
  </w:style>
  <w:style w:type="paragraph" w:styleId="IntenseQuote">
    <w:name w:val="Intense Quote"/>
    <w:basedOn w:val="Normal"/>
    <w:next w:val="Normal"/>
    <w:link w:val="IntenseQuoteChar"/>
    <w:uiPriority w:val="30"/>
    <w:rsid w:val="001E6735"/>
    <w:pPr>
      <w:pBdr>
        <w:bottom w:val="single" w:color="98A2AE" w:sz="4" w:space="4"/>
      </w:pBdr>
      <w:spacing w:before="200" w:after="280"/>
      <w:ind w:left="936" w:right="936"/>
    </w:pPr>
    <w:rPr>
      <w:b/>
      <w:bCs/>
      <w:i/>
      <w:iCs/>
    </w:rPr>
  </w:style>
  <w:style w:type="character" w:styleId="IntenseQuoteChar" w:customStyle="1">
    <w:name w:val="Intense Quote Char"/>
    <w:link w:val="IntenseQuote"/>
    <w:uiPriority w:val="30"/>
    <w:rsid w:val="001E6735"/>
    <w:rPr>
      <w:rFonts w:ascii="Arial" w:hAnsi="Arial"/>
      <w:b/>
      <w:bCs/>
      <w:i/>
      <w:iCs/>
    </w:rPr>
  </w:style>
  <w:style w:type="character" w:styleId="SubtleReference">
    <w:name w:val="Subtle Reference"/>
    <w:uiPriority w:val="31"/>
    <w:rsid w:val="001E6735"/>
    <w:rPr>
      <w:rFonts w:ascii="Arial" w:hAnsi="Arial"/>
      <w:smallCaps/>
      <w:color w:val="001135"/>
      <w:u w:val="single"/>
    </w:rPr>
  </w:style>
  <w:style w:type="character" w:styleId="IntenseReference">
    <w:name w:val="Intense Reference"/>
    <w:uiPriority w:val="32"/>
    <w:rsid w:val="00236319"/>
    <w:rPr>
      <w:rFonts w:ascii="Arial" w:hAnsi="Arial"/>
      <w:b/>
      <w:bCs/>
      <w:smallCaps/>
      <w:color w:val="4D5766"/>
      <w:spacing w:val="5"/>
      <w:u w:val="single"/>
    </w:rPr>
  </w:style>
  <w:style w:type="character" w:styleId="BookTitle">
    <w:name w:val="Book Title"/>
    <w:uiPriority w:val="33"/>
    <w:rsid w:val="001E6735"/>
    <w:rPr>
      <w:rFonts w:ascii="Arial" w:hAnsi="Arial"/>
      <w:b/>
      <w:bCs/>
      <w:smallCaps/>
      <w:spacing w:val="5"/>
    </w:rPr>
  </w:style>
  <w:style w:type="paragraph" w:styleId="TOCHeading">
    <w:name w:val="TOC Heading"/>
    <w:basedOn w:val="Heading1"/>
    <w:next w:val="Normal"/>
    <w:uiPriority w:val="39"/>
    <w:unhideWhenUsed/>
    <w:qFormat/>
    <w:rsid w:val="00664622"/>
    <w:pPr>
      <w:numPr>
        <w:numId w:val="0"/>
      </w:numPr>
      <w:spacing w:after="240"/>
      <w:outlineLvl w:val="9"/>
    </w:pPr>
    <w:rPr>
      <w:bCs w:val="0"/>
      <w:szCs w:val="32"/>
    </w:rPr>
  </w:style>
  <w:style w:type="paragraph" w:styleId="TOC3">
    <w:name w:val="toc 3"/>
    <w:basedOn w:val="Normal"/>
    <w:next w:val="Normal"/>
    <w:autoRedefine/>
    <w:uiPriority w:val="39"/>
    <w:unhideWhenUsed/>
    <w:rsid w:val="00716C1A"/>
    <w:pPr>
      <w:tabs>
        <w:tab w:val="left" w:leader="dot" w:pos="8891"/>
      </w:tabs>
      <w:ind w:left="851" w:hanging="851"/>
    </w:pPr>
    <w:rPr>
      <w:rFonts w:eastAsia="Times New Roman"/>
      <w:noProof/>
    </w:rPr>
  </w:style>
  <w:style w:type="character" w:styleId="Heading4Char" w:customStyle="1">
    <w:name w:val="Heading 4 Char"/>
    <w:link w:val="Heading4"/>
    <w:uiPriority w:val="9"/>
    <w:rsid w:val="00664622"/>
    <w:rPr>
      <w:rFonts w:ascii="Arial" w:hAnsi="Arial" w:eastAsia="Times New Roman"/>
      <w:iCs/>
      <w:color w:val="124191"/>
      <w:sz w:val="22"/>
      <w:szCs w:val="22"/>
      <w:lang w:val="en-GB"/>
    </w:rPr>
  </w:style>
  <w:style w:type="character" w:styleId="Heading5Char" w:customStyle="1">
    <w:name w:val="Heading 5 Char"/>
    <w:link w:val="Heading5"/>
    <w:uiPriority w:val="9"/>
    <w:rsid w:val="00664622"/>
    <w:rPr>
      <w:rFonts w:ascii="Arial" w:hAnsi="Arial" w:eastAsia="Times New Roman"/>
      <w:color w:val="124191"/>
      <w:sz w:val="22"/>
      <w:szCs w:val="22"/>
      <w:lang w:val="en-GB"/>
    </w:rPr>
  </w:style>
  <w:style w:type="character" w:styleId="Heading6Char" w:customStyle="1">
    <w:name w:val="Heading 6 Char"/>
    <w:link w:val="Heading6"/>
    <w:uiPriority w:val="9"/>
    <w:semiHidden/>
    <w:rsid w:val="00860699"/>
    <w:rPr>
      <w:rFonts w:ascii="Arial" w:hAnsi="Arial" w:eastAsia="Times New Roman"/>
      <w:color w:val="47505A"/>
      <w:sz w:val="22"/>
      <w:szCs w:val="22"/>
    </w:rPr>
  </w:style>
  <w:style w:type="character" w:styleId="Heading7Char" w:customStyle="1">
    <w:name w:val="Heading 7 Char"/>
    <w:link w:val="Heading7"/>
    <w:uiPriority w:val="9"/>
    <w:semiHidden/>
    <w:rsid w:val="00860699"/>
    <w:rPr>
      <w:rFonts w:ascii="Arial" w:hAnsi="Arial" w:eastAsia="Times New Roman"/>
      <w:i/>
      <w:iCs/>
      <w:color w:val="47505A"/>
      <w:sz w:val="22"/>
      <w:szCs w:val="22"/>
    </w:rPr>
  </w:style>
  <w:style w:type="character" w:styleId="Heading8Char" w:customStyle="1">
    <w:name w:val="Heading 8 Char"/>
    <w:link w:val="Heading8"/>
    <w:uiPriority w:val="9"/>
    <w:semiHidden/>
    <w:rsid w:val="00860699"/>
    <w:rPr>
      <w:rFonts w:ascii="Arial" w:hAnsi="Arial" w:eastAsia="Times New Roman"/>
      <w:color w:val="1855C0"/>
      <w:sz w:val="21"/>
      <w:szCs w:val="21"/>
    </w:rPr>
  </w:style>
  <w:style w:type="character" w:styleId="Heading9Char" w:customStyle="1">
    <w:name w:val="Heading 9 Char"/>
    <w:link w:val="Heading9"/>
    <w:uiPriority w:val="9"/>
    <w:rsid w:val="00664622"/>
    <w:rPr>
      <w:rFonts w:ascii="Arial" w:hAnsi="Arial" w:eastAsia="Times New Roman"/>
      <w:iCs/>
      <w:color w:val="124191"/>
      <w:sz w:val="22"/>
      <w:szCs w:val="21"/>
    </w:rPr>
  </w:style>
  <w:style w:type="character" w:styleId="apple-converted-space" w:customStyle="1">
    <w:name w:val="apple-converted-space"/>
    <w:basedOn w:val="DefaultParagraphFont"/>
    <w:rsid w:val="00CE11C5"/>
  </w:style>
  <w:style w:type="paragraph" w:styleId="NormalWeb">
    <w:name w:val="Normal (Web)"/>
    <w:basedOn w:val="Normal"/>
    <w:uiPriority w:val="99"/>
    <w:semiHidden/>
    <w:unhideWhenUsed/>
    <w:rsid w:val="00CE11C5"/>
    <w:pPr>
      <w:spacing w:before="100" w:beforeAutospacing="1" w:after="100" w:afterAutospacing="1" w:line="240" w:lineRule="auto"/>
    </w:pPr>
    <w:rPr>
      <w:rFonts w:ascii="Times New Roman" w:hAnsi="Times New Roman" w:eastAsia="Times New Roman" w:cs="Times New Roman"/>
      <w:color w:val="auto"/>
      <w:sz w:val="24"/>
      <w:szCs w:val="24"/>
      <w:lang w:eastAsia="en-GB"/>
    </w:rPr>
  </w:style>
  <w:style w:type="paragraph" w:styleId="Figuretitle" w:customStyle="1">
    <w:name w:val="Figure title"/>
    <w:basedOn w:val="Title1"/>
    <w:qFormat/>
    <w:rsid w:val="00D67D5D"/>
    <w:rPr>
      <w:b/>
      <w:sz w:val="24"/>
    </w:rPr>
  </w:style>
  <w:style w:type="paragraph" w:styleId="Tabletitle" w:customStyle="1">
    <w:name w:val="Table title"/>
    <w:basedOn w:val="Title1"/>
    <w:qFormat/>
    <w:rsid w:val="00D67D5D"/>
    <w:rPr>
      <w:b/>
      <w:sz w:val="24"/>
    </w:rPr>
  </w:style>
  <w:style w:type="paragraph" w:styleId="Simplenumbering" w:customStyle="1">
    <w:name w:val="Simple numbering"/>
    <w:basedOn w:val="Normal"/>
    <w:qFormat/>
    <w:rsid w:val="00A3116C"/>
    <w:pPr>
      <w:numPr>
        <w:numId w:val="12"/>
      </w:numPr>
      <w:shd w:val="clear" w:color="auto" w:fill="FFFFFF"/>
      <w:contextualSpacing/>
    </w:pPr>
  </w:style>
  <w:style w:type="paragraph" w:styleId="TOC4">
    <w:name w:val="toc 4"/>
    <w:basedOn w:val="Normal"/>
    <w:next w:val="Normal"/>
    <w:autoRedefine/>
    <w:uiPriority w:val="39"/>
    <w:unhideWhenUsed/>
    <w:rsid w:val="00716C1A"/>
    <w:pPr>
      <w:tabs>
        <w:tab w:val="left" w:leader="dot" w:pos="8891"/>
      </w:tabs>
      <w:ind w:left="851" w:hanging="851"/>
    </w:pPr>
    <w:rPr>
      <w:noProof/>
    </w:rPr>
  </w:style>
  <w:style w:type="paragraph" w:styleId="TOC5">
    <w:name w:val="toc 5"/>
    <w:basedOn w:val="TOC3"/>
    <w:next w:val="Normal"/>
    <w:autoRedefine/>
    <w:uiPriority w:val="39"/>
    <w:unhideWhenUsed/>
    <w:rsid w:val="00716C1A"/>
    <w:pPr>
      <w:ind w:left="964" w:hanging="964"/>
    </w:pPr>
  </w:style>
  <w:style w:type="paragraph" w:styleId="Caption">
    <w:name w:val="caption"/>
    <w:basedOn w:val="Normal"/>
    <w:next w:val="Normal"/>
    <w:link w:val="CaptionChar"/>
    <w:uiPriority w:val="35"/>
    <w:qFormat/>
    <w:rsid w:val="005B5ED8"/>
    <w:pPr>
      <w:spacing w:before="60" w:after="0" w:line="240" w:lineRule="auto"/>
    </w:pPr>
    <w:rPr>
      <w:rFonts w:ascii="Trebuchet MS" w:hAnsi="Trebuchet MS" w:eastAsia="Times New Roman" w:cs="Times New Roman"/>
      <w:b/>
      <w:bCs/>
      <w:color w:val="auto"/>
      <w:sz w:val="20"/>
      <w:szCs w:val="20"/>
      <w:lang w:eastAsia="de-DE"/>
    </w:rPr>
  </w:style>
  <w:style w:type="character" w:styleId="CaptionChar" w:customStyle="1">
    <w:name w:val="Caption Char"/>
    <w:basedOn w:val="DefaultParagraphFont"/>
    <w:link w:val="Caption"/>
    <w:uiPriority w:val="35"/>
    <w:rsid w:val="005B5ED8"/>
    <w:rPr>
      <w:rFonts w:ascii="Trebuchet MS" w:hAnsi="Trebuchet MS" w:eastAsia="Times New Roman"/>
      <w:b/>
      <w:bCs/>
      <w:lang w:eastAsia="de-DE"/>
    </w:rPr>
  </w:style>
  <w:style w:type="paragraph" w:styleId="CellHeading" w:customStyle="1">
    <w:name w:val="CellHeading"/>
    <w:basedOn w:val="Normal"/>
    <w:rsid w:val="007959FE"/>
    <w:pPr>
      <w:overflowPunct w:val="0"/>
      <w:autoSpaceDE w:val="0"/>
      <w:autoSpaceDN w:val="0"/>
      <w:adjustRightInd w:val="0"/>
      <w:spacing w:after="0" w:line="240" w:lineRule="auto"/>
      <w:jc w:val="center"/>
      <w:textAlignment w:val="baseline"/>
    </w:pPr>
    <w:rPr>
      <w:rFonts w:ascii="Times New Roman" w:hAnsi="Times New Roman" w:eastAsia="Times New Roman" w:cs="Times New Roman"/>
      <w:noProof/>
      <w:color w:val="000000"/>
      <w:sz w:val="24"/>
      <w:szCs w:val="20"/>
    </w:rPr>
  </w:style>
  <w:style w:type="character" w:styleId="FollowedHyperlink">
    <w:name w:val="FollowedHyperlink"/>
    <w:basedOn w:val="DefaultParagraphFont"/>
    <w:uiPriority w:val="99"/>
    <w:semiHidden/>
    <w:unhideWhenUsed/>
    <w:rsid w:val="005B7AC6"/>
    <w:rPr>
      <w:color w:val="0B0080" w:themeColor="followedHyperlink"/>
      <w:u w:val="single"/>
    </w:rPr>
  </w:style>
  <w:style w:type="table" w:styleId="GridTable4">
    <w:name w:val="Grid Table 4"/>
    <w:basedOn w:val="TableNormal"/>
    <w:uiPriority w:val="49"/>
    <w:rsid w:val="00682233"/>
    <w:tblPr>
      <w:tblStyleRowBandSize w:val="1"/>
      <w:tblStyleColBandSize w:val="1"/>
      <w:tblBorders>
        <w:top w:val="single" w:color="4581E8" w:themeColor="text1" w:themeTint="99" w:sz="4" w:space="0"/>
        <w:left w:val="single" w:color="4581E8" w:themeColor="text1" w:themeTint="99" w:sz="4" w:space="0"/>
        <w:bottom w:val="single" w:color="4581E8" w:themeColor="text1" w:themeTint="99" w:sz="4" w:space="0"/>
        <w:right w:val="single" w:color="4581E8" w:themeColor="text1" w:themeTint="99" w:sz="4" w:space="0"/>
        <w:insideH w:val="single" w:color="4581E8" w:themeColor="text1" w:themeTint="99" w:sz="4" w:space="0"/>
        <w:insideV w:val="single" w:color="4581E8" w:themeColor="text1" w:themeTint="99" w:sz="4" w:space="0"/>
      </w:tblBorders>
    </w:tblPr>
    <w:tblStylePr w:type="firstRow">
      <w:rPr>
        <w:b/>
        <w:bCs/>
        <w:color w:val="FFFFFF" w:themeColor="background1"/>
      </w:rPr>
      <w:tblPr/>
      <w:tcPr>
        <w:tcBorders>
          <w:top w:val="single" w:color="124191" w:themeColor="text1" w:sz="4" w:space="0"/>
          <w:left w:val="single" w:color="124191" w:themeColor="text1" w:sz="4" w:space="0"/>
          <w:bottom w:val="single" w:color="124191" w:themeColor="text1" w:sz="4" w:space="0"/>
          <w:right w:val="single" w:color="124191" w:themeColor="text1" w:sz="4" w:space="0"/>
          <w:insideH w:val="nil"/>
          <w:insideV w:val="nil"/>
        </w:tcBorders>
        <w:shd w:val="clear" w:color="auto" w:fill="124191" w:themeFill="text1"/>
      </w:tcPr>
    </w:tblStylePr>
    <w:tblStylePr w:type="lastRow">
      <w:rPr>
        <w:b/>
        <w:bCs/>
      </w:rPr>
      <w:tblPr/>
      <w:tcPr>
        <w:tcBorders>
          <w:top w:val="double" w:color="124191" w:themeColor="text1" w:sz="4" w:space="0"/>
        </w:tcBorders>
      </w:tcPr>
    </w:tblStylePr>
    <w:tblStylePr w:type="firstCol">
      <w:rPr>
        <w:b/>
        <w:bCs/>
      </w:rPr>
    </w:tblStylePr>
    <w:tblStylePr w:type="lastCol">
      <w:rPr>
        <w:b/>
        <w:bCs/>
      </w:rPr>
    </w:tblStylePr>
    <w:tblStylePr w:type="band1Vert">
      <w:tblPr/>
      <w:tcPr>
        <w:shd w:val="clear" w:color="auto" w:fill="C1D5F7" w:themeFill="text1" w:themeFillTint="33"/>
      </w:tcPr>
    </w:tblStylePr>
    <w:tblStylePr w:type="band1Horz">
      <w:tblPr/>
      <w:tcPr>
        <w:shd w:val="clear" w:color="auto" w:fill="C1D5F7" w:themeFill="text1" w:themeFillTint="33"/>
      </w:tcPr>
    </w:tblStylePr>
  </w:style>
  <w:style w:type="table" w:styleId="ListTable3-Accent3">
    <w:name w:val="List Table 3 Accent 3"/>
    <w:basedOn w:val="TableNormal"/>
    <w:uiPriority w:val="48"/>
    <w:rsid w:val="000C6220"/>
    <w:tblPr>
      <w:tblStyleRowBandSize w:val="1"/>
      <w:tblStyleColBandSize w:val="1"/>
      <w:tblBorders>
        <w:top w:val="single" w:color="00C9FF" w:themeColor="accent3" w:sz="4" w:space="0"/>
        <w:left w:val="single" w:color="00C9FF" w:themeColor="accent3" w:sz="4" w:space="0"/>
        <w:bottom w:val="single" w:color="00C9FF" w:themeColor="accent3" w:sz="4" w:space="0"/>
        <w:right w:val="single" w:color="00C9FF" w:themeColor="accent3" w:sz="4" w:space="0"/>
      </w:tblBorders>
    </w:tblPr>
    <w:tblStylePr w:type="firstRow">
      <w:rPr>
        <w:b/>
        <w:bCs/>
        <w:color w:val="FFFFFF" w:themeColor="background1"/>
      </w:rPr>
      <w:tblPr/>
      <w:tcPr>
        <w:shd w:val="clear" w:color="auto" w:fill="00C9FF" w:themeFill="accent3"/>
      </w:tcPr>
    </w:tblStylePr>
    <w:tblStylePr w:type="lastRow">
      <w:rPr>
        <w:b/>
        <w:bCs/>
      </w:rPr>
      <w:tblPr/>
      <w:tcPr>
        <w:tcBorders>
          <w:top w:val="double" w:color="00C9FF"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C9FF" w:themeColor="accent3" w:sz="4" w:space="0"/>
          <w:right w:val="single" w:color="00C9FF" w:themeColor="accent3" w:sz="4" w:space="0"/>
        </w:tcBorders>
      </w:tcPr>
    </w:tblStylePr>
    <w:tblStylePr w:type="band1Horz">
      <w:tblPr/>
      <w:tcPr>
        <w:tcBorders>
          <w:top w:val="single" w:color="00C9FF" w:themeColor="accent3" w:sz="4" w:space="0"/>
          <w:bottom w:val="single" w:color="00C9FF"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C9FF" w:themeColor="accent3" w:sz="4" w:space="0"/>
          <w:left w:val="nil"/>
        </w:tcBorders>
      </w:tcPr>
    </w:tblStylePr>
    <w:tblStylePr w:type="swCell">
      <w:tblPr/>
      <w:tcPr>
        <w:tcBorders>
          <w:top w:val="double" w:color="00C9FF" w:themeColor="accent3" w:sz="4" w:space="0"/>
          <w:right w:val="nil"/>
        </w:tcBorders>
      </w:tcPr>
    </w:tblStylePr>
  </w:style>
  <w:style w:type="paragraph" w:styleId="CommentText">
    <w:name w:val="annotation text"/>
    <w:basedOn w:val="Normal"/>
    <w:link w:val="CommentTextChar"/>
    <w:uiPriority w:val="99"/>
    <w:unhideWhenUsed/>
    <w:rsid w:val="00216C4E"/>
    <w:pPr>
      <w:spacing w:line="240" w:lineRule="auto"/>
    </w:pPr>
    <w:rPr>
      <w:sz w:val="20"/>
      <w:szCs w:val="20"/>
    </w:rPr>
  </w:style>
  <w:style w:type="character" w:styleId="CommentTextChar" w:customStyle="1">
    <w:name w:val="Comment Text Char"/>
    <w:basedOn w:val="DefaultParagraphFont"/>
    <w:link w:val="CommentText"/>
    <w:uiPriority w:val="99"/>
    <w:rsid w:val="00216C4E"/>
    <w:rPr>
      <w:rFonts w:ascii="Arial" w:hAnsi="Arial" w:cs="Arial"/>
      <w:color w:val="001135"/>
    </w:rPr>
  </w:style>
  <w:style w:type="character" w:styleId="UnresolvedMention">
    <w:name w:val="Unresolved Mention"/>
    <w:basedOn w:val="DefaultParagraphFont"/>
    <w:uiPriority w:val="99"/>
    <w:semiHidden/>
    <w:unhideWhenUsed/>
    <w:rsid w:val="00A90068"/>
    <w:rPr>
      <w:color w:val="605E5C"/>
      <w:shd w:val="clear" w:color="auto" w:fill="E1DFDD"/>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8212F"/>
    <w:rPr>
      <w:b/>
      <w:bCs/>
    </w:rPr>
  </w:style>
  <w:style w:type="character" w:styleId="CommentSubjectChar" w:customStyle="1">
    <w:name w:val="Comment Subject Char"/>
    <w:basedOn w:val="CommentTextChar"/>
    <w:link w:val="CommentSubject"/>
    <w:uiPriority w:val="99"/>
    <w:semiHidden/>
    <w:rsid w:val="0068212F"/>
    <w:rPr>
      <w:rFonts w:ascii="Arial" w:hAnsi="Arial" w:cs="Arial"/>
      <w:b/>
      <w:bCs/>
      <w:color w:val="001135"/>
    </w:rPr>
  </w:style>
  <w:style w:type="paragraph" w:styleId="Revision">
    <w:name w:val="Revision"/>
    <w:hidden/>
    <w:uiPriority w:val="99"/>
    <w:semiHidden/>
    <w:rsid w:val="00194D3D"/>
    <w:rPr>
      <w:rFonts w:ascii="Arial" w:hAnsi="Arial" w:cs="Arial"/>
      <w:color w:val="001135"/>
      <w:sz w:val="22"/>
      <w:szCs w:val="22"/>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3998">
      <w:bodyDiv w:val="1"/>
      <w:marLeft w:val="0"/>
      <w:marRight w:val="0"/>
      <w:marTop w:val="0"/>
      <w:marBottom w:val="0"/>
      <w:divBdr>
        <w:top w:val="none" w:sz="0" w:space="0" w:color="auto"/>
        <w:left w:val="none" w:sz="0" w:space="0" w:color="auto"/>
        <w:bottom w:val="none" w:sz="0" w:space="0" w:color="auto"/>
        <w:right w:val="none" w:sz="0" w:space="0" w:color="auto"/>
      </w:divBdr>
    </w:div>
    <w:div w:id="156697574">
      <w:bodyDiv w:val="1"/>
      <w:marLeft w:val="0"/>
      <w:marRight w:val="0"/>
      <w:marTop w:val="0"/>
      <w:marBottom w:val="0"/>
      <w:divBdr>
        <w:top w:val="none" w:sz="0" w:space="0" w:color="auto"/>
        <w:left w:val="none" w:sz="0" w:space="0" w:color="auto"/>
        <w:bottom w:val="none" w:sz="0" w:space="0" w:color="auto"/>
        <w:right w:val="none" w:sz="0" w:space="0" w:color="auto"/>
      </w:divBdr>
    </w:div>
    <w:div w:id="257567974">
      <w:bodyDiv w:val="1"/>
      <w:marLeft w:val="0"/>
      <w:marRight w:val="0"/>
      <w:marTop w:val="0"/>
      <w:marBottom w:val="0"/>
      <w:divBdr>
        <w:top w:val="none" w:sz="0" w:space="0" w:color="auto"/>
        <w:left w:val="none" w:sz="0" w:space="0" w:color="auto"/>
        <w:bottom w:val="none" w:sz="0" w:space="0" w:color="auto"/>
        <w:right w:val="none" w:sz="0" w:space="0" w:color="auto"/>
      </w:divBdr>
    </w:div>
    <w:div w:id="364909207">
      <w:bodyDiv w:val="1"/>
      <w:marLeft w:val="0"/>
      <w:marRight w:val="0"/>
      <w:marTop w:val="0"/>
      <w:marBottom w:val="0"/>
      <w:divBdr>
        <w:top w:val="none" w:sz="0" w:space="0" w:color="auto"/>
        <w:left w:val="none" w:sz="0" w:space="0" w:color="auto"/>
        <w:bottom w:val="none" w:sz="0" w:space="0" w:color="auto"/>
        <w:right w:val="none" w:sz="0" w:space="0" w:color="auto"/>
      </w:divBdr>
    </w:div>
    <w:div w:id="427968611">
      <w:bodyDiv w:val="1"/>
      <w:marLeft w:val="0"/>
      <w:marRight w:val="0"/>
      <w:marTop w:val="0"/>
      <w:marBottom w:val="0"/>
      <w:divBdr>
        <w:top w:val="none" w:sz="0" w:space="0" w:color="auto"/>
        <w:left w:val="none" w:sz="0" w:space="0" w:color="auto"/>
        <w:bottom w:val="none" w:sz="0" w:space="0" w:color="auto"/>
        <w:right w:val="none" w:sz="0" w:space="0" w:color="auto"/>
      </w:divBdr>
    </w:div>
    <w:div w:id="447745875">
      <w:bodyDiv w:val="1"/>
      <w:marLeft w:val="0"/>
      <w:marRight w:val="0"/>
      <w:marTop w:val="0"/>
      <w:marBottom w:val="0"/>
      <w:divBdr>
        <w:top w:val="none" w:sz="0" w:space="0" w:color="auto"/>
        <w:left w:val="none" w:sz="0" w:space="0" w:color="auto"/>
        <w:bottom w:val="none" w:sz="0" w:space="0" w:color="auto"/>
        <w:right w:val="none" w:sz="0" w:space="0" w:color="auto"/>
      </w:divBdr>
    </w:div>
    <w:div w:id="600337145">
      <w:bodyDiv w:val="1"/>
      <w:marLeft w:val="0"/>
      <w:marRight w:val="0"/>
      <w:marTop w:val="0"/>
      <w:marBottom w:val="0"/>
      <w:divBdr>
        <w:top w:val="none" w:sz="0" w:space="0" w:color="auto"/>
        <w:left w:val="none" w:sz="0" w:space="0" w:color="auto"/>
        <w:bottom w:val="none" w:sz="0" w:space="0" w:color="auto"/>
        <w:right w:val="none" w:sz="0" w:space="0" w:color="auto"/>
      </w:divBdr>
    </w:div>
    <w:div w:id="661007972">
      <w:bodyDiv w:val="1"/>
      <w:marLeft w:val="0"/>
      <w:marRight w:val="0"/>
      <w:marTop w:val="0"/>
      <w:marBottom w:val="0"/>
      <w:divBdr>
        <w:top w:val="none" w:sz="0" w:space="0" w:color="auto"/>
        <w:left w:val="none" w:sz="0" w:space="0" w:color="auto"/>
        <w:bottom w:val="none" w:sz="0" w:space="0" w:color="auto"/>
        <w:right w:val="none" w:sz="0" w:space="0" w:color="auto"/>
      </w:divBdr>
    </w:div>
    <w:div w:id="705831272">
      <w:bodyDiv w:val="1"/>
      <w:marLeft w:val="0"/>
      <w:marRight w:val="0"/>
      <w:marTop w:val="0"/>
      <w:marBottom w:val="0"/>
      <w:divBdr>
        <w:top w:val="none" w:sz="0" w:space="0" w:color="auto"/>
        <w:left w:val="none" w:sz="0" w:space="0" w:color="auto"/>
        <w:bottom w:val="none" w:sz="0" w:space="0" w:color="auto"/>
        <w:right w:val="none" w:sz="0" w:space="0" w:color="auto"/>
      </w:divBdr>
    </w:div>
    <w:div w:id="761612389">
      <w:bodyDiv w:val="1"/>
      <w:marLeft w:val="0"/>
      <w:marRight w:val="0"/>
      <w:marTop w:val="0"/>
      <w:marBottom w:val="0"/>
      <w:divBdr>
        <w:top w:val="none" w:sz="0" w:space="0" w:color="auto"/>
        <w:left w:val="none" w:sz="0" w:space="0" w:color="auto"/>
        <w:bottom w:val="none" w:sz="0" w:space="0" w:color="auto"/>
        <w:right w:val="none" w:sz="0" w:space="0" w:color="auto"/>
      </w:divBdr>
    </w:div>
    <w:div w:id="879051856">
      <w:bodyDiv w:val="1"/>
      <w:marLeft w:val="0"/>
      <w:marRight w:val="0"/>
      <w:marTop w:val="0"/>
      <w:marBottom w:val="0"/>
      <w:divBdr>
        <w:top w:val="none" w:sz="0" w:space="0" w:color="auto"/>
        <w:left w:val="none" w:sz="0" w:space="0" w:color="auto"/>
        <w:bottom w:val="none" w:sz="0" w:space="0" w:color="auto"/>
        <w:right w:val="none" w:sz="0" w:space="0" w:color="auto"/>
      </w:divBdr>
    </w:div>
    <w:div w:id="994144289">
      <w:bodyDiv w:val="1"/>
      <w:marLeft w:val="0"/>
      <w:marRight w:val="0"/>
      <w:marTop w:val="0"/>
      <w:marBottom w:val="0"/>
      <w:divBdr>
        <w:top w:val="none" w:sz="0" w:space="0" w:color="auto"/>
        <w:left w:val="none" w:sz="0" w:space="0" w:color="auto"/>
        <w:bottom w:val="none" w:sz="0" w:space="0" w:color="auto"/>
        <w:right w:val="none" w:sz="0" w:space="0" w:color="auto"/>
      </w:divBdr>
    </w:div>
    <w:div w:id="1001546330">
      <w:bodyDiv w:val="1"/>
      <w:marLeft w:val="0"/>
      <w:marRight w:val="0"/>
      <w:marTop w:val="0"/>
      <w:marBottom w:val="0"/>
      <w:divBdr>
        <w:top w:val="none" w:sz="0" w:space="0" w:color="auto"/>
        <w:left w:val="none" w:sz="0" w:space="0" w:color="auto"/>
        <w:bottom w:val="none" w:sz="0" w:space="0" w:color="auto"/>
        <w:right w:val="none" w:sz="0" w:space="0" w:color="auto"/>
      </w:divBdr>
    </w:div>
    <w:div w:id="1017007291">
      <w:bodyDiv w:val="1"/>
      <w:marLeft w:val="0"/>
      <w:marRight w:val="0"/>
      <w:marTop w:val="0"/>
      <w:marBottom w:val="0"/>
      <w:divBdr>
        <w:top w:val="none" w:sz="0" w:space="0" w:color="auto"/>
        <w:left w:val="none" w:sz="0" w:space="0" w:color="auto"/>
        <w:bottom w:val="none" w:sz="0" w:space="0" w:color="auto"/>
        <w:right w:val="none" w:sz="0" w:space="0" w:color="auto"/>
      </w:divBdr>
    </w:div>
    <w:div w:id="1486359929">
      <w:bodyDiv w:val="1"/>
      <w:marLeft w:val="0"/>
      <w:marRight w:val="0"/>
      <w:marTop w:val="0"/>
      <w:marBottom w:val="0"/>
      <w:divBdr>
        <w:top w:val="none" w:sz="0" w:space="0" w:color="auto"/>
        <w:left w:val="none" w:sz="0" w:space="0" w:color="auto"/>
        <w:bottom w:val="none" w:sz="0" w:space="0" w:color="auto"/>
        <w:right w:val="none" w:sz="0" w:space="0" w:color="auto"/>
      </w:divBdr>
    </w:div>
    <w:div w:id="1882549425">
      <w:bodyDiv w:val="1"/>
      <w:marLeft w:val="0"/>
      <w:marRight w:val="0"/>
      <w:marTop w:val="0"/>
      <w:marBottom w:val="0"/>
      <w:divBdr>
        <w:top w:val="none" w:sz="0" w:space="0" w:color="auto"/>
        <w:left w:val="none" w:sz="0" w:space="0" w:color="auto"/>
        <w:bottom w:val="none" w:sz="0" w:space="0" w:color="auto"/>
        <w:right w:val="none" w:sz="0" w:space="0" w:color="auto"/>
      </w:divBdr>
    </w:div>
    <w:div w:id="1968077142">
      <w:bodyDiv w:val="1"/>
      <w:marLeft w:val="0"/>
      <w:marRight w:val="0"/>
      <w:marTop w:val="0"/>
      <w:marBottom w:val="0"/>
      <w:divBdr>
        <w:top w:val="none" w:sz="0" w:space="0" w:color="auto"/>
        <w:left w:val="none" w:sz="0" w:space="0" w:color="auto"/>
        <w:bottom w:val="none" w:sz="0" w:space="0" w:color="auto"/>
        <w:right w:val="none" w:sz="0" w:space="0" w:color="auto"/>
      </w:divBdr>
    </w:div>
    <w:div w:id="2046632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optics-jira.ext.net.nokia.com/browse/WSP-508" TargetMode="External"/><Relationship Id="rId18" Type="http://schemas.microsoft.com/office/2018/08/relationships/commentsExtensible" Target="commentsExtensible.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numbering" Target="numbering.xml"/><Relationship Id="rId12" Type="http://schemas.openxmlformats.org/officeDocument/2006/relationships/endnotes" Target="endnotes.xml"/><Relationship Id="rId17" Type="http://schemas.microsoft.com/office/2016/09/relationships/commentsIds" Target="commentsIds.xml"/><Relationship Id="rId25" Type="http://schemas.openxmlformats.org/officeDocument/2006/relationships/footer" Target="footer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image" Target="media/image5.png"/><Relationship Id="rId28"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optics-jira.ext.net.nokia.com/browse/WSP-12135" TargetMode="External"/><Relationship Id="rId22" Type="http://schemas.openxmlformats.org/officeDocument/2006/relationships/image" Target="media/image4.png"/><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upendm\Documents\OTN%2014.1\Flexgrid\Arial_US_Basic_CORP_V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5F8748450A470EAF9B2299055C06F0"/>
        <w:category>
          <w:name w:val="General"/>
          <w:gallery w:val="placeholder"/>
        </w:category>
        <w:types>
          <w:type w:val="bbPlcHdr"/>
        </w:types>
        <w:behaviors>
          <w:behavior w:val="content"/>
        </w:behaviors>
        <w:guid w:val="{A4300576-6030-4FB0-8988-FAE59C026F8B}"/>
      </w:docPartPr>
      <w:docPartBody>
        <w:p w:rsidR="00D4574C" w:rsidRDefault="00C930A0">
          <w:r w:rsidRPr="002D200E">
            <w:rPr>
              <w:rStyle w:val="PlaceholderText"/>
            </w:rPr>
            <w:t>[Title]</w:t>
          </w:r>
        </w:p>
      </w:docPartBody>
    </w:docPart>
    <w:docPart>
      <w:docPartPr>
        <w:name w:val="CA52FAE000F243C28512252461690554"/>
        <w:category>
          <w:name w:val="General"/>
          <w:gallery w:val="placeholder"/>
        </w:category>
        <w:types>
          <w:type w:val="bbPlcHdr"/>
        </w:types>
        <w:behaviors>
          <w:behavior w:val="content"/>
        </w:behaviors>
        <w:guid w:val="{251360A8-0C12-4750-AB43-131A413035ED}"/>
      </w:docPartPr>
      <w:docPartBody>
        <w:p w:rsidR="00D4574C" w:rsidRDefault="00C930A0">
          <w:r w:rsidRPr="002D200E">
            <w:rPr>
              <w:rStyle w:val="PlaceholderText"/>
            </w:rPr>
            <w:t>[Subject]</w:t>
          </w:r>
        </w:p>
      </w:docPartBody>
    </w:docPart>
    <w:docPart>
      <w:docPartPr>
        <w:name w:val="69F3F19758E645A680AFD85AE51FAE8D"/>
        <w:category>
          <w:name w:val="General"/>
          <w:gallery w:val="placeholder"/>
        </w:category>
        <w:types>
          <w:type w:val="bbPlcHdr"/>
        </w:types>
        <w:behaviors>
          <w:behavior w:val="content"/>
        </w:behaviors>
        <w:guid w:val="{2DF16F70-5BEC-4DDB-A5BE-B89CEB03D415}"/>
      </w:docPartPr>
      <w:docPartBody>
        <w:p w:rsidR="00D4574C" w:rsidRDefault="00C930A0">
          <w:r w:rsidRPr="002D200E">
            <w:rPr>
              <w:rStyle w:val="PlaceholderText"/>
            </w:rPr>
            <w:t>[Author]</w:t>
          </w:r>
        </w:p>
      </w:docPartBody>
    </w:docPart>
    <w:docPart>
      <w:docPartPr>
        <w:name w:val="4AA7A582ECBA4D7B8E7FFEB7C61D3CED"/>
        <w:category>
          <w:name w:val="General"/>
          <w:gallery w:val="placeholder"/>
        </w:category>
        <w:types>
          <w:type w:val="bbPlcHdr"/>
        </w:types>
        <w:behaviors>
          <w:behavior w:val="content"/>
        </w:behaviors>
        <w:guid w:val="{5038A1B3-0F85-4B67-B476-323B450F3293}"/>
      </w:docPartPr>
      <w:docPartBody>
        <w:p w:rsidR="00D4574C" w:rsidRDefault="00C930A0">
          <w:r w:rsidRPr="002D200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kia Pure Text">
    <w:altName w:val="Leelawadee UI"/>
    <w:panose1 w:val="020B0504040602060303"/>
    <w:charset w:val="00"/>
    <w:family w:val="swiss"/>
    <w:pitch w:val="variable"/>
    <w:sig w:usb0="A00002FF" w:usb1="700078FB" w:usb2="0001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kia Pure Headline Light">
    <w:altName w:val="Sylfaen"/>
    <w:panose1 w:val="020B0304040602060303"/>
    <w:charset w:val="00"/>
    <w:family w:val="swiss"/>
    <w:pitch w:val="variable"/>
    <w:sig w:usb0="A00006EF" w:usb1="5000205B" w:usb2="00000000" w:usb3="00000000" w:csb0="0000019F" w:csb1="00000000"/>
  </w:font>
  <w:font w:name="Nokia Pure Text DFL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Nokia Pure Headline">
    <w:altName w:val="Sylfaen"/>
    <w:panose1 w:val="020B0504040602060303"/>
    <w:charset w:val="00"/>
    <w:family w:val="swiss"/>
    <w:pitch w:val="variable"/>
    <w:sig w:usb0="A00006EF" w:usb1="5000205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0A0"/>
    <w:rsid w:val="00000E90"/>
    <w:rsid w:val="000449B7"/>
    <w:rsid w:val="000C0C0D"/>
    <w:rsid w:val="00121FC0"/>
    <w:rsid w:val="0027313A"/>
    <w:rsid w:val="002E071C"/>
    <w:rsid w:val="00517563"/>
    <w:rsid w:val="005A161E"/>
    <w:rsid w:val="005C3A06"/>
    <w:rsid w:val="007A1EDE"/>
    <w:rsid w:val="00911E61"/>
    <w:rsid w:val="0099395C"/>
    <w:rsid w:val="009E55CE"/>
    <w:rsid w:val="00AD27B8"/>
    <w:rsid w:val="00B31E62"/>
    <w:rsid w:val="00C930A0"/>
    <w:rsid w:val="00CA5D30"/>
    <w:rsid w:val="00CF09FD"/>
    <w:rsid w:val="00D401BF"/>
    <w:rsid w:val="00D4574C"/>
    <w:rsid w:val="00D730A0"/>
    <w:rsid w:val="00D80B37"/>
    <w:rsid w:val="00D90B66"/>
    <w:rsid w:val="00DA5CF9"/>
    <w:rsid w:val="00DC223B"/>
    <w:rsid w:val="00DD7C13"/>
    <w:rsid w:val="00E53C3A"/>
    <w:rsid w:val="00F44BF4"/>
    <w:rsid w:val="00F727B3"/>
    <w:rsid w:val="00FF7A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C930A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Nokia 120515">
      <a:dk1>
        <a:srgbClr val="124191"/>
      </a:dk1>
      <a:lt1>
        <a:srgbClr val="FFFFFF"/>
      </a:lt1>
      <a:dk2>
        <a:srgbClr val="001135"/>
      </a:dk2>
      <a:lt2>
        <a:srgbClr val="4D5766"/>
      </a:lt2>
      <a:accent1>
        <a:srgbClr val="98A2AE"/>
      </a:accent1>
      <a:accent2>
        <a:srgbClr val="BEC8D2"/>
      </a:accent2>
      <a:accent3>
        <a:srgbClr val="00C9FF"/>
      </a:accent3>
      <a:accent4>
        <a:srgbClr val="FF3154"/>
      </a:accent4>
      <a:accent5>
        <a:srgbClr val="FFFB00"/>
      </a:accent5>
      <a:accent6>
        <a:srgbClr val="4BDD33"/>
      </a:accent6>
      <a:hlink>
        <a:srgbClr val="0645AD"/>
      </a:hlink>
      <a:folHlink>
        <a:srgbClr val="0B0080"/>
      </a:folHlink>
    </a:clrScheme>
    <a:fontScheme name="Nokia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46B98CE92A09B4DBDB7A1F887F9F7CB" ma:contentTypeVersion="15" ma:contentTypeDescription="Create a new document." ma:contentTypeScope="" ma:versionID="f52975390f1ba0b2d32beed51204d411">
  <xsd:schema xmlns:xsd="http://www.w3.org/2001/XMLSchema" xmlns:xs="http://www.w3.org/2001/XMLSchema" xmlns:p="http://schemas.microsoft.com/office/2006/metadata/properties" xmlns:ns2="71c5aaf6-e6ce-465b-b873-5148d2a4c105" xmlns:ns3="7ec49731-d9e2-4420-98ba-ccffc3832ae8" xmlns:ns4="81514d36-e410-4bcd-b314-e83eb7b803f6" targetNamespace="http://schemas.microsoft.com/office/2006/metadata/properties" ma:root="true" ma:fieldsID="2395bdf17973df5734ac6019ab7e21df" ns2:_="" ns3:_="" ns4:_="">
    <xsd:import namespace="71c5aaf6-e6ce-465b-b873-5148d2a4c105"/>
    <xsd:import namespace="7ec49731-d9e2-4420-98ba-ccffc3832ae8"/>
    <xsd:import namespace="81514d36-e410-4bcd-b314-e83eb7b803f6"/>
    <xsd:element name="properties">
      <xsd:complexType>
        <xsd:sequence>
          <xsd:element name="documentManagement">
            <xsd:complexType>
              <xsd:all>
                <xsd:element ref="ns2:_dlc_DocId" minOccurs="0"/>
                <xsd:element ref="ns2:_dlc_DocIdUrl" minOccurs="0"/>
                <xsd:element ref="ns2:_dlc_DocIdPersistId" minOccurs="0"/>
                <xsd:element ref="ns2:HideFromDelve" minOccurs="0"/>
                <xsd:element ref="ns3:MediaServiceMetadata" minOccurs="0"/>
                <xsd:element ref="ns3:MediaServiceFastMetadata" minOccurs="0"/>
                <xsd:element ref="ns4:SharedWithUsers" minOccurs="0"/>
                <xsd:element ref="ns4:SharedWithDetails" minOccurs="0"/>
                <xsd:element ref="ns3:lcf76f155ced4ddcb4097134ff3c332f" minOccurs="0"/>
                <xsd:element ref="ns4:TaxCatchAll" minOccurs="0"/>
                <xsd:element ref="ns3:MediaServiceDateTaken"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ec49731-d9e2-4420-98ba-ccffc3832ae8"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4c87397-5fc1-491e-85e7-d6110dbe9cbd"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514d36-e410-4bcd-b314-e83eb7b803f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c82198a6-b591-4032-942e-d77df3301f84}" ma:internalName="TaxCatchAll" ma:showField="CatchAllData" ma:web="81514d36-e410-4bcd-b314-e83eb7b803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_dlc_DocId xmlns="71c5aaf6-e6ce-465b-b873-5148d2a4c105">43IBPU2INPPR-584127055-14090</_dlc_DocId>
    <_dlc_DocIdUrl xmlns="71c5aaf6-e6ce-465b-b873-5148d2a4c105">
      <Url>https://nokia.sharepoint.com/sites/Optical-Management-System/_layouts/15/DocIdRedir.aspx?ID=43IBPU2INPPR-584127055-14090</Url>
      <Description>43IBPU2INPPR-584127055-14090</Description>
    </_dlc_DocIdUrl>
    <SharedWithUsers xmlns="81514d36-e410-4bcd-b314-e83eb7b803f6">
      <UserInfo>
        <DisplayName>Barbara Oggioni (Nokia)</DisplayName>
        <AccountId>29</AccountId>
        <AccountType/>
      </UserInfo>
      <UserInfo>
        <DisplayName>WS-P SW Members</DisplayName>
        <AccountId>7</AccountId>
        <AccountType/>
      </UserInfo>
    </SharedWithUsers>
    <lcf76f155ced4ddcb4097134ff3c332f xmlns="7ec49731-d9e2-4420-98ba-ccffc3832ae8">
      <Terms xmlns="http://schemas.microsoft.com/office/infopath/2007/PartnerControls"/>
    </lcf76f155ced4ddcb4097134ff3c332f>
    <TaxCatchAll xmlns="81514d36-e410-4bcd-b314-e83eb7b803f6" xsi:nil="true"/>
  </documentManagement>
</p:properties>
</file>

<file path=customXml/item4.xml><?xml version="1.0" encoding="utf-8"?>
<?mso-contentType ?>
<SharedContentType xmlns="Microsoft.SharePoint.Taxonomy.ContentTypeSync" SourceId="34c87397-5fc1-491e-85e7-d6110dbe9cbd" ContentTypeId="0x0101" PreviousValue="false"/>
</file>

<file path=customXml/item5.xml><?xml version="1.0" encoding="utf-8"?>
<?mso-contentType ?>
<spe:Receivers xmlns:spe="http://schemas.microsoft.com/sharepoint/event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1533EA-9ABF-45E9-931B-EB38D538998E}">
  <ds:schemaRefs>
    <ds:schemaRef ds:uri="http://schemas.openxmlformats.org/officeDocument/2006/bibliography"/>
  </ds:schemaRefs>
</ds:datastoreItem>
</file>

<file path=customXml/itemProps2.xml><?xml version="1.0" encoding="utf-8"?>
<ds:datastoreItem xmlns:ds="http://schemas.openxmlformats.org/officeDocument/2006/customXml" ds:itemID="{BBF34818-1F50-4A9F-83AC-915E838272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7ec49731-d9e2-4420-98ba-ccffc3832ae8"/>
    <ds:schemaRef ds:uri="81514d36-e410-4bcd-b314-e83eb7b803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0CA97B-8AFD-4774-83B0-B0D5EBA8AAFC}">
  <ds:schemaRefs>
    <ds:schemaRef ds:uri="http://schemas.microsoft.com/office/2006/metadata/properties"/>
    <ds:schemaRef ds:uri="http://purl.org/dc/terms/"/>
    <ds:schemaRef ds:uri="http://schemas.microsoft.com/office/2006/documentManagement/types"/>
    <ds:schemaRef ds:uri="http://purl.org/dc/elements/1.1/"/>
    <ds:schemaRef ds:uri="71c5aaf6-e6ce-465b-b873-5148d2a4c105"/>
    <ds:schemaRef ds:uri="http://schemas.openxmlformats.org/package/2006/metadata/core-properties"/>
    <ds:schemaRef ds:uri="81514d36-e410-4bcd-b314-e83eb7b803f6"/>
    <ds:schemaRef ds:uri="http://www.w3.org/XML/1998/namespace"/>
    <ds:schemaRef ds:uri="http://purl.org/dc/dcmitype/"/>
    <ds:schemaRef ds:uri="http://schemas.microsoft.com/office/infopath/2007/PartnerControls"/>
    <ds:schemaRef ds:uri="7ec49731-d9e2-4420-98ba-ccffc3832ae8"/>
  </ds:schemaRefs>
</ds:datastoreItem>
</file>

<file path=customXml/itemProps4.xml><?xml version="1.0" encoding="utf-8"?>
<ds:datastoreItem xmlns:ds="http://schemas.openxmlformats.org/officeDocument/2006/customXml" ds:itemID="{7CE1713A-EF3A-4F8C-9281-CEFDA1BF8BE4}">
  <ds:schemaRefs>
    <ds:schemaRef ds:uri="Microsoft.SharePoint.Taxonomy.ContentTypeSync"/>
  </ds:schemaRefs>
</ds:datastoreItem>
</file>

<file path=customXml/itemProps5.xml><?xml version="1.0" encoding="utf-8"?>
<ds:datastoreItem xmlns:ds="http://schemas.openxmlformats.org/officeDocument/2006/customXml" ds:itemID="{AAFAD494-9849-46CE-B0A0-9DA4D700CF03}">
  <ds:schemaRefs>
    <ds:schemaRef ds:uri="http://schemas.microsoft.com/sharepoint/events"/>
  </ds:schemaRefs>
</ds:datastoreItem>
</file>

<file path=customXml/itemProps6.xml><?xml version="1.0" encoding="utf-8"?>
<ds:datastoreItem xmlns:ds="http://schemas.openxmlformats.org/officeDocument/2006/customXml" ds:itemID="{E182C0B3-0522-45CB-B130-1FA783F1F7F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Arial_US_Basic_CORP_V2.1</ap:Template>
  <ap:Application>Microsoft Word for the web</ap:Application>
  <ap:DocSecurity>0</ap:DocSecurity>
  <ap:ScaleCrop>false</ap:ScaleCrop>
  <ap:Company>Nokia</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WSP-12135 Map Improvements</dc:title>
  <dc:subject>WS-P 23.12.Zanskar: To support Map functionality in WS-P.</dc:subject>
  <dc:creator>Gaurav Kumar</dc:creator>
  <cp:keywords/>
  <dc:description/>
  <cp:lastModifiedBy>Gaurav 29. Kumar (EXT-Nokia)</cp:lastModifiedBy>
  <cp:revision>314</cp:revision>
  <cp:lastPrinted>2016-04-03T23:49:00Z</cp:lastPrinted>
  <dcterms:created xsi:type="dcterms:W3CDTF">2023-08-02T12:40:00Z</dcterms:created>
  <dcterms:modified xsi:type="dcterms:W3CDTF">2023-11-21T13:25:06Z</dcterms:modified>
  <cp:category>Design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Links">
    <vt:lpwstr>{4051E024-F90F-471C-8004-D6F2B1BE3C4E}</vt:lpwstr>
  </property>
  <property fmtid="{D5CDD505-2E9C-101B-9397-08002B2CF9AE}" pid="3" name="ContentTypeId">
    <vt:lpwstr>0x010100E46B98CE92A09B4DBDB7A1F887F9F7CB</vt:lpwstr>
  </property>
  <property fmtid="{D5CDD505-2E9C-101B-9397-08002B2CF9AE}" pid="4" name="_dlc_DocIdItemGuid">
    <vt:lpwstr>eaa56f25-9cf5-4447-8293-29e02f9572d1</vt:lpwstr>
  </property>
  <property fmtid="{D5CDD505-2E9C-101B-9397-08002B2CF9AE}" pid="5" name="SharedWithUsers">
    <vt:lpwstr>162;#Liu, W (Nokia - US/Murray Hill)</vt:lpwstr>
  </property>
  <property fmtid="{D5CDD505-2E9C-101B-9397-08002B2CF9AE}" pid="6" name="AuthorIds_UIVersion_11">
    <vt:lpwstr>22</vt:lpwstr>
  </property>
  <property fmtid="{D5CDD505-2E9C-101B-9397-08002B2CF9AE}" pid="7" name="MediaServiceImageTags">
    <vt:lpwstr/>
  </property>
  <property fmtid="{D5CDD505-2E9C-101B-9397-08002B2CF9AE}" pid="8" name="MSIP_Label_bf4c9966-fbee-4eea-85be-cefde75077eb_Enabled">
    <vt:lpwstr>true</vt:lpwstr>
  </property>
  <property fmtid="{D5CDD505-2E9C-101B-9397-08002B2CF9AE}" pid="9" name="MSIP_Label_bf4c9966-fbee-4eea-85be-cefde75077eb_SetDate">
    <vt:lpwstr>2022-11-11T13:31:00Z</vt:lpwstr>
  </property>
  <property fmtid="{D5CDD505-2E9C-101B-9397-08002B2CF9AE}" pid="10" name="MSIP_Label_bf4c9966-fbee-4eea-85be-cefde75077eb_Method">
    <vt:lpwstr>Privileged</vt:lpwstr>
  </property>
  <property fmtid="{D5CDD505-2E9C-101B-9397-08002B2CF9AE}" pid="11" name="MSIP_Label_bf4c9966-fbee-4eea-85be-cefde75077eb_Name">
    <vt:lpwstr>Public</vt:lpwstr>
  </property>
  <property fmtid="{D5CDD505-2E9C-101B-9397-08002B2CF9AE}" pid="12" name="MSIP_Label_bf4c9966-fbee-4eea-85be-cefde75077eb_SiteId">
    <vt:lpwstr>258ac4e4-146a-411e-9dc8-79a9e12fd6da</vt:lpwstr>
  </property>
  <property fmtid="{D5CDD505-2E9C-101B-9397-08002B2CF9AE}" pid="13" name="MSIP_Label_bf4c9966-fbee-4eea-85be-cefde75077eb_ActionId">
    <vt:lpwstr>3a8e4c2f-f7f2-4ff6-8267-b394943b1cae</vt:lpwstr>
  </property>
  <property fmtid="{D5CDD505-2E9C-101B-9397-08002B2CF9AE}" pid="14" name="MSIP_Label_bf4c9966-fbee-4eea-85be-cefde75077eb_ContentBits">
    <vt:lpwstr>2</vt:lpwstr>
  </property>
  <property fmtid="{D5CDD505-2E9C-101B-9397-08002B2CF9AE}" pid="15" name="MSIP_Label_46cc7c65-2b09-40ab-abef-d10548338a3b_Enabled">
    <vt:lpwstr>true</vt:lpwstr>
  </property>
  <property fmtid="{D5CDD505-2E9C-101B-9397-08002B2CF9AE}" pid="16" name="MSIP_Label_46cc7c65-2b09-40ab-abef-d10548338a3b_SetDate">
    <vt:lpwstr>2022-12-01T13:37:18Z</vt:lpwstr>
  </property>
  <property fmtid="{D5CDD505-2E9C-101B-9397-08002B2CF9AE}" pid="17" name="MSIP_Label_46cc7c65-2b09-40ab-abef-d10548338a3b_Method">
    <vt:lpwstr>Privileged</vt:lpwstr>
  </property>
  <property fmtid="{D5CDD505-2E9C-101B-9397-08002B2CF9AE}" pid="18" name="MSIP_Label_46cc7c65-2b09-40ab-abef-d10548338a3b_Name">
    <vt:lpwstr>46cc7c65-2b09-40ab-abef-d10548338a3b</vt:lpwstr>
  </property>
  <property fmtid="{D5CDD505-2E9C-101B-9397-08002B2CF9AE}" pid="19" name="MSIP_Label_46cc7c65-2b09-40ab-abef-d10548338a3b_SiteId">
    <vt:lpwstr>5d471751-9675-428d-917b-70f44f9630b0</vt:lpwstr>
  </property>
  <property fmtid="{D5CDD505-2E9C-101B-9397-08002B2CF9AE}" pid="20" name="MSIP_Label_46cc7c65-2b09-40ab-abef-d10548338a3b_ActionId">
    <vt:lpwstr>8f957494-670e-4ef3-b03a-1b69c804ebba</vt:lpwstr>
  </property>
  <property fmtid="{D5CDD505-2E9C-101B-9397-08002B2CF9AE}" pid="21" name="MSIP_Label_46cc7c65-2b09-40ab-abef-d10548338a3b_ContentBits">
    <vt:lpwstr>2</vt:lpwstr>
  </property>
</Properties>
</file>